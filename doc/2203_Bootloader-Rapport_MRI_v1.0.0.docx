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9DCB6" w14:textId="55734B19" w:rsidR="00021BCA" w:rsidRPr="008A2878" w:rsidRDefault="00021BCA" w:rsidP="00D826E6">
      <w:pPr>
        <w:ind w:firstLine="0"/>
      </w:pPr>
    </w:p>
    <w:sdt>
      <w:sdtPr>
        <w:id w:val="-1303762645"/>
        <w:docPartObj>
          <w:docPartGallery w:val="Cover Pages"/>
          <w:docPartUnique/>
        </w:docPartObj>
      </w:sdtPr>
      <w:sdtEndPr/>
      <w:sdtContent>
        <w:bookmarkStart w:id="0" w:name="_Ref121395883" w:displacedByCustomXml="prev"/>
        <w:bookmarkEnd w:id="0" w:displacedByCustomXml="prev"/>
        <w:p w14:paraId="47096719" w14:textId="6D7D970F" w:rsidR="00521848" w:rsidRPr="008A2878" w:rsidRDefault="00521848" w:rsidP="00D826E6">
          <w:pPr>
            <w:ind w:firstLine="0"/>
          </w:pPr>
        </w:p>
        <w:p w14:paraId="4EC4F3E3" w14:textId="77777777" w:rsidR="00521848" w:rsidRPr="008A2878" w:rsidRDefault="00521848" w:rsidP="00D826E6">
          <w:pPr>
            <w:ind w:firstLine="0"/>
          </w:pPr>
        </w:p>
        <w:p w14:paraId="7CA15891" w14:textId="113D16A7" w:rsidR="00F12017" w:rsidRPr="008A2878" w:rsidRDefault="00F12017" w:rsidP="00D826E6">
          <w:pPr>
            <w:ind w:firstLine="0"/>
          </w:pPr>
        </w:p>
        <w:p w14:paraId="54CFA3E4" w14:textId="6093D949" w:rsidR="00E93868" w:rsidRPr="008A2878" w:rsidRDefault="00911FBC" w:rsidP="00E93868">
          <w:pPr>
            <w:ind w:firstLine="0"/>
            <w:jc w:val="center"/>
            <w:rPr>
              <w:b/>
              <w:sz w:val="72"/>
            </w:rPr>
          </w:pPr>
          <w:r>
            <w:rPr>
              <w:b/>
              <w:sz w:val="72"/>
            </w:rPr>
            <w:t>Bootloader</w:t>
          </w:r>
        </w:p>
        <w:p w14:paraId="24FB6166" w14:textId="4DE10F18" w:rsidR="00096679" w:rsidRPr="008A2878" w:rsidRDefault="00124AAF" w:rsidP="00DB7EA2">
          <w:pPr>
            <w:ind w:firstLine="0"/>
            <w:jc w:val="center"/>
          </w:pPr>
          <w:r w:rsidRPr="008A2878">
            <w:t xml:space="preserve">Rapport </w:t>
          </w:r>
          <w:r w:rsidR="00B94E76" w:rsidRPr="008A2878">
            <w:t>technique</w:t>
          </w:r>
        </w:p>
        <w:p w14:paraId="4A22E19B" w14:textId="3A38DDEF" w:rsidR="00C8137B" w:rsidRDefault="00F74A60" w:rsidP="00D826E6">
          <w:pPr>
            <w:ind w:firstLine="0"/>
          </w:pPr>
          <w:r>
            <w:rPr>
              <w:noProof/>
            </w:rPr>
            <w:drawing>
              <wp:anchor distT="0" distB="0" distL="114300" distR="114300" simplePos="0" relativeHeight="251693056" behindDoc="1" locked="0" layoutInCell="1" allowOverlap="1" wp14:anchorId="7623C961" wp14:editId="32A6E2F5">
                <wp:simplePos x="0" y="0"/>
                <wp:positionH relativeFrom="page">
                  <wp:align>center</wp:align>
                </wp:positionH>
                <wp:positionV relativeFrom="paragraph">
                  <wp:posOffset>6350</wp:posOffset>
                </wp:positionV>
                <wp:extent cx="1362075" cy="989330"/>
                <wp:effectExtent l="0" t="0" r="0" b="1270"/>
                <wp:wrapNone/>
                <wp:docPr id="358882125" name="Picture 1" descr="A close-up of a micro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82125" name="Picture 1" descr="A close-up of a microchi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2075" cy="989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492D0" w14:textId="3C0963B5" w:rsidR="0019446C" w:rsidRDefault="0019446C" w:rsidP="00D826E6">
          <w:pPr>
            <w:ind w:firstLine="0"/>
          </w:pPr>
        </w:p>
        <w:p w14:paraId="100297FD" w14:textId="0D13588D" w:rsidR="0019446C" w:rsidRDefault="0019446C" w:rsidP="00D826E6">
          <w:pPr>
            <w:ind w:firstLine="0"/>
          </w:pPr>
        </w:p>
        <w:p w14:paraId="4233E6F0" w14:textId="12AD1F7F" w:rsidR="0019446C" w:rsidRDefault="0019446C" w:rsidP="00D826E6">
          <w:pPr>
            <w:ind w:firstLine="0"/>
          </w:pPr>
        </w:p>
        <w:p w14:paraId="73613A5B" w14:textId="5997B58F" w:rsidR="0019446C" w:rsidRDefault="0019446C" w:rsidP="00D826E6">
          <w:pPr>
            <w:ind w:firstLine="0"/>
          </w:pPr>
        </w:p>
        <w:p w14:paraId="47ED7E4E" w14:textId="1F799B52" w:rsidR="0019446C" w:rsidRDefault="0019446C" w:rsidP="00D826E6">
          <w:pPr>
            <w:ind w:firstLine="0"/>
          </w:pPr>
        </w:p>
        <w:p w14:paraId="74DBC736" w14:textId="23DA8796" w:rsidR="0019446C" w:rsidRDefault="0019446C" w:rsidP="00D826E6">
          <w:pPr>
            <w:ind w:firstLine="0"/>
          </w:pPr>
        </w:p>
        <w:p w14:paraId="032F52A3" w14:textId="105765A8" w:rsidR="0019446C" w:rsidRDefault="0019446C" w:rsidP="00D826E6">
          <w:pPr>
            <w:ind w:firstLine="0"/>
          </w:pPr>
        </w:p>
        <w:p w14:paraId="5FA2004C" w14:textId="1C1529FD" w:rsidR="0019446C" w:rsidRDefault="0019446C" w:rsidP="00D826E6">
          <w:pPr>
            <w:ind w:firstLine="0"/>
          </w:pPr>
        </w:p>
        <w:p w14:paraId="72F8A048" w14:textId="21C844A1" w:rsidR="0019446C" w:rsidRDefault="0019446C" w:rsidP="00D826E6">
          <w:pPr>
            <w:ind w:firstLine="0"/>
          </w:pPr>
        </w:p>
        <w:p w14:paraId="1AFDA8DC" w14:textId="77777777" w:rsidR="0019446C" w:rsidRPr="008A2878" w:rsidRDefault="0019446C" w:rsidP="00D826E6">
          <w:pPr>
            <w:ind w:firstLine="0"/>
          </w:pPr>
        </w:p>
        <w:p w14:paraId="711F6E3E" w14:textId="3FBCAEE5" w:rsidR="00C8137B" w:rsidRPr="008A2878" w:rsidRDefault="00C8137B" w:rsidP="00D826E6">
          <w:pPr>
            <w:ind w:firstLine="0"/>
          </w:pPr>
        </w:p>
        <w:p w14:paraId="6203A5A0" w14:textId="4E81AB01" w:rsidR="00F12017" w:rsidRPr="008A2878" w:rsidRDefault="00D83278" w:rsidP="00D826E6">
          <w:pPr>
            <w:ind w:firstLine="0"/>
          </w:pPr>
          <w:r w:rsidRPr="008A2878">
            <w:t>Branche :</w:t>
          </w:r>
          <w:r w:rsidRPr="008A2878">
            <w:tab/>
          </w:r>
          <w:r w:rsidRPr="008A2878">
            <w:tab/>
          </w:r>
          <w:r w:rsidRPr="008A2878">
            <w:tab/>
          </w:r>
          <w:r w:rsidR="00911FBC">
            <w:t>POBJ</w:t>
          </w:r>
        </w:p>
        <w:p w14:paraId="40F5D36D" w14:textId="711DAB76" w:rsidR="0093192C" w:rsidRPr="008A2878" w:rsidRDefault="00EE595F" w:rsidP="00D826E6">
          <w:pPr>
            <w:ind w:firstLine="0"/>
            <w:rPr>
              <w:color w:val="FF0000"/>
            </w:rPr>
          </w:pPr>
          <w:r w:rsidRPr="008A2878">
            <w:t xml:space="preserve">Nom du </w:t>
          </w:r>
          <w:r w:rsidR="0093192C" w:rsidRPr="008A2878">
            <w:t>document :</w:t>
          </w:r>
          <w:r w:rsidR="00380C00" w:rsidRPr="008A2878">
            <w:tab/>
          </w:r>
          <w:r w:rsidR="00380C00" w:rsidRPr="008A2878">
            <w:tab/>
          </w:r>
          <w:r w:rsidR="00911FBC">
            <w:t>2203_Bootloader-Rapport_MRI_v1.0.0</w:t>
          </w:r>
          <w:r w:rsidR="00F0399D">
            <w:rPr>
              <w:noProof/>
            </w:rPr>
            <w:t>.</w:t>
          </w:r>
          <w:r w:rsidR="0093192C" w:rsidRPr="008A2878">
            <w:t>pdf</w:t>
          </w:r>
        </w:p>
        <w:p w14:paraId="31BCD072" w14:textId="3694CF19" w:rsidR="00092D87" w:rsidRPr="008A2878" w:rsidRDefault="0093192C" w:rsidP="00704A13">
          <w:pPr>
            <w:ind w:left="2835" w:hanging="2835"/>
            <w:jc w:val="left"/>
          </w:pPr>
          <w:r w:rsidRPr="008A2878">
            <w:t>Réalisé</w:t>
          </w:r>
          <w:r w:rsidR="005F1A81" w:rsidRPr="008A2878">
            <w:t xml:space="preserve"> par :</w:t>
          </w:r>
          <w:r w:rsidR="00380C00" w:rsidRPr="008A2878">
            <w:tab/>
          </w:r>
          <w:r w:rsidR="00380C00" w:rsidRPr="008A2878">
            <w:tab/>
          </w:r>
          <w:r w:rsidR="00092D87" w:rsidRPr="008A2878">
            <w:t>Meven Ricchieri</w:t>
          </w:r>
        </w:p>
        <w:p w14:paraId="339562B5" w14:textId="3A1A91A6" w:rsidR="00092D87" w:rsidRPr="00114B31" w:rsidRDefault="005F1A81" w:rsidP="00D826E6">
          <w:pPr>
            <w:ind w:firstLine="0"/>
            <w:jc w:val="left"/>
            <w:rPr>
              <w:lang w:val="en-US"/>
            </w:rPr>
          </w:pPr>
          <w:r w:rsidRPr="00114B31">
            <w:rPr>
              <w:lang w:val="en-US"/>
            </w:rPr>
            <w:t xml:space="preserve">A </w:t>
          </w:r>
          <w:proofErr w:type="spellStart"/>
          <w:r w:rsidRPr="00114B31">
            <w:rPr>
              <w:lang w:val="en-US"/>
            </w:rPr>
            <w:t>l’attention</w:t>
          </w:r>
          <w:proofErr w:type="spellEnd"/>
          <w:r w:rsidRPr="00114B31">
            <w:rPr>
              <w:lang w:val="en-US"/>
            </w:rPr>
            <w:t xml:space="preserve"> de :</w:t>
          </w:r>
          <w:r w:rsidR="00A0521F" w:rsidRPr="00114B31">
            <w:rPr>
              <w:lang w:val="en-US"/>
            </w:rPr>
            <w:tab/>
          </w:r>
          <w:r w:rsidR="00A0521F" w:rsidRPr="00114B31">
            <w:rPr>
              <w:lang w:val="en-US"/>
            </w:rPr>
            <w:tab/>
            <w:t xml:space="preserve">Mr. </w:t>
          </w:r>
          <w:r w:rsidR="00911FBC">
            <w:rPr>
              <w:lang w:val="en-US"/>
            </w:rPr>
            <w:t>Bovey</w:t>
          </w:r>
        </w:p>
        <w:p w14:paraId="04F88390" w14:textId="26702EBC" w:rsidR="005F1A81" w:rsidRPr="00EB2C5E" w:rsidRDefault="005F1A81" w:rsidP="00D826E6">
          <w:pPr>
            <w:ind w:firstLine="0"/>
          </w:pPr>
          <w:r w:rsidRPr="00EB2C5E">
            <w:t>Date de début</w:t>
          </w:r>
          <w:r w:rsidR="00380C00" w:rsidRPr="00EB2C5E">
            <w:t xml:space="preserve"> : </w:t>
          </w:r>
          <w:r w:rsidR="00380C00" w:rsidRPr="00EB2C5E">
            <w:tab/>
          </w:r>
          <w:r w:rsidR="00380C00" w:rsidRPr="00EB2C5E">
            <w:tab/>
          </w:r>
          <w:r w:rsidR="001F799C" w:rsidRPr="00EB2C5E">
            <w:t>9</w:t>
          </w:r>
          <w:r w:rsidR="00444019">
            <w:t xml:space="preserve"> février </w:t>
          </w:r>
          <w:r w:rsidR="00911FBC" w:rsidRPr="00EB2C5E">
            <w:t>2023</w:t>
          </w:r>
        </w:p>
        <w:p w14:paraId="65973B18" w14:textId="0D1FA775" w:rsidR="00E770B7" w:rsidRPr="008A2878" w:rsidRDefault="005F1A81" w:rsidP="00D826E6">
          <w:pPr>
            <w:ind w:firstLine="0"/>
          </w:pPr>
          <w:r w:rsidRPr="008A2878">
            <w:t>Date de fin</w:t>
          </w:r>
          <w:r w:rsidR="00092D87" w:rsidRPr="008A2878">
            <w:t xml:space="preserve"> : </w:t>
          </w:r>
          <w:r w:rsidR="00380C00" w:rsidRPr="008A2878">
            <w:tab/>
          </w:r>
          <w:r w:rsidR="00380C00" w:rsidRPr="008A2878">
            <w:tab/>
          </w:r>
          <w:r w:rsidR="00380C00" w:rsidRPr="008A2878">
            <w:tab/>
          </w:r>
          <w:r w:rsidR="00911FBC">
            <w:t>2 juin 2023</w:t>
          </w:r>
        </w:p>
        <w:p w14:paraId="4CDBDB91" w14:textId="356140E4" w:rsidR="001D48DB" w:rsidRPr="008A2878" w:rsidRDefault="00E770B7" w:rsidP="00E770B7">
          <w:pPr>
            <w:ind w:firstLine="0"/>
            <w:jc w:val="left"/>
          </w:pPr>
          <w:r w:rsidRPr="008A2878">
            <w:br w:type="page"/>
          </w:r>
        </w:p>
      </w:sdtContent>
    </w:sdt>
    <w:sdt>
      <w:sdtPr>
        <w:rPr>
          <w:sz w:val="22"/>
          <w:szCs w:val="22"/>
          <w:lang w:val="fr-CH"/>
        </w:rPr>
        <w:id w:val="-1756732787"/>
        <w:docPartObj>
          <w:docPartGallery w:val="Table of Contents"/>
          <w:docPartUnique/>
        </w:docPartObj>
      </w:sdtPr>
      <w:sdtEndPr>
        <w:rPr>
          <w:b/>
          <w:bCs/>
        </w:rPr>
      </w:sdtEndPr>
      <w:sdtContent>
        <w:p w14:paraId="2983229E" w14:textId="77777777" w:rsidR="00D744F3" w:rsidRPr="008A2878" w:rsidRDefault="00D744F3" w:rsidP="00D826E6">
          <w:pPr>
            <w:pStyle w:val="TOCHeading"/>
            <w:ind w:left="0" w:firstLine="0"/>
            <w:rPr>
              <w:lang w:val="fr-CH"/>
            </w:rPr>
          </w:pPr>
          <w:r w:rsidRPr="008A2878">
            <w:rPr>
              <w:lang w:val="fr-CH"/>
            </w:rPr>
            <w:t>Table des matières</w:t>
          </w:r>
        </w:p>
        <w:p w14:paraId="5045BAC6" w14:textId="11E58B45" w:rsidR="00B71137" w:rsidRDefault="00D744F3">
          <w:pPr>
            <w:pStyle w:val="TOC1"/>
            <w:tabs>
              <w:tab w:val="left" w:pos="1100"/>
              <w:tab w:val="right" w:leader="dot" w:pos="9913"/>
            </w:tabs>
            <w:rPr>
              <w:rFonts w:eastAsiaTheme="minorEastAsia" w:cstheme="minorBidi"/>
              <w:noProof/>
              <w:kern w:val="2"/>
              <w:lang w:eastAsia="fr-CH"/>
              <w14:ligatures w14:val="standardContextual"/>
            </w:rPr>
          </w:pPr>
          <w:r w:rsidRPr="008A2878">
            <w:fldChar w:fldCharType="begin"/>
          </w:r>
          <w:r w:rsidRPr="008A2878">
            <w:instrText xml:space="preserve"> TOC \o "1-3" \h \z \u </w:instrText>
          </w:r>
          <w:r w:rsidRPr="008A2878">
            <w:fldChar w:fldCharType="separate"/>
          </w:r>
          <w:hyperlink w:anchor="_Toc136634424" w:history="1">
            <w:r w:rsidR="00B71137" w:rsidRPr="00334E10">
              <w:rPr>
                <w:rStyle w:val="Hyperlink"/>
                <w:noProof/>
                <w14:scene3d>
                  <w14:camera w14:prst="orthographicFront"/>
                  <w14:lightRig w14:rig="threePt" w14:dir="t">
                    <w14:rot w14:lat="0" w14:lon="0" w14:rev="0"/>
                  </w14:lightRig>
                </w14:scene3d>
              </w:rPr>
              <w:t>1</w:t>
            </w:r>
            <w:r w:rsidR="00B71137">
              <w:rPr>
                <w:rFonts w:eastAsiaTheme="minorEastAsia" w:cstheme="minorBidi"/>
                <w:noProof/>
                <w:kern w:val="2"/>
                <w:lang w:eastAsia="fr-CH"/>
                <w14:ligatures w14:val="standardContextual"/>
              </w:rPr>
              <w:tab/>
            </w:r>
            <w:r w:rsidR="00B71137" w:rsidRPr="00334E10">
              <w:rPr>
                <w:rStyle w:val="Hyperlink"/>
                <w:noProof/>
              </w:rPr>
              <w:t>Introduction</w:t>
            </w:r>
            <w:r w:rsidR="00B71137">
              <w:rPr>
                <w:noProof/>
                <w:webHidden/>
              </w:rPr>
              <w:tab/>
            </w:r>
            <w:r w:rsidR="00B71137">
              <w:rPr>
                <w:noProof/>
                <w:webHidden/>
              </w:rPr>
              <w:fldChar w:fldCharType="begin"/>
            </w:r>
            <w:r w:rsidR="00B71137">
              <w:rPr>
                <w:noProof/>
                <w:webHidden/>
              </w:rPr>
              <w:instrText xml:space="preserve"> PAGEREF _Toc136634424 \h </w:instrText>
            </w:r>
            <w:r w:rsidR="00B71137">
              <w:rPr>
                <w:noProof/>
                <w:webHidden/>
              </w:rPr>
            </w:r>
            <w:r w:rsidR="00B71137">
              <w:rPr>
                <w:noProof/>
                <w:webHidden/>
              </w:rPr>
              <w:fldChar w:fldCharType="separate"/>
            </w:r>
            <w:r w:rsidR="00B71137">
              <w:rPr>
                <w:noProof/>
                <w:webHidden/>
              </w:rPr>
              <w:t>2</w:t>
            </w:r>
            <w:r w:rsidR="00B71137">
              <w:rPr>
                <w:noProof/>
                <w:webHidden/>
              </w:rPr>
              <w:fldChar w:fldCharType="end"/>
            </w:r>
          </w:hyperlink>
        </w:p>
        <w:p w14:paraId="1E1B246F" w14:textId="240859A3"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25" w:history="1">
            <w:r w:rsidRPr="00334E10">
              <w:rPr>
                <w:rStyle w:val="Hyperlink"/>
                <w:noProof/>
              </w:rPr>
              <w:t>1.1</w:t>
            </w:r>
            <w:r>
              <w:rPr>
                <w:rFonts w:eastAsiaTheme="minorEastAsia" w:cstheme="minorBidi"/>
                <w:noProof/>
                <w:kern w:val="2"/>
                <w:lang w:eastAsia="fr-CH"/>
                <w14:ligatures w14:val="standardContextual"/>
              </w:rPr>
              <w:tab/>
            </w:r>
            <w:r w:rsidRPr="00334E10">
              <w:rPr>
                <w:rStyle w:val="Hyperlink"/>
                <w:noProof/>
              </w:rPr>
              <w:t>Avancement</w:t>
            </w:r>
            <w:r>
              <w:rPr>
                <w:noProof/>
                <w:webHidden/>
              </w:rPr>
              <w:tab/>
            </w:r>
            <w:r>
              <w:rPr>
                <w:noProof/>
                <w:webHidden/>
              </w:rPr>
              <w:fldChar w:fldCharType="begin"/>
            </w:r>
            <w:r>
              <w:rPr>
                <w:noProof/>
                <w:webHidden/>
              </w:rPr>
              <w:instrText xml:space="preserve"> PAGEREF _Toc136634425 \h </w:instrText>
            </w:r>
            <w:r>
              <w:rPr>
                <w:noProof/>
                <w:webHidden/>
              </w:rPr>
            </w:r>
            <w:r>
              <w:rPr>
                <w:noProof/>
                <w:webHidden/>
              </w:rPr>
              <w:fldChar w:fldCharType="separate"/>
            </w:r>
            <w:r>
              <w:rPr>
                <w:noProof/>
                <w:webHidden/>
              </w:rPr>
              <w:t>2</w:t>
            </w:r>
            <w:r>
              <w:rPr>
                <w:noProof/>
                <w:webHidden/>
              </w:rPr>
              <w:fldChar w:fldCharType="end"/>
            </w:r>
          </w:hyperlink>
        </w:p>
        <w:p w14:paraId="12517C63" w14:textId="0E791B01"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26" w:history="1">
            <w:r w:rsidRPr="00334E10">
              <w:rPr>
                <w:rStyle w:val="Hyperlink"/>
                <w:noProof/>
              </w:rPr>
              <w:t>1.2</w:t>
            </w:r>
            <w:r>
              <w:rPr>
                <w:rFonts w:eastAsiaTheme="minorEastAsia" w:cstheme="minorBidi"/>
                <w:noProof/>
                <w:kern w:val="2"/>
                <w:lang w:eastAsia="fr-CH"/>
                <w14:ligatures w14:val="standardContextual"/>
              </w:rPr>
              <w:tab/>
            </w:r>
            <w:r w:rsidRPr="00334E10">
              <w:rPr>
                <w:rStyle w:val="Hyperlink"/>
                <w:noProof/>
              </w:rPr>
              <w:t>Objectif</w:t>
            </w:r>
            <w:r>
              <w:rPr>
                <w:noProof/>
                <w:webHidden/>
              </w:rPr>
              <w:tab/>
            </w:r>
            <w:r>
              <w:rPr>
                <w:noProof/>
                <w:webHidden/>
              </w:rPr>
              <w:fldChar w:fldCharType="begin"/>
            </w:r>
            <w:r>
              <w:rPr>
                <w:noProof/>
                <w:webHidden/>
              </w:rPr>
              <w:instrText xml:space="preserve"> PAGEREF _Toc136634426 \h </w:instrText>
            </w:r>
            <w:r>
              <w:rPr>
                <w:noProof/>
                <w:webHidden/>
              </w:rPr>
            </w:r>
            <w:r>
              <w:rPr>
                <w:noProof/>
                <w:webHidden/>
              </w:rPr>
              <w:fldChar w:fldCharType="separate"/>
            </w:r>
            <w:r>
              <w:rPr>
                <w:noProof/>
                <w:webHidden/>
              </w:rPr>
              <w:t>2</w:t>
            </w:r>
            <w:r>
              <w:rPr>
                <w:noProof/>
                <w:webHidden/>
              </w:rPr>
              <w:fldChar w:fldCharType="end"/>
            </w:r>
          </w:hyperlink>
        </w:p>
        <w:p w14:paraId="5B1D8F12" w14:textId="1655404A" w:rsidR="00B71137" w:rsidRDefault="00B71137">
          <w:pPr>
            <w:pStyle w:val="TOC1"/>
            <w:tabs>
              <w:tab w:val="left" w:pos="1100"/>
              <w:tab w:val="right" w:leader="dot" w:pos="9913"/>
            </w:tabs>
            <w:rPr>
              <w:rFonts w:eastAsiaTheme="minorEastAsia" w:cstheme="minorBidi"/>
              <w:noProof/>
              <w:kern w:val="2"/>
              <w:lang w:eastAsia="fr-CH"/>
              <w14:ligatures w14:val="standardContextual"/>
            </w:rPr>
          </w:pPr>
          <w:hyperlink w:anchor="_Toc136634427" w:history="1">
            <w:r w:rsidRPr="00334E10">
              <w:rPr>
                <w:rStyle w:val="Hyperlink"/>
                <w:noProof/>
                <w14:scene3d>
                  <w14:camera w14:prst="orthographicFront"/>
                  <w14:lightRig w14:rig="threePt" w14:dir="t">
                    <w14:rot w14:lat="0" w14:lon="0" w14:rev="0"/>
                  </w14:lightRig>
                </w14:scene3d>
              </w:rPr>
              <w:t>2</w:t>
            </w:r>
            <w:r>
              <w:rPr>
                <w:rFonts w:eastAsiaTheme="minorEastAsia" w:cstheme="minorBidi"/>
                <w:noProof/>
                <w:kern w:val="2"/>
                <w:lang w:eastAsia="fr-CH"/>
                <w14:ligatures w14:val="standardContextual"/>
              </w:rPr>
              <w:tab/>
            </w:r>
            <w:r w:rsidRPr="00334E10">
              <w:rPr>
                <w:rStyle w:val="Hyperlink"/>
                <w:noProof/>
              </w:rPr>
              <w:t>Documentation</w:t>
            </w:r>
            <w:r>
              <w:rPr>
                <w:noProof/>
                <w:webHidden/>
              </w:rPr>
              <w:tab/>
            </w:r>
            <w:r>
              <w:rPr>
                <w:noProof/>
                <w:webHidden/>
              </w:rPr>
              <w:fldChar w:fldCharType="begin"/>
            </w:r>
            <w:r>
              <w:rPr>
                <w:noProof/>
                <w:webHidden/>
              </w:rPr>
              <w:instrText xml:space="preserve"> PAGEREF _Toc136634427 \h </w:instrText>
            </w:r>
            <w:r>
              <w:rPr>
                <w:noProof/>
                <w:webHidden/>
              </w:rPr>
            </w:r>
            <w:r>
              <w:rPr>
                <w:noProof/>
                <w:webHidden/>
              </w:rPr>
              <w:fldChar w:fldCharType="separate"/>
            </w:r>
            <w:r>
              <w:rPr>
                <w:noProof/>
                <w:webHidden/>
              </w:rPr>
              <w:t>3</w:t>
            </w:r>
            <w:r>
              <w:rPr>
                <w:noProof/>
                <w:webHidden/>
              </w:rPr>
              <w:fldChar w:fldCharType="end"/>
            </w:r>
          </w:hyperlink>
        </w:p>
        <w:p w14:paraId="18068CB8" w14:textId="4DD1141C"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28" w:history="1">
            <w:r w:rsidRPr="00334E10">
              <w:rPr>
                <w:rStyle w:val="Hyperlink"/>
                <w:noProof/>
              </w:rPr>
              <w:t>2.1</w:t>
            </w:r>
            <w:r>
              <w:rPr>
                <w:rFonts w:eastAsiaTheme="minorEastAsia" w:cstheme="minorBidi"/>
                <w:noProof/>
                <w:kern w:val="2"/>
                <w:lang w:eastAsia="fr-CH"/>
                <w14:ligatures w14:val="standardContextual"/>
              </w:rPr>
              <w:tab/>
            </w:r>
            <w:r w:rsidRPr="00334E10">
              <w:rPr>
                <w:rStyle w:val="Hyperlink"/>
                <w:noProof/>
              </w:rPr>
              <w:t>Emplacement du bootloader dans le PIC32</w:t>
            </w:r>
            <w:r>
              <w:rPr>
                <w:noProof/>
                <w:webHidden/>
              </w:rPr>
              <w:tab/>
            </w:r>
            <w:r>
              <w:rPr>
                <w:noProof/>
                <w:webHidden/>
              </w:rPr>
              <w:fldChar w:fldCharType="begin"/>
            </w:r>
            <w:r>
              <w:rPr>
                <w:noProof/>
                <w:webHidden/>
              </w:rPr>
              <w:instrText xml:space="preserve"> PAGEREF _Toc136634428 \h </w:instrText>
            </w:r>
            <w:r>
              <w:rPr>
                <w:noProof/>
                <w:webHidden/>
              </w:rPr>
            </w:r>
            <w:r>
              <w:rPr>
                <w:noProof/>
                <w:webHidden/>
              </w:rPr>
              <w:fldChar w:fldCharType="separate"/>
            </w:r>
            <w:r>
              <w:rPr>
                <w:noProof/>
                <w:webHidden/>
              </w:rPr>
              <w:t>3</w:t>
            </w:r>
            <w:r>
              <w:rPr>
                <w:noProof/>
                <w:webHidden/>
              </w:rPr>
              <w:fldChar w:fldCharType="end"/>
            </w:r>
          </w:hyperlink>
        </w:p>
        <w:p w14:paraId="4E5126E4" w14:textId="1D69D631"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29" w:history="1">
            <w:r w:rsidRPr="00334E10">
              <w:rPr>
                <w:rStyle w:val="Hyperlink"/>
                <w:noProof/>
              </w:rPr>
              <w:t>2.2</w:t>
            </w:r>
            <w:r>
              <w:rPr>
                <w:rFonts w:eastAsiaTheme="minorEastAsia" w:cstheme="minorBidi"/>
                <w:noProof/>
                <w:kern w:val="2"/>
                <w:lang w:eastAsia="fr-CH"/>
                <w14:ligatures w14:val="standardContextual"/>
              </w:rPr>
              <w:tab/>
            </w:r>
            <w:r w:rsidRPr="00334E10">
              <w:rPr>
                <w:rStyle w:val="Hyperlink"/>
                <w:noProof/>
              </w:rPr>
              <w:t>Communication entre le PC et le MCU</w:t>
            </w:r>
            <w:r>
              <w:rPr>
                <w:noProof/>
                <w:webHidden/>
              </w:rPr>
              <w:tab/>
            </w:r>
            <w:r>
              <w:rPr>
                <w:noProof/>
                <w:webHidden/>
              </w:rPr>
              <w:fldChar w:fldCharType="begin"/>
            </w:r>
            <w:r>
              <w:rPr>
                <w:noProof/>
                <w:webHidden/>
              </w:rPr>
              <w:instrText xml:space="preserve"> PAGEREF _Toc136634429 \h </w:instrText>
            </w:r>
            <w:r>
              <w:rPr>
                <w:noProof/>
                <w:webHidden/>
              </w:rPr>
            </w:r>
            <w:r>
              <w:rPr>
                <w:noProof/>
                <w:webHidden/>
              </w:rPr>
              <w:fldChar w:fldCharType="separate"/>
            </w:r>
            <w:r>
              <w:rPr>
                <w:noProof/>
                <w:webHidden/>
              </w:rPr>
              <w:t>4</w:t>
            </w:r>
            <w:r>
              <w:rPr>
                <w:noProof/>
                <w:webHidden/>
              </w:rPr>
              <w:fldChar w:fldCharType="end"/>
            </w:r>
          </w:hyperlink>
        </w:p>
        <w:p w14:paraId="1A4DCD93" w14:textId="65945B58"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30" w:history="1">
            <w:r w:rsidRPr="00334E10">
              <w:rPr>
                <w:rStyle w:val="Hyperlink"/>
                <w:noProof/>
              </w:rPr>
              <w:t>2.3</w:t>
            </w:r>
            <w:r>
              <w:rPr>
                <w:rFonts w:eastAsiaTheme="minorEastAsia" w:cstheme="minorBidi"/>
                <w:noProof/>
                <w:kern w:val="2"/>
                <w:lang w:eastAsia="fr-CH"/>
                <w14:ligatures w14:val="standardContextual"/>
              </w:rPr>
              <w:tab/>
            </w:r>
            <w:r w:rsidRPr="00334E10">
              <w:rPr>
                <w:rStyle w:val="Hyperlink"/>
                <w:noProof/>
              </w:rPr>
              <w:t>Format de fichier HEX</w:t>
            </w:r>
            <w:r>
              <w:rPr>
                <w:noProof/>
                <w:webHidden/>
              </w:rPr>
              <w:tab/>
            </w:r>
            <w:r>
              <w:rPr>
                <w:noProof/>
                <w:webHidden/>
              </w:rPr>
              <w:fldChar w:fldCharType="begin"/>
            </w:r>
            <w:r>
              <w:rPr>
                <w:noProof/>
                <w:webHidden/>
              </w:rPr>
              <w:instrText xml:space="preserve"> PAGEREF _Toc136634430 \h </w:instrText>
            </w:r>
            <w:r>
              <w:rPr>
                <w:noProof/>
                <w:webHidden/>
              </w:rPr>
            </w:r>
            <w:r>
              <w:rPr>
                <w:noProof/>
                <w:webHidden/>
              </w:rPr>
              <w:fldChar w:fldCharType="separate"/>
            </w:r>
            <w:r>
              <w:rPr>
                <w:noProof/>
                <w:webHidden/>
              </w:rPr>
              <w:t>4</w:t>
            </w:r>
            <w:r>
              <w:rPr>
                <w:noProof/>
                <w:webHidden/>
              </w:rPr>
              <w:fldChar w:fldCharType="end"/>
            </w:r>
          </w:hyperlink>
        </w:p>
        <w:p w14:paraId="35D44497" w14:textId="479725F6" w:rsidR="00B71137" w:rsidRDefault="00B71137">
          <w:pPr>
            <w:pStyle w:val="TOC1"/>
            <w:tabs>
              <w:tab w:val="left" w:pos="1100"/>
              <w:tab w:val="right" w:leader="dot" w:pos="9913"/>
            </w:tabs>
            <w:rPr>
              <w:rFonts w:eastAsiaTheme="minorEastAsia" w:cstheme="minorBidi"/>
              <w:noProof/>
              <w:kern w:val="2"/>
              <w:lang w:eastAsia="fr-CH"/>
              <w14:ligatures w14:val="standardContextual"/>
            </w:rPr>
          </w:pPr>
          <w:hyperlink w:anchor="_Toc136634431" w:history="1">
            <w:r w:rsidRPr="00334E10">
              <w:rPr>
                <w:rStyle w:val="Hyperlink"/>
                <w:noProof/>
                <w14:scene3d>
                  <w14:camera w14:prst="orthographicFront"/>
                  <w14:lightRig w14:rig="threePt" w14:dir="t">
                    <w14:rot w14:lat="0" w14:lon="0" w14:rev="0"/>
                  </w14:lightRig>
                </w14:scene3d>
              </w:rPr>
              <w:t>3</w:t>
            </w:r>
            <w:r>
              <w:rPr>
                <w:rFonts w:eastAsiaTheme="minorEastAsia" w:cstheme="minorBidi"/>
                <w:noProof/>
                <w:kern w:val="2"/>
                <w:lang w:eastAsia="fr-CH"/>
                <w14:ligatures w14:val="standardContextual"/>
              </w:rPr>
              <w:tab/>
            </w:r>
            <w:r w:rsidRPr="00334E10">
              <w:rPr>
                <w:rStyle w:val="Hyperlink"/>
                <w:noProof/>
              </w:rPr>
              <w:t>Analyse réelle</w:t>
            </w:r>
            <w:r>
              <w:rPr>
                <w:noProof/>
                <w:webHidden/>
              </w:rPr>
              <w:tab/>
            </w:r>
            <w:r>
              <w:rPr>
                <w:noProof/>
                <w:webHidden/>
              </w:rPr>
              <w:fldChar w:fldCharType="begin"/>
            </w:r>
            <w:r>
              <w:rPr>
                <w:noProof/>
                <w:webHidden/>
              </w:rPr>
              <w:instrText xml:space="preserve"> PAGEREF _Toc136634431 \h </w:instrText>
            </w:r>
            <w:r>
              <w:rPr>
                <w:noProof/>
                <w:webHidden/>
              </w:rPr>
            </w:r>
            <w:r>
              <w:rPr>
                <w:noProof/>
                <w:webHidden/>
              </w:rPr>
              <w:fldChar w:fldCharType="separate"/>
            </w:r>
            <w:r>
              <w:rPr>
                <w:noProof/>
                <w:webHidden/>
              </w:rPr>
              <w:t>6</w:t>
            </w:r>
            <w:r>
              <w:rPr>
                <w:noProof/>
                <w:webHidden/>
              </w:rPr>
              <w:fldChar w:fldCharType="end"/>
            </w:r>
          </w:hyperlink>
        </w:p>
        <w:p w14:paraId="2B581392" w14:textId="2310BC78"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32" w:history="1">
            <w:r w:rsidRPr="00334E10">
              <w:rPr>
                <w:rStyle w:val="Hyperlink"/>
                <w:noProof/>
              </w:rPr>
              <w:t>3.1</w:t>
            </w:r>
            <w:r>
              <w:rPr>
                <w:rFonts w:eastAsiaTheme="minorEastAsia" w:cstheme="minorBidi"/>
                <w:noProof/>
                <w:kern w:val="2"/>
                <w:lang w:eastAsia="fr-CH"/>
                <w14:ligatures w14:val="standardContextual"/>
              </w:rPr>
              <w:tab/>
            </w:r>
            <w:r w:rsidRPr="00334E10">
              <w:rPr>
                <w:rStyle w:val="Hyperlink"/>
                <w:noProof/>
              </w:rPr>
              <w:t>Méthode</w:t>
            </w:r>
            <w:r>
              <w:rPr>
                <w:noProof/>
                <w:webHidden/>
              </w:rPr>
              <w:tab/>
            </w:r>
            <w:r>
              <w:rPr>
                <w:noProof/>
                <w:webHidden/>
              </w:rPr>
              <w:fldChar w:fldCharType="begin"/>
            </w:r>
            <w:r>
              <w:rPr>
                <w:noProof/>
                <w:webHidden/>
              </w:rPr>
              <w:instrText xml:space="preserve"> PAGEREF _Toc136634432 \h </w:instrText>
            </w:r>
            <w:r>
              <w:rPr>
                <w:noProof/>
                <w:webHidden/>
              </w:rPr>
            </w:r>
            <w:r>
              <w:rPr>
                <w:noProof/>
                <w:webHidden/>
              </w:rPr>
              <w:fldChar w:fldCharType="separate"/>
            </w:r>
            <w:r>
              <w:rPr>
                <w:noProof/>
                <w:webHidden/>
              </w:rPr>
              <w:t>6</w:t>
            </w:r>
            <w:r>
              <w:rPr>
                <w:noProof/>
                <w:webHidden/>
              </w:rPr>
              <w:fldChar w:fldCharType="end"/>
            </w:r>
          </w:hyperlink>
        </w:p>
        <w:p w14:paraId="6CF3A326" w14:textId="31520F35"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33" w:history="1">
            <w:r w:rsidRPr="00334E10">
              <w:rPr>
                <w:rStyle w:val="Hyperlink"/>
                <w:noProof/>
              </w:rPr>
              <w:t>3.2</w:t>
            </w:r>
            <w:r>
              <w:rPr>
                <w:rFonts w:eastAsiaTheme="minorEastAsia" w:cstheme="minorBidi"/>
                <w:noProof/>
                <w:kern w:val="2"/>
                <w:lang w:eastAsia="fr-CH"/>
                <w14:ligatures w14:val="standardContextual"/>
              </w:rPr>
              <w:tab/>
            </w:r>
            <w:r w:rsidRPr="00334E10">
              <w:rPr>
                <w:rStyle w:val="Hyperlink"/>
                <w:noProof/>
              </w:rPr>
              <w:t>Schéma de mesure</w:t>
            </w:r>
            <w:r>
              <w:rPr>
                <w:noProof/>
                <w:webHidden/>
              </w:rPr>
              <w:tab/>
            </w:r>
            <w:r>
              <w:rPr>
                <w:noProof/>
                <w:webHidden/>
              </w:rPr>
              <w:fldChar w:fldCharType="begin"/>
            </w:r>
            <w:r>
              <w:rPr>
                <w:noProof/>
                <w:webHidden/>
              </w:rPr>
              <w:instrText xml:space="preserve"> PAGEREF _Toc136634433 \h </w:instrText>
            </w:r>
            <w:r>
              <w:rPr>
                <w:noProof/>
                <w:webHidden/>
              </w:rPr>
            </w:r>
            <w:r>
              <w:rPr>
                <w:noProof/>
                <w:webHidden/>
              </w:rPr>
              <w:fldChar w:fldCharType="separate"/>
            </w:r>
            <w:r>
              <w:rPr>
                <w:noProof/>
                <w:webHidden/>
              </w:rPr>
              <w:t>6</w:t>
            </w:r>
            <w:r>
              <w:rPr>
                <w:noProof/>
                <w:webHidden/>
              </w:rPr>
              <w:fldChar w:fldCharType="end"/>
            </w:r>
          </w:hyperlink>
        </w:p>
        <w:p w14:paraId="59C6E436" w14:textId="1ACA049A"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34" w:history="1">
            <w:r w:rsidRPr="00334E10">
              <w:rPr>
                <w:rStyle w:val="Hyperlink"/>
                <w:noProof/>
              </w:rPr>
              <w:t>3.3</w:t>
            </w:r>
            <w:r>
              <w:rPr>
                <w:rFonts w:eastAsiaTheme="minorEastAsia" w:cstheme="minorBidi"/>
                <w:noProof/>
                <w:kern w:val="2"/>
                <w:lang w:eastAsia="fr-CH"/>
                <w14:ligatures w14:val="standardContextual"/>
              </w:rPr>
              <w:tab/>
            </w:r>
            <w:r w:rsidRPr="00334E10">
              <w:rPr>
                <w:rStyle w:val="Hyperlink"/>
                <w:noProof/>
              </w:rPr>
              <w:t>Mesures</w:t>
            </w:r>
            <w:r>
              <w:rPr>
                <w:noProof/>
                <w:webHidden/>
              </w:rPr>
              <w:tab/>
            </w:r>
            <w:r>
              <w:rPr>
                <w:noProof/>
                <w:webHidden/>
              </w:rPr>
              <w:fldChar w:fldCharType="begin"/>
            </w:r>
            <w:r>
              <w:rPr>
                <w:noProof/>
                <w:webHidden/>
              </w:rPr>
              <w:instrText xml:space="preserve"> PAGEREF _Toc136634434 \h </w:instrText>
            </w:r>
            <w:r>
              <w:rPr>
                <w:noProof/>
                <w:webHidden/>
              </w:rPr>
            </w:r>
            <w:r>
              <w:rPr>
                <w:noProof/>
                <w:webHidden/>
              </w:rPr>
              <w:fldChar w:fldCharType="separate"/>
            </w:r>
            <w:r>
              <w:rPr>
                <w:noProof/>
                <w:webHidden/>
              </w:rPr>
              <w:t>6</w:t>
            </w:r>
            <w:r>
              <w:rPr>
                <w:noProof/>
                <w:webHidden/>
              </w:rPr>
              <w:fldChar w:fldCharType="end"/>
            </w:r>
          </w:hyperlink>
        </w:p>
        <w:p w14:paraId="3E2DCBC0" w14:textId="1AF92619"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35" w:history="1">
            <w:r w:rsidRPr="00334E10">
              <w:rPr>
                <w:rStyle w:val="Hyperlink"/>
                <w:noProof/>
              </w:rPr>
              <w:t>3.4</w:t>
            </w:r>
            <w:r>
              <w:rPr>
                <w:rFonts w:eastAsiaTheme="minorEastAsia" w:cstheme="minorBidi"/>
                <w:noProof/>
                <w:kern w:val="2"/>
                <w:lang w:eastAsia="fr-CH"/>
                <w14:ligatures w14:val="standardContextual"/>
              </w:rPr>
              <w:tab/>
            </w:r>
            <w:r w:rsidRPr="00334E10">
              <w:rPr>
                <w:rStyle w:val="Hyperlink"/>
                <w:noProof/>
              </w:rPr>
              <w:t>Analyse</w:t>
            </w:r>
            <w:r>
              <w:rPr>
                <w:noProof/>
                <w:webHidden/>
              </w:rPr>
              <w:tab/>
            </w:r>
            <w:r>
              <w:rPr>
                <w:noProof/>
                <w:webHidden/>
              </w:rPr>
              <w:fldChar w:fldCharType="begin"/>
            </w:r>
            <w:r>
              <w:rPr>
                <w:noProof/>
                <w:webHidden/>
              </w:rPr>
              <w:instrText xml:space="preserve"> PAGEREF _Toc136634435 \h </w:instrText>
            </w:r>
            <w:r>
              <w:rPr>
                <w:noProof/>
                <w:webHidden/>
              </w:rPr>
            </w:r>
            <w:r>
              <w:rPr>
                <w:noProof/>
                <w:webHidden/>
              </w:rPr>
              <w:fldChar w:fldCharType="separate"/>
            </w:r>
            <w:r>
              <w:rPr>
                <w:noProof/>
                <w:webHidden/>
              </w:rPr>
              <w:t>7</w:t>
            </w:r>
            <w:r>
              <w:rPr>
                <w:noProof/>
                <w:webHidden/>
              </w:rPr>
              <w:fldChar w:fldCharType="end"/>
            </w:r>
          </w:hyperlink>
        </w:p>
        <w:p w14:paraId="7DEE604F" w14:textId="78C30805" w:rsidR="00B71137" w:rsidRDefault="00B71137">
          <w:pPr>
            <w:pStyle w:val="TOC1"/>
            <w:tabs>
              <w:tab w:val="left" w:pos="1100"/>
              <w:tab w:val="right" w:leader="dot" w:pos="9913"/>
            </w:tabs>
            <w:rPr>
              <w:rFonts w:eastAsiaTheme="minorEastAsia" w:cstheme="minorBidi"/>
              <w:noProof/>
              <w:kern w:val="2"/>
              <w:lang w:eastAsia="fr-CH"/>
              <w14:ligatures w14:val="standardContextual"/>
            </w:rPr>
          </w:pPr>
          <w:hyperlink w:anchor="_Toc136634436" w:history="1">
            <w:r w:rsidRPr="00334E10">
              <w:rPr>
                <w:rStyle w:val="Hyperlink"/>
                <w:noProof/>
                <w14:scene3d>
                  <w14:camera w14:prst="orthographicFront"/>
                  <w14:lightRig w14:rig="threePt" w14:dir="t">
                    <w14:rot w14:lat="0" w14:lon="0" w14:rev="0"/>
                  </w14:lightRig>
                </w14:scene3d>
              </w:rPr>
              <w:t>4</w:t>
            </w:r>
            <w:r>
              <w:rPr>
                <w:rFonts w:eastAsiaTheme="minorEastAsia" w:cstheme="minorBidi"/>
                <w:noProof/>
                <w:kern w:val="2"/>
                <w:lang w:eastAsia="fr-CH"/>
                <w14:ligatures w14:val="standardContextual"/>
              </w:rPr>
              <w:tab/>
            </w:r>
            <w:r w:rsidRPr="00334E10">
              <w:rPr>
                <w:rStyle w:val="Hyperlink"/>
                <w:noProof/>
              </w:rPr>
              <w:t>Algorithme</w:t>
            </w:r>
            <w:r>
              <w:rPr>
                <w:noProof/>
                <w:webHidden/>
              </w:rPr>
              <w:tab/>
            </w:r>
            <w:r>
              <w:rPr>
                <w:noProof/>
                <w:webHidden/>
              </w:rPr>
              <w:fldChar w:fldCharType="begin"/>
            </w:r>
            <w:r>
              <w:rPr>
                <w:noProof/>
                <w:webHidden/>
              </w:rPr>
              <w:instrText xml:space="preserve"> PAGEREF _Toc136634436 \h </w:instrText>
            </w:r>
            <w:r>
              <w:rPr>
                <w:noProof/>
                <w:webHidden/>
              </w:rPr>
            </w:r>
            <w:r>
              <w:rPr>
                <w:noProof/>
                <w:webHidden/>
              </w:rPr>
              <w:fldChar w:fldCharType="separate"/>
            </w:r>
            <w:r>
              <w:rPr>
                <w:noProof/>
                <w:webHidden/>
              </w:rPr>
              <w:t>9</w:t>
            </w:r>
            <w:r>
              <w:rPr>
                <w:noProof/>
                <w:webHidden/>
              </w:rPr>
              <w:fldChar w:fldCharType="end"/>
            </w:r>
          </w:hyperlink>
        </w:p>
        <w:p w14:paraId="3CF1B58E" w14:textId="1E5AEC34" w:rsidR="00B71137" w:rsidRDefault="00B71137">
          <w:pPr>
            <w:pStyle w:val="TOC1"/>
            <w:tabs>
              <w:tab w:val="left" w:pos="1100"/>
              <w:tab w:val="right" w:leader="dot" w:pos="9913"/>
            </w:tabs>
            <w:rPr>
              <w:rFonts w:eastAsiaTheme="minorEastAsia" w:cstheme="minorBidi"/>
              <w:noProof/>
              <w:kern w:val="2"/>
              <w:lang w:eastAsia="fr-CH"/>
              <w14:ligatures w14:val="standardContextual"/>
            </w:rPr>
          </w:pPr>
          <w:hyperlink w:anchor="_Toc136634437" w:history="1">
            <w:r w:rsidRPr="00334E10">
              <w:rPr>
                <w:rStyle w:val="Hyperlink"/>
                <w:noProof/>
                <w14:scene3d>
                  <w14:camera w14:prst="orthographicFront"/>
                  <w14:lightRig w14:rig="threePt" w14:dir="t">
                    <w14:rot w14:lat="0" w14:lon="0" w14:rev="0"/>
                  </w14:lightRig>
                </w14:scene3d>
              </w:rPr>
              <w:t>5</w:t>
            </w:r>
            <w:r>
              <w:rPr>
                <w:rFonts w:eastAsiaTheme="minorEastAsia" w:cstheme="minorBidi"/>
                <w:noProof/>
                <w:kern w:val="2"/>
                <w:lang w:eastAsia="fr-CH"/>
                <w14:ligatures w14:val="standardContextual"/>
              </w:rPr>
              <w:tab/>
            </w:r>
            <w:r w:rsidRPr="00334E10">
              <w:rPr>
                <w:rStyle w:val="Hyperlink"/>
                <w:noProof/>
              </w:rPr>
              <w:t>Conclusion</w:t>
            </w:r>
            <w:r>
              <w:rPr>
                <w:noProof/>
                <w:webHidden/>
              </w:rPr>
              <w:tab/>
            </w:r>
            <w:r>
              <w:rPr>
                <w:noProof/>
                <w:webHidden/>
              </w:rPr>
              <w:fldChar w:fldCharType="begin"/>
            </w:r>
            <w:r>
              <w:rPr>
                <w:noProof/>
                <w:webHidden/>
              </w:rPr>
              <w:instrText xml:space="preserve"> PAGEREF _Toc136634437 \h </w:instrText>
            </w:r>
            <w:r>
              <w:rPr>
                <w:noProof/>
                <w:webHidden/>
              </w:rPr>
            </w:r>
            <w:r>
              <w:rPr>
                <w:noProof/>
                <w:webHidden/>
              </w:rPr>
              <w:fldChar w:fldCharType="separate"/>
            </w:r>
            <w:r>
              <w:rPr>
                <w:noProof/>
                <w:webHidden/>
              </w:rPr>
              <w:t>10</w:t>
            </w:r>
            <w:r>
              <w:rPr>
                <w:noProof/>
                <w:webHidden/>
              </w:rPr>
              <w:fldChar w:fldCharType="end"/>
            </w:r>
          </w:hyperlink>
        </w:p>
        <w:p w14:paraId="1FCECFFF" w14:textId="5E25B51E" w:rsidR="00B71137" w:rsidRDefault="00B71137">
          <w:pPr>
            <w:pStyle w:val="TOC1"/>
            <w:tabs>
              <w:tab w:val="left" w:pos="1100"/>
              <w:tab w:val="right" w:leader="dot" w:pos="9913"/>
            </w:tabs>
            <w:rPr>
              <w:rFonts w:eastAsiaTheme="minorEastAsia" w:cstheme="minorBidi"/>
              <w:noProof/>
              <w:kern w:val="2"/>
              <w:lang w:eastAsia="fr-CH"/>
              <w14:ligatures w14:val="standardContextual"/>
            </w:rPr>
          </w:pPr>
          <w:hyperlink w:anchor="_Toc136634438" w:history="1">
            <w:r w:rsidRPr="00334E10">
              <w:rPr>
                <w:rStyle w:val="Hyperlink"/>
                <w:noProof/>
                <w14:scene3d>
                  <w14:camera w14:prst="orthographicFront"/>
                  <w14:lightRig w14:rig="threePt" w14:dir="t">
                    <w14:rot w14:lat="0" w14:lon="0" w14:rev="0"/>
                  </w14:lightRig>
                </w14:scene3d>
              </w:rPr>
              <w:t>6</w:t>
            </w:r>
            <w:r>
              <w:rPr>
                <w:rFonts w:eastAsiaTheme="minorEastAsia" w:cstheme="minorBidi"/>
                <w:noProof/>
                <w:kern w:val="2"/>
                <w:lang w:eastAsia="fr-CH"/>
                <w14:ligatures w14:val="standardContextual"/>
              </w:rPr>
              <w:tab/>
            </w:r>
            <w:r w:rsidRPr="00334E10">
              <w:rPr>
                <w:rStyle w:val="Hyperlink"/>
                <w:noProof/>
              </w:rPr>
              <w:t>Sources</w:t>
            </w:r>
            <w:r>
              <w:rPr>
                <w:noProof/>
                <w:webHidden/>
              </w:rPr>
              <w:tab/>
            </w:r>
            <w:r>
              <w:rPr>
                <w:noProof/>
                <w:webHidden/>
              </w:rPr>
              <w:fldChar w:fldCharType="begin"/>
            </w:r>
            <w:r>
              <w:rPr>
                <w:noProof/>
                <w:webHidden/>
              </w:rPr>
              <w:instrText xml:space="preserve"> PAGEREF _Toc136634438 \h </w:instrText>
            </w:r>
            <w:r>
              <w:rPr>
                <w:noProof/>
                <w:webHidden/>
              </w:rPr>
            </w:r>
            <w:r>
              <w:rPr>
                <w:noProof/>
                <w:webHidden/>
              </w:rPr>
              <w:fldChar w:fldCharType="separate"/>
            </w:r>
            <w:r>
              <w:rPr>
                <w:noProof/>
                <w:webHidden/>
              </w:rPr>
              <w:t>11</w:t>
            </w:r>
            <w:r>
              <w:rPr>
                <w:noProof/>
                <w:webHidden/>
              </w:rPr>
              <w:fldChar w:fldCharType="end"/>
            </w:r>
          </w:hyperlink>
        </w:p>
        <w:p w14:paraId="5C0E2115" w14:textId="366AB655" w:rsidR="00B71137" w:rsidRDefault="00B71137">
          <w:pPr>
            <w:pStyle w:val="TOC1"/>
            <w:tabs>
              <w:tab w:val="left" w:pos="1100"/>
              <w:tab w:val="right" w:leader="dot" w:pos="9913"/>
            </w:tabs>
            <w:rPr>
              <w:rFonts w:eastAsiaTheme="minorEastAsia" w:cstheme="minorBidi"/>
              <w:noProof/>
              <w:kern w:val="2"/>
              <w:lang w:eastAsia="fr-CH"/>
              <w14:ligatures w14:val="standardContextual"/>
            </w:rPr>
          </w:pPr>
          <w:hyperlink w:anchor="_Toc136634439" w:history="1">
            <w:r w:rsidRPr="00334E10">
              <w:rPr>
                <w:rStyle w:val="Hyperlink"/>
                <w:noProof/>
                <w14:scene3d>
                  <w14:camera w14:prst="orthographicFront"/>
                  <w14:lightRig w14:rig="threePt" w14:dir="t">
                    <w14:rot w14:lat="0" w14:lon="0" w14:rev="0"/>
                  </w14:lightRig>
                </w14:scene3d>
              </w:rPr>
              <w:t>7</w:t>
            </w:r>
            <w:r>
              <w:rPr>
                <w:rFonts w:eastAsiaTheme="minorEastAsia" w:cstheme="minorBidi"/>
                <w:noProof/>
                <w:kern w:val="2"/>
                <w:lang w:eastAsia="fr-CH"/>
                <w14:ligatures w14:val="standardContextual"/>
              </w:rPr>
              <w:tab/>
            </w:r>
            <w:r w:rsidRPr="00334E10">
              <w:rPr>
                <w:rStyle w:val="Hyperlink"/>
                <w:noProof/>
              </w:rPr>
              <w:t>Annexes</w:t>
            </w:r>
            <w:r>
              <w:rPr>
                <w:noProof/>
                <w:webHidden/>
              </w:rPr>
              <w:tab/>
            </w:r>
            <w:r>
              <w:rPr>
                <w:noProof/>
                <w:webHidden/>
              </w:rPr>
              <w:fldChar w:fldCharType="begin"/>
            </w:r>
            <w:r>
              <w:rPr>
                <w:noProof/>
                <w:webHidden/>
              </w:rPr>
              <w:instrText xml:space="preserve"> PAGEREF _Toc136634439 \h </w:instrText>
            </w:r>
            <w:r>
              <w:rPr>
                <w:noProof/>
                <w:webHidden/>
              </w:rPr>
            </w:r>
            <w:r>
              <w:rPr>
                <w:noProof/>
                <w:webHidden/>
              </w:rPr>
              <w:fldChar w:fldCharType="separate"/>
            </w:r>
            <w:r>
              <w:rPr>
                <w:noProof/>
                <w:webHidden/>
              </w:rPr>
              <w:t>11</w:t>
            </w:r>
            <w:r>
              <w:rPr>
                <w:noProof/>
                <w:webHidden/>
              </w:rPr>
              <w:fldChar w:fldCharType="end"/>
            </w:r>
          </w:hyperlink>
        </w:p>
        <w:p w14:paraId="25180C5B" w14:textId="699B4398" w:rsidR="00B71137" w:rsidRDefault="00B71137">
          <w:pPr>
            <w:pStyle w:val="TOC2"/>
            <w:tabs>
              <w:tab w:val="left" w:pos="1540"/>
              <w:tab w:val="right" w:leader="dot" w:pos="9913"/>
            </w:tabs>
            <w:rPr>
              <w:rFonts w:eastAsiaTheme="minorEastAsia" w:cstheme="minorBidi"/>
              <w:noProof/>
              <w:kern w:val="2"/>
              <w:lang w:eastAsia="fr-CH"/>
              <w14:ligatures w14:val="standardContextual"/>
            </w:rPr>
          </w:pPr>
          <w:hyperlink w:anchor="_Toc136634440" w:history="1">
            <w:r w:rsidRPr="00334E10">
              <w:rPr>
                <w:rStyle w:val="Hyperlink"/>
                <w:noProof/>
              </w:rPr>
              <w:t>7.1</w:t>
            </w:r>
            <w:r>
              <w:rPr>
                <w:rFonts w:eastAsiaTheme="minorEastAsia" w:cstheme="minorBidi"/>
                <w:noProof/>
                <w:kern w:val="2"/>
                <w:lang w:eastAsia="fr-CH"/>
                <w14:ligatures w14:val="standardContextual"/>
              </w:rPr>
              <w:tab/>
            </w:r>
            <w:r w:rsidRPr="00334E10">
              <w:rPr>
                <w:rStyle w:val="Hyperlink"/>
                <w:noProof/>
              </w:rPr>
              <w:t>Journal de travail</w:t>
            </w:r>
            <w:r>
              <w:rPr>
                <w:noProof/>
                <w:webHidden/>
              </w:rPr>
              <w:tab/>
            </w:r>
            <w:r>
              <w:rPr>
                <w:noProof/>
                <w:webHidden/>
              </w:rPr>
              <w:fldChar w:fldCharType="begin"/>
            </w:r>
            <w:r>
              <w:rPr>
                <w:noProof/>
                <w:webHidden/>
              </w:rPr>
              <w:instrText xml:space="preserve"> PAGEREF _Toc136634440 \h </w:instrText>
            </w:r>
            <w:r>
              <w:rPr>
                <w:noProof/>
                <w:webHidden/>
              </w:rPr>
            </w:r>
            <w:r>
              <w:rPr>
                <w:noProof/>
                <w:webHidden/>
              </w:rPr>
              <w:fldChar w:fldCharType="separate"/>
            </w:r>
            <w:r>
              <w:rPr>
                <w:noProof/>
                <w:webHidden/>
              </w:rPr>
              <w:t>11</w:t>
            </w:r>
            <w:r>
              <w:rPr>
                <w:noProof/>
                <w:webHidden/>
              </w:rPr>
              <w:fldChar w:fldCharType="end"/>
            </w:r>
          </w:hyperlink>
        </w:p>
        <w:p w14:paraId="783EB19E" w14:textId="269EBDDA" w:rsidR="00D744F3" w:rsidRPr="008A2878" w:rsidRDefault="00D744F3" w:rsidP="00D826E6">
          <w:pPr>
            <w:ind w:firstLine="0"/>
          </w:pPr>
          <w:r w:rsidRPr="008A2878">
            <w:rPr>
              <w:b/>
              <w:bCs/>
            </w:rPr>
            <w:fldChar w:fldCharType="end"/>
          </w:r>
        </w:p>
      </w:sdtContent>
    </w:sdt>
    <w:p w14:paraId="1830FF66" w14:textId="77777777" w:rsidR="00D744F3" w:rsidRDefault="00D744F3" w:rsidP="00D826E6">
      <w:pPr>
        <w:ind w:firstLine="0"/>
        <w:jc w:val="left"/>
      </w:pPr>
    </w:p>
    <w:p w14:paraId="6535515F" w14:textId="786F7694" w:rsidR="000A4BCD" w:rsidRDefault="000A4BCD">
      <w:pPr>
        <w:ind w:firstLine="0"/>
        <w:jc w:val="left"/>
      </w:pPr>
      <w:r>
        <w:br w:type="page"/>
      </w:r>
    </w:p>
    <w:p w14:paraId="352EA4DF" w14:textId="7D728924" w:rsidR="009463A3" w:rsidRDefault="00057D73" w:rsidP="00CE02B3">
      <w:pPr>
        <w:pStyle w:val="Heading1"/>
      </w:pPr>
      <w:bookmarkStart w:id="1" w:name="_Toc136634424"/>
      <w:r>
        <w:lastRenderedPageBreak/>
        <w:t>Introduction</w:t>
      </w:r>
      <w:bookmarkEnd w:id="1"/>
    </w:p>
    <w:p w14:paraId="2638FEAB" w14:textId="508353D3" w:rsidR="00861A59" w:rsidRDefault="00EB776D" w:rsidP="009463A3">
      <w:pPr>
        <w:ind w:firstLine="0"/>
      </w:pPr>
      <w:r>
        <w:t xml:space="preserve">Dans le cadre de ce projet de POBJ numéro 2203, ma mission consiste à poursuivre le développement d'un logiciel visant à remplacer l'utilitaire existant de Microchip, PIC32 Bootloader Application V1.2. L'objectif principal de ce logiciel est de remédier à une limitation de l'utilitaire actuel, l'absence d'une fonctionnalité permettant de présenter une liste de programmes PIC32 et de permettre aux utilisateurs de choisir celui à introduire dans le microcontrôleur. Le logiciel offrira la </w:t>
      </w:r>
      <w:r w:rsidR="00F75BEA">
        <w:t>possibilité</w:t>
      </w:r>
      <w:r>
        <w:t xml:space="preserve"> de choisir le mode d'envoi du programme au MCU, que ce soit via USART ou USB.</w:t>
      </w:r>
    </w:p>
    <w:p w14:paraId="15A1C412" w14:textId="77777777" w:rsidR="00EB776D" w:rsidRDefault="00EB776D" w:rsidP="009463A3">
      <w:pPr>
        <w:ind w:firstLine="0"/>
      </w:pPr>
    </w:p>
    <w:p w14:paraId="7430537D" w14:textId="35612FBF" w:rsidR="00861A59" w:rsidRDefault="00861A59" w:rsidP="002650EA">
      <w:pPr>
        <w:pStyle w:val="Heading2"/>
      </w:pPr>
      <w:bookmarkStart w:id="2" w:name="_Toc136634425"/>
      <w:r>
        <w:t>Avancement</w:t>
      </w:r>
      <w:bookmarkEnd w:id="2"/>
    </w:p>
    <w:p w14:paraId="7C7BAC48" w14:textId="4EB6EA35" w:rsidR="00C64BC6" w:rsidRPr="00C64BC6" w:rsidRDefault="004719BE" w:rsidP="00C64BC6">
      <w:pPr>
        <w:ind w:firstLine="0"/>
      </w:pPr>
      <w:r>
        <w:t>Ci-dessous</w:t>
      </w:r>
      <w:r w:rsidR="00C64BC6">
        <w:t xml:space="preserve"> </w:t>
      </w:r>
      <w:r>
        <w:t xml:space="preserve">se trouve </w:t>
      </w:r>
      <w:r w:rsidR="00C64BC6">
        <w:t>une liste des éléments déjà réalisé</w:t>
      </w:r>
      <w:r>
        <w:t>s :</w:t>
      </w:r>
    </w:p>
    <w:p w14:paraId="0F926F3E" w14:textId="0E0C7D4C" w:rsidR="00EB776D" w:rsidRDefault="00EB776D" w:rsidP="00EB776D">
      <w:pPr>
        <w:pStyle w:val="ListParagraph"/>
        <w:numPr>
          <w:ilvl w:val="0"/>
          <w:numId w:val="13"/>
        </w:numPr>
      </w:pPr>
      <w:r>
        <w:t>Procédure de mise en</w:t>
      </w:r>
      <w:r w:rsidR="00861A59">
        <w:t xml:space="preserve"> place d</w:t>
      </w:r>
      <w:r w:rsidR="000D713A">
        <w:t>u programme de</w:t>
      </w:r>
      <w:r w:rsidR="00861A59">
        <w:t xml:space="preserve"> bootloader dans le PIC32</w:t>
      </w:r>
      <w:r>
        <w:t>, documenté</w:t>
      </w:r>
      <w:r w:rsidR="006C1749">
        <w:t>e</w:t>
      </w:r>
      <w:r>
        <w:t xml:space="preserve"> et fonctionnelle</w:t>
      </w:r>
    </w:p>
    <w:p w14:paraId="0DA59222" w14:textId="449CA865" w:rsidR="00CB4D18" w:rsidRDefault="00CB4D18" w:rsidP="00EB776D">
      <w:pPr>
        <w:pStyle w:val="ListParagraph"/>
        <w:numPr>
          <w:ilvl w:val="0"/>
          <w:numId w:val="13"/>
        </w:numPr>
      </w:pPr>
      <w:r>
        <w:t>Procédure de génération de fichiers HEX destinés à un bootloader, documenté et fonctionnelle</w:t>
      </w:r>
    </w:p>
    <w:p w14:paraId="19D72ABF" w14:textId="5D513FF2" w:rsidR="00CB4D18" w:rsidRDefault="003E39B6" w:rsidP="00AC0EA1">
      <w:pPr>
        <w:pStyle w:val="ListParagraph"/>
        <w:numPr>
          <w:ilvl w:val="0"/>
          <w:numId w:val="13"/>
        </w:numPr>
      </w:pPr>
      <w:r>
        <w:t>Interface</w:t>
      </w:r>
      <w:r w:rsidR="00861A59">
        <w:t xml:space="preserve"> </w:t>
      </w:r>
      <w:r w:rsidR="006C1749">
        <w:t xml:space="preserve">graphique du </w:t>
      </w:r>
      <w:r w:rsidR="00EB776D">
        <w:t>logiciel PC</w:t>
      </w:r>
      <w:r w:rsidR="00D04B1C">
        <w:t xml:space="preserve"> remplaçant celui de Microchip</w:t>
      </w:r>
      <w:r w:rsidR="006C1749">
        <w:t>, réalisée</w:t>
      </w:r>
      <w:r w:rsidR="00861A59">
        <w:t xml:space="preserve"> et documenté</w:t>
      </w:r>
      <w:r w:rsidR="00CB4D18">
        <w:t>e</w:t>
      </w:r>
    </w:p>
    <w:p w14:paraId="321DD5D1" w14:textId="77777777" w:rsidR="00CB4D18" w:rsidRDefault="00CB4D18" w:rsidP="00CB4D18">
      <w:pPr>
        <w:ind w:firstLine="0"/>
      </w:pPr>
    </w:p>
    <w:p w14:paraId="5E84B74C" w14:textId="7380D19D" w:rsidR="00BF1A3C" w:rsidRDefault="00BF1A3C" w:rsidP="002650EA">
      <w:pPr>
        <w:pStyle w:val="Heading2"/>
      </w:pPr>
      <w:bookmarkStart w:id="3" w:name="_Toc136634426"/>
      <w:r>
        <w:t>Objectif</w:t>
      </w:r>
      <w:bookmarkEnd w:id="3"/>
    </w:p>
    <w:p w14:paraId="2FF667BA" w14:textId="7148B86F" w:rsidR="006C1749" w:rsidRPr="006C1749" w:rsidRDefault="006C1749" w:rsidP="006C1749">
      <w:pPr>
        <w:ind w:firstLine="0"/>
      </w:pPr>
      <w:r>
        <w:t xml:space="preserve">L’objectif actuel est donc de réaliser le mécanisme permettant </w:t>
      </w:r>
      <w:r w:rsidR="006E1A4C">
        <w:t>d’envoyer les fichiers HEX au MCU</w:t>
      </w:r>
      <w:r w:rsidR="007E6A46">
        <w:t xml:space="preserve"> tout</w:t>
      </w:r>
      <w:r w:rsidR="006E1A4C">
        <w:t xml:space="preserve"> en respectant le protocole de communication de Microchip.</w:t>
      </w:r>
    </w:p>
    <w:p w14:paraId="70C21A02" w14:textId="73A12E05" w:rsidR="00BF1A3C" w:rsidRDefault="00583807" w:rsidP="009463A3">
      <w:pPr>
        <w:ind w:firstLine="0"/>
      </w:pPr>
      <w:r>
        <w:t>J</w:t>
      </w:r>
      <w:r w:rsidR="00BF1A3C">
        <w:t>’ai</w:t>
      </w:r>
      <w:r>
        <w:t xml:space="preserve"> donc</w:t>
      </w:r>
      <w:r w:rsidR="00BF1A3C">
        <w:t xml:space="preserve"> </w:t>
      </w:r>
      <w:r w:rsidR="00177C73">
        <w:t xml:space="preserve">commencé par </w:t>
      </w:r>
      <w:r w:rsidR="001F799C">
        <w:t xml:space="preserve">effectuer </w:t>
      </w:r>
      <w:r w:rsidR="00C5088C">
        <w:t xml:space="preserve">différentes </w:t>
      </w:r>
      <w:r w:rsidR="001F799C">
        <w:t>recherches</w:t>
      </w:r>
      <w:r w:rsidR="00177C73">
        <w:t xml:space="preserve"> </w:t>
      </w:r>
      <w:r w:rsidR="00C5088C">
        <w:t>d’</w:t>
      </w:r>
      <w:r w:rsidR="00177C73">
        <w:t>informations sur le</w:t>
      </w:r>
      <w:r w:rsidR="00A85282">
        <w:t xml:space="preserve"> bootloader, le</w:t>
      </w:r>
      <w:r w:rsidR="00177C73">
        <w:t xml:space="preserve"> type de fichier </w:t>
      </w:r>
      <w:r>
        <w:t xml:space="preserve">HEX </w:t>
      </w:r>
      <w:r w:rsidR="006E3210">
        <w:t>à envoyer au MCU et le mode d’envoi. En parallèle</w:t>
      </w:r>
      <w:r>
        <w:t xml:space="preserve"> de cela</w:t>
      </w:r>
      <w:r w:rsidR="006E3210">
        <w:t xml:space="preserve">, j’ai </w:t>
      </w:r>
      <w:r w:rsidR="00C613A2">
        <w:t xml:space="preserve">analysé les trames envoyées par </w:t>
      </w:r>
      <w:r w:rsidR="00C5088C">
        <w:t>le PC lors d</w:t>
      </w:r>
      <w:r w:rsidR="00434844">
        <w:t>e l’utilisation du</w:t>
      </w:r>
      <w:r w:rsidR="00C613A2">
        <w:t xml:space="preserve"> logiciel fourni par Microchip</w:t>
      </w:r>
      <w:r>
        <w:t>, PIC32 Bootloader Application V1.2,</w:t>
      </w:r>
      <w:r w:rsidR="00C613A2">
        <w:t xml:space="preserve"> afin de mieux comprendre comm</w:t>
      </w:r>
      <w:r w:rsidR="008605DA">
        <w:t xml:space="preserve">ent cela </w:t>
      </w:r>
      <w:r w:rsidR="00A85282">
        <w:t>fonctionne réellement.</w:t>
      </w:r>
    </w:p>
    <w:p w14:paraId="081754A5" w14:textId="3104A986" w:rsidR="00201EF3" w:rsidRDefault="00201EF3" w:rsidP="00201EF3">
      <w:pPr>
        <w:ind w:firstLine="0"/>
        <w:jc w:val="left"/>
      </w:pPr>
      <w:r>
        <w:br w:type="page"/>
      </w:r>
    </w:p>
    <w:p w14:paraId="6B8AE567" w14:textId="1F2C7D0A" w:rsidR="00DE4363" w:rsidRDefault="00DE4363" w:rsidP="00DE4363">
      <w:pPr>
        <w:pStyle w:val="Heading1"/>
      </w:pPr>
      <w:bookmarkStart w:id="4" w:name="_Toc136634427"/>
      <w:r>
        <w:lastRenderedPageBreak/>
        <w:t>Documentation</w:t>
      </w:r>
      <w:bookmarkEnd w:id="4"/>
    </w:p>
    <w:p w14:paraId="4C19375C" w14:textId="7AD8D5B1" w:rsidR="00CE02B3" w:rsidRDefault="006E3372" w:rsidP="00DE4363">
      <w:pPr>
        <w:pStyle w:val="Heading2"/>
      </w:pPr>
      <w:bookmarkStart w:id="5" w:name="_Toc136634428"/>
      <w:r w:rsidRPr="006E3372">
        <w:t>Emplacement</w:t>
      </w:r>
      <w:r>
        <w:t xml:space="preserve"> du bootloader</w:t>
      </w:r>
      <w:r w:rsidRPr="006E3372">
        <w:t xml:space="preserve"> dans le PIC32</w:t>
      </w:r>
      <w:bookmarkEnd w:id="5"/>
    </w:p>
    <w:p w14:paraId="7D6EA708" w14:textId="574DA533" w:rsidR="00773A6C" w:rsidRDefault="00773A6C" w:rsidP="00773A6C">
      <w:pPr>
        <w:ind w:firstLine="0"/>
      </w:pPr>
      <w:r>
        <w:t>Les bootloaders de taille réduite sont placés dans la mémoire flash d'amorçage du PIC32. Le fait de placer l'application bootloader dans la mémoire Flash d'amorçage permet à l'utilisateur de disposer d'une mémoire Flash de programme complète pour l'application de l'utilisateur.</w:t>
      </w:r>
    </w:p>
    <w:p w14:paraId="000DBC88" w14:textId="16B0A550" w:rsidR="007C080D" w:rsidRDefault="00773A6C" w:rsidP="005C0B66">
      <w:pPr>
        <w:ind w:firstLine="0"/>
      </w:pPr>
      <w:r>
        <w:t>Dans le cas de bootloaders dépassant la taille de la Flash de démarrage du PIC32, le bootloader est divisé en deux parties. La table des vecteurs d'interruption (IVT) et le code de démarrage C sont placés dans la Flash d'amorçage, et la partie restante du chargeur d'amorçage est placée dans le programme Flash.</w:t>
      </w:r>
      <w:r w:rsidR="001513A2">
        <w:t xml:space="preserve"> </w:t>
      </w:r>
    </w:p>
    <w:p w14:paraId="743D2B79" w14:textId="77777777" w:rsidR="00564A9B" w:rsidRDefault="00564A9B" w:rsidP="005C0B66">
      <w:pPr>
        <w:ind w:firstLine="0"/>
      </w:pPr>
    </w:p>
    <w:p w14:paraId="1CD8CB72" w14:textId="77777777" w:rsidR="00534DD8" w:rsidRDefault="00773A6C" w:rsidP="00534DD8">
      <w:pPr>
        <w:keepNext/>
        <w:ind w:firstLine="0"/>
        <w:jc w:val="center"/>
      </w:pPr>
      <w:r>
        <w:rPr>
          <w:noProof/>
          <w:lang w:eastAsia="fr-CH"/>
        </w:rPr>
        <w:drawing>
          <wp:inline distT="0" distB="0" distL="0" distR="0" wp14:anchorId="69334CBA" wp14:editId="1BDDBC67">
            <wp:extent cx="4561994" cy="39495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5782" cy="3970099"/>
                    </a:xfrm>
                    <a:prstGeom prst="rect">
                      <a:avLst/>
                    </a:prstGeom>
                  </pic:spPr>
                </pic:pic>
              </a:graphicData>
            </a:graphic>
          </wp:inline>
        </w:drawing>
      </w:r>
    </w:p>
    <w:p w14:paraId="2EA4F4C9" w14:textId="7FB9A051" w:rsidR="00773A6C" w:rsidRDefault="00534DD8" w:rsidP="00534DD8">
      <w:pPr>
        <w:pStyle w:val="Caption"/>
        <w:ind w:firstLine="0"/>
        <w:jc w:val="center"/>
      </w:pPr>
      <w:r>
        <w:t xml:space="preserve">Figure </w:t>
      </w:r>
      <w:r w:rsidR="00FB11BA">
        <w:fldChar w:fldCharType="begin"/>
      </w:r>
      <w:r w:rsidR="00FB11BA">
        <w:instrText xml:space="preserve"> SEQ Figure \* ARABIC </w:instrText>
      </w:r>
      <w:r w:rsidR="00FB11BA">
        <w:fldChar w:fldCharType="separate"/>
      </w:r>
      <w:r w:rsidR="007E4617">
        <w:rPr>
          <w:noProof/>
        </w:rPr>
        <w:t>1</w:t>
      </w:r>
      <w:r w:rsidR="00FB11BA">
        <w:rPr>
          <w:noProof/>
        </w:rPr>
        <w:fldChar w:fldCharType="end"/>
      </w:r>
      <w:r>
        <w:t xml:space="preserve"> – Bootloader placement</w:t>
      </w:r>
    </w:p>
    <w:p w14:paraId="375017E6" w14:textId="26D65682" w:rsidR="00534DD8" w:rsidRDefault="00534DD8" w:rsidP="001C1216">
      <w:pPr>
        <w:ind w:firstLine="0"/>
      </w:pPr>
    </w:p>
    <w:p w14:paraId="16D96C27" w14:textId="77777777" w:rsidR="00EA2D49" w:rsidRDefault="00EA2D49" w:rsidP="001C1216">
      <w:pPr>
        <w:ind w:firstLine="0"/>
      </w:pPr>
    </w:p>
    <w:p w14:paraId="07C18642" w14:textId="20BA144C" w:rsidR="001C1216" w:rsidRDefault="001C1216">
      <w:pPr>
        <w:ind w:firstLine="0"/>
        <w:jc w:val="left"/>
      </w:pPr>
      <w:r>
        <w:br w:type="page"/>
      </w:r>
    </w:p>
    <w:p w14:paraId="1DA961FB" w14:textId="14A19E29" w:rsidR="001C1216" w:rsidRDefault="00404B48" w:rsidP="00DE4363">
      <w:pPr>
        <w:pStyle w:val="Heading2"/>
      </w:pPr>
      <w:bookmarkStart w:id="6" w:name="_Toc136634429"/>
      <w:r>
        <w:lastRenderedPageBreak/>
        <w:t>Communication entre le</w:t>
      </w:r>
      <w:r w:rsidR="00CE3943">
        <w:t xml:space="preserve"> PC et le MCU</w:t>
      </w:r>
      <w:bookmarkEnd w:id="6"/>
    </w:p>
    <w:p w14:paraId="02B54386" w14:textId="55390F66" w:rsidR="00AC703F" w:rsidRPr="00FF239A" w:rsidRDefault="00AC703F" w:rsidP="00FF239A">
      <w:pPr>
        <w:ind w:firstLine="0"/>
      </w:pPr>
      <w:r w:rsidRPr="00AC703F">
        <w:t xml:space="preserve">L'application bootloader est implémentée à l'aide d'un framework. Le </w:t>
      </w:r>
      <w:r w:rsidR="00BE6FE3" w:rsidRPr="00AC703F">
        <w:t>logiciel</w:t>
      </w:r>
      <w:r w:rsidRPr="00AC703F">
        <w:t xml:space="preserve"> du </w:t>
      </w:r>
      <w:r>
        <w:t>bootloader</w:t>
      </w:r>
      <w:r w:rsidRPr="00AC703F">
        <w:t xml:space="preserve"> communique avec l'application hôte du PC à l'aide d'un protocole de communication prédéfini. Le </w:t>
      </w:r>
      <w:r>
        <w:t>framework</w:t>
      </w:r>
      <w:r w:rsidRPr="00AC703F">
        <w:t xml:space="preserve"> de démarrage fournit des fonctions d'interface de programmation d'application (API) pour gérer les trames liées au protocol</w:t>
      </w:r>
      <w:r w:rsidR="00BE6FE3">
        <w:t>e provenant de l'application PC</w:t>
      </w:r>
      <w:r>
        <w:t>.</w:t>
      </w:r>
    </w:p>
    <w:p w14:paraId="5FFCB688" w14:textId="77777777" w:rsidR="00DB2AC9" w:rsidRDefault="00DB2AC9" w:rsidP="00DB2AC9">
      <w:pPr>
        <w:keepNext/>
        <w:ind w:firstLine="0"/>
        <w:jc w:val="center"/>
      </w:pPr>
      <w:r>
        <w:rPr>
          <w:noProof/>
          <w:lang w:eastAsia="fr-CH"/>
        </w:rPr>
        <w:drawing>
          <wp:inline distT="0" distB="0" distL="0" distR="0" wp14:anchorId="3753C00E" wp14:editId="4A6272C1">
            <wp:extent cx="2446535" cy="268664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8274" cy="2710518"/>
                    </a:xfrm>
                    <a:prstGeom prst="rect">
                      <a:avLst/>
                    </a:prstGeom>
                  </pic:spPr>
                </pic:pic>
              </a:graphicData>
            </a:graphic>
          </wp:inline>
        </w:drawing>
      </w:r>
    </w:p>
    <w:p w14:paraId="0D68560A" w14:textId="05966B5D" w:rsidR="00E37FE2" w:rsidRDefault="00DB2AC9" w:rsidP="00564A9B">
      <w:pPr>
        <w:pStyle w:val="Caption"/>
        <w:ind w:firstLine="0"/>
        <w:jc w:val="center"/>
        <w:rPr>
          <w:noProof/>
        </w:rPr>
      </w:pPr>
      <w:r>
        <w:t xml:space="preserve">Figure </w:t>
      </w:r>
      <w:r w:rsidR="00FB11BA">
        <w:fldChar w:fldCharType="begin"/>
      </w:r>
      <w:r w:rsidR="00FB11BA">
        <w:instrText xml:space="preserve"> SEQ Figure \* ARABIC </w:instrText>
      </w:r>
      <w:r w:rsidR="00FB11BA">
        <w:fldChar w:fldCharType="separate"/>
      </w:r>
      <w:r w:rsidR="007E4617">
        <w:rPr>
          <w:noProof/>
        </w:rPr>
        <w:t>2</w:t>
      </w:r>
      <w:r w:rsidR="00FB11BA">
        <w:rPr>
          <w:noProof/>
        </w:rPr>
        <w:fldChar w:fldCharType="end"/>
      </w:r>
    </w:p>
    <w:p w14:paraId="36EF9F42" w14:textId="77777777" w:rsidR="00564A9B" w:rsidRPr="00564A9B" w:rsidRDefault="00564A9B" w:rsidP="00564A9B">
      <w:pPr>
        <w:ind w:firstLine="0"/>
      </w:pPr>
    </w:p>
    <w:p w14:paraId="70CD1A1A" w14:textId="46EDDF9A" w:rsidR="00E37FE2" w:rsidRDefault="0010452A" w:rsidP="00DE4363">
      <w:pPr>
        <w:pStyle w:val="Heading2"/>
      </w:pPr>
      <w:bookmarkStart w:id="7" w:name="_Toc136634430"/>
      <w:r>
        <w:t>Format de fichier HEX</w:t>
      </w:r>
      <w:bookmarkEnd w:id="7"/>
    </w:p>
    <w:p w14:paraId="7BE595BD" w14:textId="3A09633E" w:rsidR="00207A23" w:rsidRDefault="00F866CB" w:rsidP="00CD7690">
      <w:pPr>
        <w:ind w:firstLine="0"/>
      </w:pPr>
      <w:r>
        <w:t xml:space="preserve">Le format de fichier demandé par le bootloader est un type </w:t>
      </w:r>
      <w:r w:rsidR="0080656B">
        <w:t>bien</w:t>
      </w:r>
      <w:r>
        <w:t xml:space="preserve"> connu</w:t>
      </w:r>
      <w:r w:rsidR="00CD7690">
        <w:t>,</w:t>
      </w:r>
      <w:r>
        <w:t xml:space="preserve"> il s’</w:t>
      </w:r>
      <w:r w:rsidR="0080656B">
        <w:t>agit de l’</w:t>
      </w:r>
      <w:r>
        <w:t xml:space="preserve">Intel </w:t>
      </w:r>
      <w:proofErr w:type="spellStart"/>
      <w:r>
        <w:t>Hex</w:t>
      </w:r>
      <w:proofErr w:type="spellEnd"/>
      <w:r>
        <w:t xml:space="preserve"> Format.</w:t>
      </w:r>
      <w:r w:rsidR="00CD7690">
        <w:t xml:space="preserve"> </w:t>
      </w:r>
    </w:p>
    <w:p w14:paraId="5F923C2A" w14:textId="4A7F19CB" w:rsidR="00243F07" w:rsidRDefault="00F866CB" w:rsidP="00243F07">
      <w:pPr>
        <w:keepNext/>
        <w:ind w:firstLine="0"/>
        <w:jc w:val="center"/>
      </w:pPr>
      <w:r>
        <w:rPr>
          <w:noProof/>
          <w:lang w:eastAsia="fr-CH"/>
        </w:rPr>
        <w:drawing>
          <wp:inline distT="0" distB="0" distL="0" distR="0" wp14:anchorId="628C1235" wp14:editId="736E7A5E">
            <wp:extent cx="3869141" cy="1934571"/>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1051" cy="1950526"/>
                    </a:xfrm>
                    <a:prstGeom prst="rect">
                      <a:avLst/>
                    </a:prstGeom>
                  </pic:spPr>
                </pic:pic>
              </a:graphicData>
            </a:graphic>
          </wp:inline>
        </w:drawing>
      </w:r>
    </w:p>
    <w:p w14:paraId="1C674928" w14:textId="2A347C54" w:rsidR="00207A23" w:rsidRDefault="00243F07" w:rsidP="0080656B">
      <w:pPr>
        <w:pStyle w:val="Caption"/>
        <w:ind w:firstLine="0"/>
        <w:jc w:val="center"/>
      </w:pPr>
      <w:r>
        <w:t xml:space="preserve">Figure </w:t>
      </w:r>
      <w:r w:rsidR="00FB11BA">
        <w:fldChar w:fldCharType="begin"/>
      </w:r>
      <w:r w:rsidR="00FB11BA">
        <w:instrText xml:space="preserve"> SEQ Figure \* ARABIC </w:instrText>
      </w:r>
      <w:r w:rsidR="00FB11BA">
        <w:fldChar w:fldCharType="separate"/>
      </w:r>
      <w:r w:rsidR="007E4617">
        <w:rPr>
          <w:noProof/>
        </w:rPr>
        <w:t>3</w:t>
      </w:r>
      <w:r w:rsidR="00FB11BA">
        <w:rPr>
          <w:noProof/>
        </w:rPr>
        <w:fldChar w:fldCharType="end"/>
      </w:r>
    </w:p>
    <w:p w14:paraId="7B88602D" w14:textId="27A98A86" w:rsidR="0080656B" w:rsidRPr="0080656B" w:rsidRDefault="00564A9B" w:rsidP="00564A9B">
      <w:pPr>
        <w:ind w:firstLine="0"/>
        <w:jc w:val="left"/>
      </w:pPr>
      <w:r>
        <w:br w:type="page"/>
      </w:r>
    </w:p>
    <w:p w14:paraId="4AAA69D0" w14:textId="4499F86F" w:rsidR="0080656B" w:rsidRDefault="0075413C" w:rsidP="00CD7690">
      <w:pPr>
        <w:ind w:firstLine="0"/>
      </w:pPr>
      <w:r>
        <w:lastRenderedPageBreak/>
        <w:t>Cependant,</w:t>
      </w:r>
      <w:r w:rsidR="0080656B">
        <w:t xml:space="preserve"> le bootloader prévoit des caractères de contrôle supplémentaires qui peuvent poser </w:t>
      </w:r>
      <w:r w:rsidR="00B81EBA">
        <w:t>des problèmes</w:t>
      </w:r>
      <w:r w:rsidR="0080656B">
        <w:t xml:space="preserve"> </w:t>
      </w:r>
      <w:r w:rsidR="00B81EBA">
        <w:t>s’ils</w:t>
      </w:r>
      <w:r w:rsidR="0080656B">
        <w:t xml:space="preserve"> sont mal interprétés. </w:t>
      </w:r>
    </w:p>
    <w:p w14:paraId="3449081A" w14:textId="77777777" w:rsidR="0080656B" w:rsidRDefault="0080656B" w:rsidP="0080656B">
      <w:pPr>
        <w:keepNext/>
        <w:ind w:firstLine="0"/>
        <w:jc w:val="center"/>
      </w:pPr>
      <w:r>
        <w:rPr>
          <w:noProof/>
          <w:lang w:eastAsia="fr-CH"/>
        </w:rPr>
        <w:drawing>
          <wp:inline distT="0" distB="0" distL="0" distR="0" wp14:anchorId="40A16099" wp14:editId="0A03A0FB">
            <wp:extent cx="2660650" cy="1252220"/>
            <wp:effectExtent l="0" t="0" r="635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0650" cy="1252220"/>
                    </a:xfrm>
                    <a:prstGeom prst="rect">
                      <a:avLst/>
                    </a:prstGeom>
                  </pic:spPr>
                </pic:pic>
              </a:graphicData>
            </a:graphic>
          </wp:inline>
        </w:drawing>
      </w:r>
    </w:p>
    <w:p w14:paraId="10EB04BE" w14:textId="62B654CE" w:rsidR="0080656B" w:rsidRDefault="0080656B" w:rsidP="0080656B">
      <w:pPr>
        <w:pStyle w:val="Caption"/>
        <w:ind w:firstLine="0"/>
        <w:jc w:val="center"/>
      </w:pPr>
      <w:r>
        <w:t xml:space="preserve">Figure </w:t>
      </w:r>
      <w:r w:rsidR="00FB11BA">
        <w:fldChar w:fldCharType="begin"/>
      </w:r>
      <w:r w:rsidR="00FB11BA">
        <w:instrText xml:space="preserve"> SEQ Figure \* ARABIC </w:instrText>
      </w:r>
      <w:r w:rsidR="00FB11BA">
        <w:fldChar w:fldCharType="separate"/>
      </w:r>
      <w:r w:rsidR="007E4617">
        <w:rPr>
          <w:noProof/>
        </w:rPr>
        <w:t>4</w:t>
      </w:r>
      <w:r w:rsidR="00FB11BA">
        <w:rPr>
          <w:noProof/>
        </w:rPr>
        <w:fldChar w:fldCharType="end"/>
      </w:r>
    </w:p>
    <w:p w14:paraId="724FB71A" w14:textId="77777777" w:rsidR="00C5226B" w:rsidRPr="00C5226B" w:rsidRDefault="00C5226B" w:rsidP="00C5226B">
      <w:pPr>
        <w:ind w:firstLine="0"/>
      </w:pPr>
    </w:p>
    <w:p w14:paraId="15C27A19" w14:textId="0F48D5D1" w:rsidR="00B16874" w:rsidRDefault="0080656B" w:rsidP="00564A9B">
      <w:pPr>
        <w:ind w:firstLine="0"/>
      </w:pPr>
      <w:r>
        <w:t>En effet, c</w:t>
      </w:r>
      <w:r w:rsidR="0075413C" w:rsidRPr="00696BBB">
        <w:t>ertains octets du champ de données peuvent imiter les caractères de contrôle SOH et EOT. Le caractère d'échapp</w:t>
      </w:r>
      <w:r w:rsidR="003410E8">
        <w:t>ement de la liaison de données (</w:t>
      </w:r>
      <w:r w:rsidR="0075413C" w:rsidRPr="00696BBB">
        <w:t>DLE</w:t>
      </w:r>
      <w:r w:rsidR="003410E8">
        <w:t>, Data Link Escape)</w:t>
      </w:r>
      <w:r w:rsidR="0075413C" w:rsidRPr="00696BBB">
        <w:t xml:space="preserve"> est utilisé pour échapper à ces octets qui pourraient être interprétés comme des caractères de contrôle. Le </w:t>
      </w:r>
      <w:r w:rsidR="0075413C">
        <w:t>bootloader</w:t>
      </w:r>
      <w:r w:rsidR="0075413C" w:rsidRPr="00696BBB">
        <w:t xml:space="preserve"> accepte toujours l'octet suivant un &lt;DLE&gt; comme des données et envoie toujours un &lt;DLE&gt; avant tout caractère de contrôle. </w:t>
      </w:r>
    </w:p>
    <w:p w14:paraId="11D7862F" w14:textId="71EC7F56" w:rsidR="00B16874" w:rsidRDefault="00B16874" w:rsidP="00CD7690">
      <w:pPr>
        <w:ind w:firstLine="0"/>
      </w:pPr>
      <w:r w:rsidRPr="00B16874">
        <w:t xml:space="preserve">L'application hôte du PC peut envoyer les commandes énumérées dans le tableau </w:t>
      </w:r>
      <w:r>
        <w:t>ci-dessous</w:t>
      </w:r>
      <w:r w:rsidRPr="00B16874">
        <w:t xml:space="preserve"> </w:t>
      </w:r>
      <w:r>
        <w:t>au bootloader</w:t>
      </w:r>
      <w:r w:rsidRPr="00B16874">
        <w:t>. Le premier octet</w:t>
      </w:r>
      <w:r w:rsidR="0002745D">
        <w:t xml:space="preserve"> </w:t>
      </w:r>
      <w:r w:rsidR="00EB4A0E" w:rsidRPr="00B16874">
        <w:t xml:space="preserve">du champ </w:t>
      </w:r>
      <w:r w:rsidR="00EB4A0E">
        <w:t>de données (</w:t>
      </w:r>
      <w:r w:rsidR="0002745D">
        <w:t>suivant le caractère de contrôle</w:t>
      </w:r>
      <w:r w:rsidR="00EB4A0E">
        <w:t xml:space="preserve"> qui ne fait pas partie des données)</w:t>
      </w:r>
      <w:r w:rsidRPr="00B16874">
        <w:t xml:space="preserve"> </w:t>
      </w:r>
      <w:r w:rsidR="0002745D">
        <w:t>contient la commande.</w:t>
      </w:r>
    </w:p>
    <w:p w14:paraId="1F503B18" w14:textId="77777777" w:rsidR="00264747" w:rsidRDefault="00B16874" w:rsidP="00264747">
      <w:pPr>
        <w:keepNext/>
        <w:ind w:firstLine="0"/>
        <w:jc w:val="center"/>
      </w:pPr>
      <w:r>
        <w:rPr>
          <w:noProof/>
          <w:lang w:eastAsia="fr-CH"/>
        </w:rPr>
        <w:drawing>
          <wp:inline distT="0" distB="0" distL="0" distR="0" wp14:anchorId="5192BCD5" wp14:editId="1D757261">
            <wp:extent cx="2641207" cy="1576317"/>
            <wp:effectExtent l="0" t="0" r="6985"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487" cy="1583049"/>
                    </a:xfrm>
                    <a:prstGeom prst="rect">
                      <a:avLst/>
                    </a:prstGeom>
                  </pic:spPr>
                </pic:pic>
              </a:graphicData>
            </a:graphic>
          </wp:inline>
        </w:drawing>
      </w:r>
    </w:p>
    <w:p w14:paraId="71E59C72" w14:textId="6F0894A3" w:rsidR="00243F07" w:rsidRDefault="00264747" w:rsidP="00264747">
      <w:pPr>
        <w:pStyle w:val="Caption"/>
        <w:ind w:firstLine="0"/>
        <w:jc w:val="center"/>
      </w:pPr>
      <w:r>
        <w:t xml:space="preserve">Figure </w:t>
      </w:r>
      <w:r w:rsidR="00FB11BA">
        <w:fldChar w:fldCharType="begin"/>
      </w:r>
      <w:r w:rsidR="00FB11BA">
        <w:instrText xml:space="preserve"> SEQ Figure \* ARABIC </w:instrText>
      </w:r>
      <w:r w:rsidR="00FB11BA">
        <w:fldChar w:fldCharType="separate"/>
      </w:r>
      <w:r w:rsidR="007E4617">
        <w:rPr>
          <w:noProof/>
        </w:rPr>
        <w:t>5</w:t>
      </w:r>
      <w:r w:rsidR="00FB11BA">
        <w:rPr>
          <w:noProof/>
        </w:rPr>
        <w:fldChar w:fldCharType="end"/>
      </w:r>
    </w:p>
    <w:p w14:paraId="175BDBA3" w14:textId="44BF8A79" w:rsidR="00206E6C" w:rsidRDefault="00206E6C" w:rsidP="00206E6C">
      <w:pPr>
        <w:ind w:firstLine="0"/>
        <w:jc w:val="left"/>
      </w:pPr>
      <w:r>
        <w:br w:type="page"/>
      </w:r>
    </w:p>
    <w:p w14:paraId="4E7F631C" w14:textId="1D11B381" w:rsidR="00DE3E8B" w:rsidRDefault="00DE3E8B" w:rsidP="000F0736">
      <w:pPr>
        <w:pStyle w:val="Heading1"/>
      </w:pPr>
      <w:bookmarkStart w:id="8" w:name="_Toc136634431"/>
      <w:r>
        <w:lastRenderedPageBreak/>
        <w:t>A</w:t>
      </w:r>
      <w:r w:rsidR="0085551E">
        <w:t>nalyse réelle</w:t>
      </w:r>
      <w:bookmarkEnd w:id="8"/>
    </w:p>
    <w:p w14:paraId="76DDA052" w14:textId="77777777" w:rsidR="000F0736" w:rsidRDefault="000F0736" w:rsidP="000F0736">
      <w:pPr>
        <w:pStyle w:val="Heading2"/>
      </w:pPr>
      <w:bookmarkStart w:id="9" w:name="_Toc136634432"/>
      <w:r>
        <w:t>Méthode</w:t>
      </w:r>
      <w:bookmarkEnd w:id="9"/>
    </w:p>
    <w:p w14:paraId="2F5C589C" w14:textId="7122A15D" w:rsidR="000F0736" w:rsidRDefault="000F0736" w:rsidP="000F0736">
      <w:pPr>
        <w:ind w:firstLine="0"/>
      </w:pPr>
      <w:r>
        <w:t xml:space="preserve">Afin de mieux comprendre la documentation lue, j’ai effectué différentes mesures sur les trames envoyées par l’utilitaire de Microchip au MCU lors de la programmation via USART. J’ai réalisé ces mesures en utilisant un analyseur logique afin de décoder plus facilement les données qu’avec un oscilloscope. </w:t>
      </w:r>
      <w:r w:rsidR="000D12AE">
        <w:t xml:space="preserve">J’ai donc branché deux sondes sur l’USART du </w:t>
      </w:r>
      <w:r w:rsidR="00847801">
        <w:t>microcontrôleur</w:t>
      </w:r>
      <w:r w:rsidR="000D12AE">
        <w:t>, une sur la sortie de TX et l’autre sur l’entrée RX.</w:t>
      </w:r>
      <w:r w:rsidR="00EE328A">
        <w:t xml:space="preserve"> De ce fait je peux observer tous les signaux </w:t>
      </w:r>
      <w:r w:rsidR="004D479F">
        <w:t>transitant</w:t>
      </w:r>
      <w:r w:rsidR="00EE328A">
        <w:t xml:space="preserve"> sur ces lignes. Une fois </w:t>
      </w:r>
      <w:r w:rsidR="00660B97">
        <w:t>l’installation terminé,</w:t>
      </w:r>
      <w:r w:rsidR="00EE328A">
        <w:t xml:space="preserve"> </w:t>
      </w:r>
      <w:r w:rsidR="00660B97">
        <w:t xml:space="preserve"> </w:t>
      </w:r>
      <w:r w:rsidR="00EE328A">
        <w:t xml:space="preserve">j’ai lancé la programmation du PIC32 via l’utilitaire de Microchip. </w:t>
      </w:r>
    </w:p>
    <w:p w14:paraId="4B201149" w14:textId="77777777" w:rsidR="000F0736" w:rsidRPr="000F0736" w:rsidRDefault="000F0736" w:rsidP="000F0736">
      <w:pPr>
        <w:ind w:firstLine="0"/>
      </w:pPr>
    </w:p>
    <w:p w14:paraId="79EC39D2" w14:textId="54924218" w:rsidR="00206E6C" w:rsidRPr="00206E6C" w:rsidRDefault="00DE3E8B" w:rsidP="002650EA">
      <w:pPr>
        <w:pStyle w:val="Heading2"/>
      </w:pPr>
      <w:bookmarkStart w:id="10" w:name="_Toc136634433"/>
      <w:r>
        <w:t>Schéma de mesure</w:t>
      </w:r>
      <w:bookmarkEnd w:id="10"/>
      <w:r>
        <w:t xml:space="preserve"> </w:t>
      </w:r>
    </w:p>
    <w:p w14:paraId="13146F3A" w14:textId="77777777" w:rsidR="00BF3084" w:rsidRDefault="00BD1337" w:rsidP="00BF3084">
      <w:pPr>
        <w:keepNext/>
        <w:ind w:firstLine="0"/>
        <w:jc w:val="center"/>
      </w:pPr>
      <w:r>
        <w:rPr>
          <w:noProof/>
          <w:lang w:eastAsia="fr-CH"/>
        </w:rPr>
        <w:drawing>
          <wp:inline distT="0" distB="0" distL="0" distR="0" wp14:anchorId="52AB025A" wp14:editId="664845B0">
            <wp:extent cx="3500651" cy="2130095"/>
            <wp:effectExtent l="19050" t="19050" r="24130" b="2286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374" cy="2138445"/>
                    </a:xfrm>
                    <a:prstGeom prst="rect">
                      <a:avLst/>
                    </a:prstGeom>
                    <a:ln w="19050">
                      <a:solidFill>
                        <a:schemeClr val="tx1"/>
                      </a:solidFill>
                    </a:ln>
                  </pic:spPr>
                </pic:pic>
              </a:graphicData>
            </a:graphic>
          </wp:inline>
        </w:drawing>
      </w:r>
    </w:p>
    <w:p w14:paraId="6B55290C" w14:textId="57FF15B9" w:rsidR="0061361D" w:rsidRDefault="00BF3084" w:rsidP="00F67425">
      <w:pPr>
        <w:pStyle w:val="Caption"/>
        <w:ind w:firstLine="0"/>
        <w:jc w:val="center"/>
      </w:pPr>
      <w:r>
        <w:t xml:space="preserve">Figure </w:t>
      </w:r>
      <w:r w:rsidR="00FB11BA">
        <w:fldChar w:fldCharType="begin"/>
      </w:r>
      <w:r w:rsidR="00FB11BA">
        <w:instrText xml:space="preserve"> SEQ Figure \* ARABIC </w:instrText>
      </w:r>
      <w:r w:rsidR="00FB11BA">
        <w:fldChar w:fldCharType="separate"/>
      </w:r>
      <w:r w:rsidR="007E4617">
        <w:rPr>
          <w:noProof/>
        </w:rPr>
        <w:t>6</w:t>
      </w:r>
      <w:r w:rsidR="00FB11BA">
        <w:rPr>
          <w:noProof/>
        </w:rPr>
        <w:fldChar w:fldCharType="end"/>
      </w:r>
      <w:r w:rsidR="00C028F8">
        <w:rPr>
          <w:noProof/>
        </w:rPr>
        <w:t xml:space="preserve"> – Schéma de mesure</w:t>
      </w:r>
    </w:p>
    <w:p w14:paraId="4933FD4C" w14:textId="77777777" w:rsidR="00F67425" w:rsidRPr="00F67425" w:rsidRDefault="00F67425" w:rsidP="00F67425">
      <w:pPr>
        <w:ind w:firstLine="0"/>
      </w:pPr>
    </w:p>
    <w:p w14:paraId="6D61872B" w14:textId="5830E996" w:rsidR="001A26C0" w:rsidRDefault="00090334" w:rsidP="00AE5C3B">
      <w:pPr>
        <w:pStyle w:val="Heading2"/>
      </w:pPr>
      <w:bookmarkStart w:id="11" w:name="_Toc136634434"/>
      <w:r>
        <w:rPr>
          <w:noProof/>
          <w:lang w:eastAsia="fr-CH"/>
        </w:rPr>
        <mc:AlternateContent>
          <mc:Choice Requires="wps">
            <w:drawing>
              <wp:anchor distT="0" distB="0" distL="114300" distR="114300" simplePos="0" relativeHeight="251689984" behindDoc="0" locked="0" layoutInCell="1" allowOverlap="1" wp14:anchorId="677E00D2" wp14:editId="3FE9E3A5">
                <wp:simplePos x="0" y="0"/>
                <wp:positionH relativeFrom="margin">
                  <wp:posOffset>5207635</wp:posOffset>
                </wp:positionH>
                <wp:positionV relativeFrom="paragraph">
                  <wp:posOffset>165735</wp:posOffset>
                </wp:positionV>
                <wp:extent cx="587375" cy="292100"/>
                <wp:effectExtent l="0" t="0" r="0" b="0"/>
                <wp:wrapNone/>
                <wp:docPr id="1469711959" name="Zone de texte 21"/>
                <wp:cNvGraphicFramePr/>
                <a:graphic xmlns:a="http://schemas.openxmlformats.org/drawingml/2006/main">
                  <a:graphicData uri="http://schemas.microsoft.com/office/word/2010/wordprocessingShape">
                    <wps:wsp>
                      <wps:cNvSpPr txBox="1"/>
                      <wps:spPr>
                        <a:xfrm>
                          <a:off x="0" y="0"/>
                          <a:ext cx="587375" cy="292100"/>
                        </a:xfrm>
                        <a:prstGeom prst="rect">
                          <a:avLst/>
                        </a:prstGeom>
                        <a:noFill/>
                        <a:ln w="6350">
                          <a:noFill/>
                        </a:ln>
                      </wps:spPr>
                      <wps:txbx>
                        <w:txbxContent>
                          <w:p w14:paraId="5A61F555" w14:textId="77777777" w:rsidR="00090334" w:rsidRPr="004E441F" w:rsidRDefault="00090334" w:rsidP="002644F9">
                            <w:pPr>
                              <w:ind w:firstLine="0"/>
                              <w:rPr>
                                <w:color w:val="FF0000"/>
                                <w:lang w:val="en-US"/>
                              </w:rPr>
                            </w:pPr>
                            <w:r w:rsidRPr="004E441F">
                              <w:rPr>
                                <w:color w:val="FF0000"/>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7E00D2" id="_x0000_t202" coordsize="21600,21600" o:spt="202" path="m,l,21600r21600,l21600,xe">
                <v:stroke joinstyle="miter"/>
                <v:path gradientshapeok="t" o:connecttype="rect"/>
              </v:shapetype>
              <v:shape id="Zone de texte 21" o:spid="_x0000_s1026" type="#_x0000_t202" style="position:absolute;left:0;text-align:left;margin-left:410.05pt;margin-top:13.05pt;width:46.25pt;height:2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pUGAIAACs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" filled="f" stroked="f" strokeweight=".5pt">
                <v:textbox>
                  <w:txbxContent>
                    <w:p w14:paraId="5A61F555" w14:textId="77777777" w:rsidR="00090334" w:rsidRPr="004E441F" w:rsidRDefault="00090334" w:rsidP="002644F9">
                      <w:pPr>
                        <w:ind w:firstLine="0"/>
                        <w:rPr>
                          <w:color w:val="FF0000"/>
                          <w:lang w:val="en-US"/>
                        </w:rPr>
                      </w:pPr>
                      <w:r w:rsidRPr="004E441F">
                        <w:rPr>
                          <w:color w:val="FF0000"/>
                          <w:lang w:val="en-US"/>
                        </w:rPr>
                        <w:t>Data</w:t>
                      </w:r>
                    </w:p>
                  </w:txbxContent>
                </v:textbox>
                <w10:wrap anchorx="margin"/>
              </v:shape>
            </w:pict>
          </mc:Fallback>
        </mc:AlternateContent>
      </w:r>
      <w:r w:rsidR="00B12C7B">
        <w:rPr>
          <w:noProof/>
          <w:lang w:eastAsia="fr-CH"/>
        </w:rPr>
        <mc:AlternateContent>
          <mc:Choice Requires="wps">
            <w:drawing>
              <wp:anchor distT="0" distB="0" distL="114300" distR="114300" simplePos="0" relativeHeight="251678720" behindDoc="0" locked="0" layoutInCell="1" allowOverlap="1" wp14:anchorId="02F72BD7" wp14:editId="65A8934A">
                <wp:simplePos x="0" y="0"/>
                <wp:positionH relativeFrom="margin">
                  <wp:posOffset>3067685</wp:posOffset>
                </wp:positionH>
                <wp:positionV relativeFrom="paragraph">
                  <wp:posOffset>165735</wp:posOffset>
                </wp:positionV>
                <wp:extent cx="587375" cy="292100"/>
                <wp:effectExtent l="0" t="0" r="0" b="0"/>
                <wp:wrapNone/>
                <wp:docPr id="452925887" name="Zone de texte 21"/>
                <wp:cNvGraphicFramePr/>
                <a:graphic xmlns:a="http://schemas.openxmlformats.org/drawingml/2006/main">
                  <a:graphicData uri="http://schemas.microsoft.com/office/word/2010/wordprocessingShape">
                    <wps:wsp>
                      <wps:cNvSpPr txBox="1"/>
                      <wps:spPr>
                        <a:xfrm>
                          <a:off x="0" y="0"/>
                          <a:ext cx="587375" cy="292100"/>
                        </a:xfrm>
                        <a:prstGeom prst="rect">
                          <a:avLst/>
                        </a:prstGeom>
                        <a:noFill/>
                        <a:ln w="6350">
                          <a:noFill/>
                        </a:ln>
                      </wps:spPr>
                      <wps:txbx>
                        <w:txbxContent>
                          <w:p w14:paraId="7DE3C229" w14:textId="73040486" w:rsidR="004E441F" w:rsidRPr="004E441F" w:rsidRDefault="004E441F" w:rsidP="002644F9">
                            <w:pPr>
                              <w:ind w:firstLine="0"/>
                              <w:rPr>
                                <w:color w:val="FF0000"/>
                                <w:lang w:val="en-US"/>
                              </w:rPr>
                            </w:pPr>
                            <w:r w:rsidRPr="004E441F">
                              <w:rPr>
                                <w:color w:val="FF0000"/>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72BD7" id="_x0000_s1027" type="#_x0000_t202" style="position:absolute;left:0;text-align:left;margin-left:241.55pt;margin-top:13.05pt;width:46.25pt;height:23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ZWbGQIAADI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" filled="f" stroked="f" strokeweight=".5pt">
                <v:textbox>
                  <w:txbxContent>
                    <w:p w14:paraId="7DE3C229" w14:textId="73040486" w:rsidR="004E441F" w:rsidRPr="004E441F" w:rsidRDefault="004E441F" w:rsidP="002644F9">
                      <w:pPr>
                        <w:ind w:firstLine="0"/>
                        <w:rPr>
                          <w:color w:val="FF0000"/>
                          <w:lang w:val="en-US"/>
                        </w:rPr>
                      </w:pPr>
                      <w:r w:rsidRPr="004E441F">
                        <w:rPr>
                          <w:color w:val="FF0000"/>
                          <w:lang w:val="en-US"/>
                        </w:rPr>
                        <w:t>Data</w:t>
                      </w:r>
                    </w:p>
                  </w:txbxContent>
                </v:textbox>
                <w10:wrap anchorx="margin"/>
              </v:shape>
            </w:pict>
          </mc:Fallback>
        </mc:AlternateContent>
      </w:r>
      <w:r w:rsidR="00AE5C3B">
        <w:t>Mesures</w:t>
      </w:r>
      <w:bookmarkEnd w:id="11"/>
    </w:p>
    <w:p w14:paraId="4DBD5DBF" w14:textId="15DAA73E" w:rsidR="00937F09" w:rsidRDefault="00090334" w:rsidP="00937F09">
      <w:pPr>
        <w:keepNext/>
        <w:ind w:firstLine="0"/>
        <w:jc w:val="center"/>
      </w:pPr>
      <w:r>
        <w:rPr>
          <w:noProof/>
          <w:lang w:eastAsia="fr-CH"/>
        </w:rPr>
        <mc:AlternateContent>
          <mc:Choice Requires="wps">
            <w:drawing>
              <wp:anchor distT="0" distB="0" distL="114300" distR="114300" simplePos="0" relativeHeight="251692032" behindDoc="0" locked="0" layoutInCell="1" allowOverlap="1" wp14:anchorId="004EAE79" wp14:editId="350322B1">
                <wp:simplePos x="0" y="0"/>
                <wp:positionH relativeFrom="column">
                  <wp:posOffset>4191635</wp:posOffset>
                </wp:positionH>
                <wp:positionV relativeFrom="paragraph">
                  <wp:posOffset>200025</wp:posOffset>
                </wp:positionV>
                <wp:extent cx="460375" cy="422275"/>
                <wp:effectExtent l="38100" t="38100" r="34925" b="34925"/>
                <wp:wrapNone/>
                <wp:docPr id="405377681" name="Connecteur droit avec flèche 20"/>
                <wp:cNvGraphicFramePr/>
                <a:graphic xmlns:a="http://schemas.openxmlformats.org/drawingml/2006/main">
                  <a:graphicData uri="http://schemas.microsoft.com/office/word/2010/wordprocessingShape">
                    <wps:wsp>
                      <wps:cNvCnPr/>
                      <wps:spPr>
                        <a:xfrm flipH="1" flipV="1">
                          <a:off x="0" y="0"/>
                          <a:ext cx="460375" cy="422275"/>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853153" id="_x0000_t32" coordsize="21600,21600" o:spt="32" o:oned="t" path="m,l21600,21600e" filled="f">
                <v:path arrowok="t" fillok="f" o:connecttype="none"/>
                <o:lock v:ext="edit" shapetype="t"/>
              </v:shapetype>
              <v:shape id="Connecteur droit avec flèche 20" o:spid="_x0000_s1026" type="#_x0000_t32" style="position:absolute;margin-left:330.05pt;margin-top:15.75pt;width:36.25pt;height:33.2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" strokecolor="#00b0f0" strokeweight="1.5pt">
                <v:stroke endarrow="block" joinstyle="miter"/>
              </v:shape>
            </w:pict>
          </mc:Fallback>
        </mc:AlternateContent>
      </w:r>
      <w:r>
        <w:rPr>
          <w:noProof/>
          <w:lang w:eastAsia="fr-CH"/>
        </w:rPr>
        <mc:AlternateContent>
          <mc:Choice Requires="wps">
            <w:drawing>
              <wp:anchor distT="0" distB="0" distL="114300" distR="114300" simplePos="0" relativeHeight="251665408" behindDoc="0" locked="0" layoutInCell="1" allowOverlap="1" wp14:anchorId="7C2AA1ED" wp14:editId="3AD5DBAB">
                <wp:simplePos x="0" y="0"/>
                <wp:positionH relativeFrom="column">
                  <wp:posOffset>2550160</wp:posOffset>
                </wp:positionH>
                <wp:positionV relativeFrom="paragraph">
                  <wp:posOffset>38100</wp:posOffset>
                </wp:positionV>
                <wp:extent cx="1409700" cy="133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40970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14A98" id="Rectangle 15" o:spid="_x0000_s1026" style="position:absolute;margin-left:200.8pt;margin-top:3pt;width:111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" filled="f" strokecolor="red" strokeweight="1.5pt"/>
            </w:pict>
          </mc:Fallback>
        </mc:AlternateContent>
      </w:r>
      <w:r>
        <w:rPr>
          <w:noProof/>
          <w:lang w:eastAsia="fr-CH"/>
        </w:rPr>
        <mc:AlternateContent>
          <mc:Choice Requires="wps">
            <w:drawing>
              <wp:anchor distT="0" distB="0" distL="114300" distR="114300" simplePos="0" relativeHeight="251685888" behindDoc="0" locked="0" layoutInCell="1" allowOverlap="1" wp14:anchorId="63F07703" wp14:editId="72A84CDA">
                <wp:simplePos x="0" y="0"/>
                <wp:positionH relativeFrom="column">
                  <wp:posOffset>4439285</wp:posOffset>
                </wp:positionH>
                <wp:positionV relativeFrom="paragraph">
                  <wp:posOffset>41275</wp:posOffset>
                </wp:positionV>
                <wp:extent cx="1860550" cy="130175"/>
                <wp:effectExtent l="0" t="0" r="25400" b="22225"/>
                <wp:wrapNone/>
                <wp:docPr id="251533012" name="Rectangle 251533012"/>
                <wp:cNvGraphicFramePr/>
                <a:graphic xmlns:a="http://schemas.openxmlformats.org/drawingml/2006/main">
                  <a:graphicData uri="http://schemas.microsoft.com/office/word/2010/wordprocessingShape">
                    <wps:wsp>
                      <wps:cNvSpPr/>
                      <wps:spPr>
                        <a:xfrm>
                          <a:off x="0" y="0"/>
                          <a:ext cx="1860550" cy="130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0D78C" id="Rectangle 251533012" o:spid="_x0000_s1026" style="position:absolute;margin-left:349.55pt;margin-top:3.25pt;width:146.5pt;height:1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" filled="f" strokecolor="red" strokeweight="1.5pt"/>
            </w:pict>
          </mc:Fallback>
        </mc:AlternateContent>
      </w:r>
      <w:r w:rsidR="00B12C7B">
        <w:rPr>
          <w:noProof/>
          <w:lang w:eastAsia="fr-CH"/>
        </w:rPr>
        <mc:AlternateContent>
          <mc:Choice Requires="wps">
            <w:drawing>
              <wp:anchor distT="0" distB="0" distL="114300" distR="114300" simplePos="0" relativeHeight="251687936" behindDoc="0" locked="0" layoutInCell="1" allowOverlap="1" wp14:anchorId="6BA12439" wp14:editId="2F9332EF">
                <wp:simplePos x="0" y="0"/>
                <wp:positionH relativeFrom="margin">
                  <wp:posOffset>4632960</wp:posOffset>
                </wp:positionH>
                <wp:positionV relativeFrom="paragraph">
                  <wp:posOffset>215900</wp:posOffset>
                </wp:positionV>
                <wp:extent cx="1787525" cy="594360"/>
                <wp:effectExtent l="0" t="0" r="0" b="0"/>
                <wp:wrapNone/>
                <wp:docPr id="246918287" name="Zone de texte 21"/>
                <wp:cNvGraphicFramePr/>
                <a:graphic xmlns:a="http://schemas.openxmlformats.org/drawingml/2006/main">
                  <a:graphicData uri="http://schemas.microsoft.com/office/word/2010/wordprocessingShape">
                    <wps:wsp>
                      <wps:cNvSpPr txBox="1"/>
                      <wps:spPr>
                        <a:xfrm>
                          <a:off x="0" y="0"/>
                          <a:ext cx="1787525" cy="594360"/>
                        </a:xfrm>
                        <a:prstGeom prst="rect">
                          <a:avLst/>
                        </a:prstGeom>
                        <a:noFill/>
                        <a:ln w="6350">
                          <a:noFill/>
                        </a:ln>
                      </wps:spPr>
                      <wps:txbx>
                        <w:txbxContent>
                          <w:p w14:paraId="4E18CBAD" w14:textId="2893DE7E" w:rsidR="00090334" w:rsidRDefault="00090334" w:rsidP="002644F9">
                            <w:pPr>
                              <w:ind w:firstLine="0"/>
                              <w:rPr>
                                <w:lang w:val="en-US"/>
                              </w:rPr>
                            </w:pPr>
                          </w:p>
                          <w:p w14:paraId="18703823" w14:textId="1835415A" w:rsidR="00B12C7B" w:rsidRDefault="00B12C7B" w:rsidP="002644F9">
                            <w:pPr>
                              <w:ind w:firstLine="0"/>
                              <w:rPr>
                                <w:lang w:val="en-US"/>
                              </w:rPr>
                            </w:pPr>
                            <w:r>
                              <w:rPr>
                                <w:lang w:val="en-US"/>
                              </w:rPr>
                              <w:t>DLE = Data link 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2439" id="_x0000_s1028" type="#_x0000_t202" style="position:absolute;left:0;text-align:left;margin-left:364.8pt;margin-top:17pt;width:140.75pt;height:46.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" filled="f" stroked="f" strokeweight=".5pt">
                <v:textbox>
                  <w:txbxContent>
                    <w:p w14:paraId="4E18CBAD" w14:textId="2893DE7E" w:rsidR="00090334" w:rsidRDefault="00090334" w:rsidP="002644F9">
                      <w:pPr>
                        <w:ind w:firstLine="0"/>
                        <w:rPr>
                          <w:lang w:val="en-US"/>
                        </w:rPr>
                      </w:pPr>
                    </w:p>
                    <w:p w14:paraId="18703823" w14:textId="1835415A" w:rsidR="00B12C7B" w:rsidRDefault="00B12C7B" w:rsidP="002644F9">
                      <w:pPr>
                        <w:ind w:firstLine="0"/>
                        <w:rPr>
                          <w:lang w:val="en-US"/>
                        </w:rPr>
                      </w:pPr>
                      <w:r>
                        <w:rPr>
                          <w:lang w:val="en-US"/>
                        </w:rPr>
                        <w:t>DLE = Data link escape</w:t>
                      </w:r>
                    </w:p>
                  </w:txbxContent>
                </v:textbox>
                <w10:wrap anchorx="margin"/>
              </v:shape>
            </w:pict>
          </mc:Fallback>
        </mc:AlternateContent>
      </w:r>
      <w:r w:rsidR="004E441F">
        <w:rPr>
          <w:noProof/>
          <w:lang w:eastAsia="fr-CH"/>
        </w:rPr>
        <mc:AlternateContent>
          <mc:Choice Requires="wps">
            <w:drawing>
              <wp:anchor distT="0" distB="0" distL="114300" distR="114300" simplePos="0" relativeHeight="251676672" behindDoc="0" locked="0" layoutInCell="1" allowOverlap="1" wp14:anchorId="0F58D47C" wp14:editId="284FF85E">
                <wp:simplePos x="0" y="0"/>
                <wp:positionH relativeFrom="margin">
                  <wp:posOffset>2740660</wp:posOffset>
                </wp:positionH>
                <wp:positionV relativeFrom="paragraph">
                  <wp:posOffset>215900</wp:posOffset>
                </wp:positionV>
                <wp:extent cx="1787525" cy="59436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1787525" cy="594360"/>
                        </a:xfrm>
                        <a:prstGeom prst="rect">
                          <a:avLst/>
                        </a:prstGeom>
                        <a:noFill/>
                        <a:ln w="6350">
                          <a:noFill/>
                        </a:ln>
                      </wps:spPr>
                      <wps:txbx>
                        <w:txbxContent>
                          <w:p w14:paraId="707A6E67" w14:textId="27F5204E" w:rsidR="002644F9" w:rsidRDefault="002644F9" w:rsidP="002644F9">
                            <w:pPr>
                              <w:ind w:firstLine="0"/>
                              <w:rPr>
                                <w:lang w:val="en-US"/>
                              </w:rPr>
                            </w:pPr>
                            <w:r>
                              <w:rPr>
                                <w:lang w:val="en-US"/>
                              </w:rPr>
                              <w:t>Program Flash</w:t>
                            </w:r>
                          </w:p>
                          <w:p w14:paraId="591A9D78" w14:textId="45FF5C08" w:rsidR="002644F9" w:rsidRDefault="002644F9" w:rsidP="002644F9">
                            <w:pPr>
                              <w:ind w:firstLine="0"/>
                              <w:rPr>
                                <w:lang w:val="en-US"/>
                              </w:rPr>
                            </w:pPr>
                            <w:r w:rsidRPr="002644F9">
                              <w:rPr>
                                <w:lang w:val="en-US"/>
                              </w:rPr>
                              <w:t>SOH = Beginning</w:t>
                            </w:r>
                            <w:r>
                              <w:rPr>
                                <w:lang w:val="en-US"/>
                              </w:rPr>
                              <w:t xml:space="preserve"> of a fra</w:t>
                            </w:r>
                            <w:r w:rsidRPr="002644F9">
                              <w:rPr>
                                <w:lang w:val="en-US"/>
                              </w:rPr>
                              <w: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8D47C" id="_x0000_s1029" type="#_x0000_t202" style="position:absolute;left:0;text-align:left;margin-left:215.8pt;margin-top:17pt;width:140.75pt;height:46.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" filled="f" stroked="f" strokeweight=".5pt">
                <v:textbox>
                  <w:txbxContent>
                    <w:p w14:paraId="707A6E67" w14:textId="27F5204E" w:rsidR="002644F9" w:rsidRDefault="002644F9" w:rsidP="002644F9">
                      <w:pPr>
                        <w:ind w:firstLine="0"/>
                        <w:rPr>
                          <w:lang w:val="en-US"/>
                        </w:rPr>
                      </w:pPr>
                      <w:r>
                        <w:rPr>
                          <w:lang w:val="en-US"/>
                        </w:rPr>
                        <w:t>Program Flash</w:t>
                      </w:r>
                    </w:p>
                    <w:p w14:paraId="591A9D78" w14:textId="45FF5C08" w:rsidR="002644F9" w:rsidRDefault="002644F9" w:rsidP="002644F9">
                      <w:pPr>
                        <w:ind w:firstLine="0"/>
                        <w:rPr>
                          <w:lang w:val="en-US"/>
                        </w:rPr>
                      </w:pPr>
                      <w:r w:rsidRPr="002644F9">
                        <w:rPr>
                          <w:lang w:val="en-US"/>
                        </w:rPr>
                        <w:t>SOH = Beginning</w:t>
                      </w:r>
                      <w:r>
                        <w:rPr>
                          <w:lang w:val="en-US"/>
                        </w:rPr>
                        <w:t xml:space="preserve"> of a fra</w:t>
                      </w:r>
                      <w:r w:rsidRPr="002644F9">
                        <w:rPr>
                          <w:lang w:val="en-US"/>
                        </w:rPr>
                        <w:t>me</w:t>
                      </w:r>
                    </w:p>
                  </w:txbxContent>
                </v:textbox>
                <w10:wrap anchorx="margin"/>
              </v:shape>
            </w:pict>
          </mc:Fallback>
        </mc:AlternateContent>
      </w:r>
      <w:r w:rsidR="002644F9">
        <w:rPr>
          <w:noProof/>
          <w:lang w:eastAsia="fr-CH"/>
        </w:rPr>
        <mc:AlternateContent>
          <mc:Choice Requires="wps">
            <w:drawing>
              <wp:anchor distT="0" distB="0" distL="114300" distR="114300" simplePos="0" relativeHeight="251673600" behindDoc="0" locked="0" layoutInCell="1" allowOverlap="1" wp14:anchorId="2B96C39F" wp14:editId="7C2A7D65">
                <wp:simplePos x="0" y="0"/>
                <wp:positionH relativeFrom="column">
                  <wp:posOffset>1854816</wp:posOffset>
                </wp:positionH>
                <wp:positionV relativeFrom="paragraph">
                  <wp:posOffset>171388</wp:posOffset>
                </wp:positionV>
                <wp:extent cx="924240" cy="464629"/>
                <wp:effectExtent l="38100" t="38100" r="28575" b="31115"/>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924240" cy="464629"/>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E52F0D" id="_x0000_t32" coordsize="21600,21600" o:spt="32" o:oned="t" path="m,l21600,21600e" filled="f">
                <v:path arrowok="t" fillok="f" o:connecttype="none"/>
                <o:lock v:ext="edit" shapetype="t"/>
              </v:shapetype>
              <v:shape id="Connecteur droit avec flèche 19" o:spid="_x0000_s1026" type="#_x0000_t32" style="position:absolute;margin-left:146.05pt;margin-top:13.5pt;width:72.75pt;height:36.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" strokecolor="#00b0f0" strokeweight="1.5pt">
                <v:stroke endarrow="block" joinstyle="miter"/>
              </v:shape>
            </w:pict>
          </mc:Fallback>
        </mc:AlternateContent>
      </w:r>
      <w:r w:rsidR="002644F9">
        <w:rPr>
          <w:noProof/>
          <w:lang w:eastAsia="fr-CH"/>
        </w:rPr>
        <mc:AlternateContent>
          <mc:Choice Requires="wps">
            <w:drawing>
              <wp:anchor distT="0" distB="0" distL="114300" distR="114300" simplePos="0" relativeHeight="251675648" behindDoc="0" locked="0" layoutInCell="1" allowOverlap="1" wp14:anchorId="5C9A471D" wp14:editId="150DCA91">
                <wp:simplePos x="0" y="0"/>
                <wp:positionH relativeFrom="column">
                  <wp:posOffset>2359698</wp:posOffset>
                </wp:positionH>
                <wp:positionV relativeFrom="paragraph">
                  <wp:posOffset>198817</wp:posOffset>
                </wp:positionV>
                <wp:extent cx="420261" cy="156530"/>
                <wp:effectExtent l="38100" t="38100" r="18415" b="34290"/>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420261" cy="156530"/>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289FE" id="Connecteur droit avec flèche 20" o:spid="_x0000_s1026" type="#_x0000_t32" style="position:absolute;margin-left:185.8pt;margin-top:15.65pt;width:33.1pt;height:12.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" strokecolor="#00b0f0" strokeweight="1.5pt">
                <v:stroke endarrow="block" joinstyle="miter"/>
              </v:shape>
            </w:pict>
          </mc:Fallback>
        </mc:AlternateContent>
      </w:r>
      <w:r w:rsidR="00F961B6" w:rsidRPr="00F961B6">
        <w:rPr>
          <w:noProof/>
          <w:lang w:eastAsia="fr-CH"/>
        </w:rPr>
        <w:drawing>
          <wp:inline distT="0" distB="0" distL="0" distR="0" wp14:anchorId="6D229CDE" wp14:editId="3A780BC7">
            <wp:extent cx="6301105" cy="782908"/>
            <wp:effectExtent l="19050" t="19050" r="23495" b="17780"/>
            <wp:docPr id="13" name="Image 13" descr="C:\Users\mevricchier\OneDrive - Education Vaud\2ndYear\POBJ\2203_BootloaderPic32\doc\mesures\L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vricchier\OneDrive - Education Vaud\2ndYear\POBJ\2203_BootloaderPic32\doc\mesures\Line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01105" cy="782908"/>
                    </a:xfrm>
                    <a:prstGeom prst="rect">
                      <a:avLst/>
                    </a:prstGeom>
                    <a:noFill/>
                    <a:ln w="19050">
                      <a:solidFill>
                        <a:schemeClr val="tx1"/>
                      </a:solidFill>
                    </a:ln>
                  </pic:spPr>
                </pic:pic>
              </a:graphicData>
            </a:graphic>
          </wp:inline>
        </w:drawing>
      </w:r>
    </w:p>
    <w:p w14:paraId="5F37561A" w14:textId="14A77A0D" w:rsidR="007B6DD6" w:rsidRDefault="00937F09" w:rsidP="00937F09">
      <w:pPr>
        <w:pStyle w:val="Caption"/>
        <w:ind w:firstLine="0"/>
        <w:jc w:val="center"/>
      </w:pPr>
      <w:r>
        <w:t xml:space="preserve">Figure </w:t>
      </w:r>
      <w:r w:rsidR="00FB11BA">
        <w:fldChar w:fldCharType="begin"/>
      </w:r>
      <w:r w:rsidR="00FB11BA">
        <w:instrText xml:space="preserve"> SEQ Figure \* ARABIC </w:instrText>
      </w:r>
      <w:r w:rsidR="00FB11BA">
        <w:fldChar w:fldCharType="separate"/>
      </w:r>
      <w:r w:rsidR="007E4617">
        <w:rPr>
          <w:noProof/>
        </w:rPr>
        <w:t>7</w:t>
      </w:r>
      <w:r w:rsidR="00FB11BA">
        <w:rPr>
          <w:noProof/>
        </w:rPr>
        <w:fldChar w:fldCharType="end"/>
      </w:r>
      <w:r>
        <w:t xml:space="preserve"> - Mesure 1</w:t>
      </w:r>
      <w:r w:rsidR="00077F98">
        <w:t xml:space="preserve">, </w:t>
      </w:r>
      <w:r w:rsidR="00856A22">
        <w:t>ligne 1 du fichier HEX</w:t>
      </w:r>
    </w:p>
    <w:p w14:paraId="67FAD6B1" w14:textId="015E561B" w:rsidR="007B6DD6" w:rsidRDefault="007B6DD6" w:rsidP="00DE3E8B">
      <w:pPr>
        <w:ind w:firstLine="0"/>
      </w:pPr>
    </w:p>
    <w:p w14:paraId="3E38B7AC" w14:textId="4FE03402" w:rsidR="00937F09" w:rsidRDefault="00156963" w:rsidP="00937F09">
      <w:pPr>
        <w:keepNext/>
        <w:ind w:firstLine="0"/>
        <w:jc w:val="center"/>
      </w:pPr>
      <w:r>
        <w:rPr>
          <w:noProof/>
          <w:lang w:eastAsia="fr-CH"/>
        </w:rPr>
        <w:lastRenderedPageBreak/>
        <mc:AlternateContent>
          <mc:Choice Requires="wps">
            <w:drawing>
              <wp:anchor distT="0" distB="0" distL="114300" distR="114300" simplePos="0" relativeHeight="251717632" behindDoc="0" locked="0" layoutInCell="1" allowOverlap="1" wp14:anchorId="67381607" wp14:editId="08A4889A">
                <wp:simplePos x="0" y="0"/>
                <wp:positionH relativeFrom="margin">
                  <wp:posOffset>5795598</wp:posOffset>
                </wp:positionH>
                <wp:positionV relativeFrom="paragraph">
                  <wp:posOffset>167005</wp:posOffset>
                </wp:positionV>
                <wp:extent cx="679851" cy="339925"/>
                <wp:effectExtent l="0" t="0" r="0" b="3175"/>
                <wp:wrapNone/>
                <wp:docPr id="1176666007" name="Zone de texte 21"/>
                <wp:cNvGraphicFramePr/>
                <a:graphic xmlns:a="http://schemas.openxmlformats.org/drawingml/2006/main">
                  <a:graphicData uri="http://schemas.microsoft.com/office/word/2010/wordprocessingShape">
                    <wps:wsp>
                      <wps:cNvSpPr txBox="1"/>
                      <wps:spPr>
                        <a:xfrm>
                          <a:off x="0" y="0"/>
                          <a:ext cx="679851" cy="339925"/>
                        </a:xfrm>
                        <a:prstGeom prst="rect">
                          <a:avLst/>
                        </a:prstGeom>
                        <a:noFill/>
                        <a:ln w="6350">
                          <a:noFill/>
                        </a:ln>
                      </wps:spPr>
                      <wps:txbx>
                        <w:txbxContent>
                          <w:p w14:paraId="2CCF8953" w14:textId="77777777" w:rsidR="00156963" w:rsidRPr="004E441F" w:rsidRDefault="00156963" w:rsidP="007D27D3">
                            <w:pPr>
                              <w:ind w:firstLine="0"/>
                              <w:rPr>
                                <w:color w:val="FF0000"/>
                                <w:lang w:val="en-US"/>
                              </w:rPr>
                            </w:pPr>
                            <w:r w:rsidRPr="004E441F">
                              <w:rPr>
                                <w:color w:val="FF0000"/>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81607" id="_x0000_s1030" type="#_x0000_t202" style="position:absolute;left:0;text-align:left;margin-left:456.35pt;margin-top:13.15pt;width:53.55pt;height:26.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" filled="f" stroked="f" strokeweight=".5pt">
                <v:textbox>
                  <w:txbxContent>
                    <w:p w14:paraId="2CCF8953" w14:textId="77777777" w:rsidR="00156963" w:rsidRPr="004E441F" w:rsidRDefault="00156963" w:rsidP="007D27D3">
                      <w:pPr>
                        <w:ind w:firstLine="0"/>
                        <w:rPr>
                          <w:color w:val="FF0000"/>
                          <w:lang w:val="en-US"/>
                        </w:rPr>
                      </w:pPr>
                      <w:r w:rsidRPr="004E441F">
                        <w:rPr>
                          <w:color w:val="FF0000"/>
                          <w:lang w:val="en-US"/>
                        </w:rPr>
                        <w:t>Data</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2E809B48" wp14:editId="0B664BCB">
                <wp:simplePos x="0" y="0"/>
                <wp:positionH relativeFrom="margin">
                  <wp:posOffset>3957287</wp:posOffset>
                </wp:positionH>
                <wp:positionV relativeFrom="paragraph">
                  <wp:posOffset>167572</wp:posOffset>
                </wp:positionV>
                <wp:extent cx="679851" cy="339925"/>
                <wp:effectExtent l="0" t="0" r="0" b="3175"/>
                <wp:wrapNone/>
                <wp:docPr id="155685288" name="Zone de texte 21"/>
                <wp:cNvGraphicFramePr/>
                <a:graphic xmlns:a="http://schemas.openxmlformats.org/drawingml/2006/main">
                  <a:graphicData uri="http://schemas.microsoft.com/office/word/2010/wordprocessingShape">
                    <wps:wsp>
                      <wps:cNvSpPr txBox="1"/>
                      <wps:spPr>
                        <a:xfrm>
                          <a:off x="0" y="0"/>
                          <a:ext cx="679851" cy="339925"/>
                        </a:xfrm>
                        <a:prstGeom prst="rect">
                          <a:avLst/>
                        </a:prstGeom>
                        <a:noFill/>
                        <a:ln w="6350">
                          <a:noFill/>
                        </a:ln>
                      </wps:spPr>
                      <wps:txbx>
                        <w:txbxContent>
                          <w:p w14:paraId="7DE6006C" w14:textId="77777777" w:rsidR="007D27D3" w:rsidRPr="004E441F" w:rsidRDefault="007D27D3" w:rsidP="007D27D3">
                            <w:pPr>
                              <w:ind w:firstLine="0"/>
                              <w:rPr>
                                <w:color w:val="FF0000"/>
                                <w:lang w:val="en-US"/>
                              </w:rPr>
                            </w:pPr>
                            <w:r w:rsidRPr="004E441F">
                              <w:rPr>
                                <w:color w:val="FF0000"/>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09B48" id="_x0000_s1031" type="#_x0000_t202" style="position:absolute;left:0;text-align:left;margin-left:311.6pt;margin-top:13.2pt;width:53.55pt;height:26.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" filled="f" stroked="f" strokeweight=".5pt">
                <v:textbox>
                  <w:txbxContent>
                    <w:p w14:paraId="7DE6006C" w14:textId="77777777" w:rsidR="007D27D3" w:rsidRPr="004E441F" w:rsidRDefault="007D27D3" w:rsidP="007D27D3">
                      <w:pPr>
                        <w:ind w:firstLine="0"/>
                        <w:rPr>
                          <w:color w:val="FF0000"/>
                          <w:lang w:val="en-US"/>
                        </w:rPr>
                      </w:pPr>
                      <w:r w:rsidRPr="004E441F">
                        <w:rPr>
                          <w:color w:val="FF0000"/>
                          <w:lang w:val="en-US"/>
                        </w:rPr>
                        <w:t>Data</w:t>
                      </w:r>
                    </w:p>
                  </w:txbxContent>
                </v:textbox>
                <w10:wrap anchorx="margin"/>
              </v:shape>
            </w:pict>
          </mc:Fallback>
        </mc:AlternateContent>
      </w:r>
      <w:r w:rsidR="00925A8E">
        <w:rPr>
          <w:noProof/>
          <w:lang w:eastAsia="fr-CH"/>
        </w:rPr>
        <mc:AlternateContent>
          <mc:Choice Requires="wps">
            <w:drawing>
              <wp:anchor distT="0" distB="0" distL="114300" distR="114300" simplePos="0" relativeHeight="251682816" behindDoc="0" locked="0" layoutInCell="1" allowOverlap="1" wp14:anchorId="200C46F7" wp14:editId="3A04A4BC">
                <wp:simplePos x="0" y="0"/>
                <wp:positionH relativeFrom="column">
                  <wp:posOffset>1082223</wp:posOffset>
                </wp:positionH>
                <wp:positionV relativeFrom="paragraph">
                  <wp:posOffset>185275</wp:posOffset>
                </wp:positionV>
                <wp:extent cx="1467771" cy="488428"/>
                <wp:effectExtent l="38100" t="38100" r="18415" b="26035"/>
                <wp:wrapNone/>
                <wp:docPr id="21881585" name="Connecteur droit avec flèche 19"/>
                <wp:cNvGraphicFramePr/>
                <a:graphic xmlns:a="http://schemas.openxmlformats.org/drawingml/2006/main">
                  <a:graphicData uri="http://schemas.microsoft.com/office/word/2010/wordprocessingShape">
                    <wps:wsp>
                      <wps:cNvCnPr/>
                      <wps:spPr>
                        <a:xfrm flipH="1" flipV="1">
                          <a:off x="0" y="0"/>
                          <a:ext cx="1467771" cy="488428"/>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B2A3BE" id="_x0000_t32" coordsize="21600,21600" o:spt="32" o:oned="t" path="m,l21600,21600e" filled="f">
                <v:path arrowok="t" fillok="f" o:connecttype="none"/>
                <o:lock v:ext="edit" shapetype="t"/>
              </v:shapetype>
              <v:shape id="Connecteur droit avec flèche 19" o:spid="_x0000_s1026" type="#_x0000_t32" style="position:absolute;margin-left:85.2pt;margin-top:14.6pt;width:115.55pt;height:38.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" strokecolor="#00b0f0" strokeweight="1.5pt">
                <v:stroke endarrow="block" joinstyle="miter"/>
              </v:shape>
            </w:pict>
          </mc:Fallback>
        </mc:AlternateContent>
      </w:r>
      <w:r w:rsidR="00925A8E">
        <w:rPr>
          <w:noProof/>
          <w:lang w:eastAsia="fr-CH"/>
        </w:rPr>
        <mc:AlternateContent>
          <mc:Choice Requires="wps">
            <w:drawing>
              <wp:anchor distT="0" distB="0" distL="114300" distR="114300" simplePos="0" relativeHeight="251715584" behindDoc="0" locked="0" layoutInCell="1" allowOverlap="1" wp14:anchorId="70B310DC" wp14:editId="2634DBA5">
                <wp:simplePos x="0" y="0"/>
                <wp:positionH relativeFrom="margin">
                  <wp:posOffset>3998078</wp:posOffset>
                </wp:positionH>
                <wp:positionV relativeFrom="paragraph">
                  <wp:posOffset>215868</wp:posOffset>
                </wp:positionV>
                <wp:extent cx="1349715" cy="458192"/>
                <wp:effectExtent l="0" t="38100" r="60325" b="37465"/>
                <wp:wrapNone/>
                <wp:docPr id="1512479135" name="Connecteur droit avec flèche 19"/>
                <wp:cNvGraphicFramePr/>
                <a:graphic xmlns:a="http://schemas.openxmlformats.org/drawingml/2006/main">
                  <a:graphicData uri="http://schemas.microsoft.com/office/word/2010/wordprocessingShape">
                    <wps:wsp>
                      <wps:cNvCnPr/>
                      <wps:spPr>
                        <a:xfrm flipV="1">
                          <a:off x="0" y="0"/>
                          <a:ext cx="1349715" cy="458192"/>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4782D" id="Connecteur droit avec flèche 19" o:spid="_x0000_s1026" type="#_x0000_t32" style="position:absolute;margin-left:314.8pt;margin-top:17pt;width:106.3pt;height:36.1pt;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" strokecolor="#00b0f0" strokeweight="1.5pt">
                <v:stroke endarrow="block" joinstyle="miter"/>
                <w10:wrap anchorx="margin"/>
              </v:shape>
            </w:pict>
          </mc:Fallback>
        </mc:AlternateContent>
      </w:r>
      <w:r w:rsidR="00925A8E">
        <w:rPr>
          <w:noProof/>
          <w:lang w:eastAsia="fr-CH"/>
        </w:rPr>
        <mc:AlternateContent>
          <mc:Choice Requires="wps">
            <w:drawing>
              <wp:anchor distT="0" distB="0" distL="114300" distR="114300" simplePos="0" relativeHeight="251683840" behindDoc="0" locked="0" layoutInCell="1" allowOverlap="1" wp14:anchorId="5450E960" wp14:editId="2B0493FE">
                <wp:simplePos x="0" y="0"/>
                <wp:positionH relativeFrom="margin">
                  <wp:posOffset>2533412</wp:posOffset>
                </wp:positionH>
                <wp:positionV relativeFrom="paragraph">
                  <wp:posOffset>537547</wp:posOffset>
                </wp:positionV>
                <wp:extent cx="1787525" cy="321310"/>
                <wp:effectExtent l="0" t="0" r="0" b="2540"/>
                <wp:wrapNone/>
                <wp:docPr id="1864718846" name="Zone de texte 21"/>
                <wp:cNvGraphicFramePr/>
                <a:graphic xmlns:a="http://schemas.openxmlformats.org/drawingml/2006/main">
                  <a:graphicData uri="http://schemas.microsoft.com/office/word/2010/wordprocessingShape">
                    <wps:wsp>
                      <wps:cNvSpPr txBox="1"/>
                      <wps:spPr>
                        <a:xfrm>
                          <a:off x="0" y="0"/>
                          <a:ext cx="1787525" cy="321310"/>
                        </a:xfrm>
                        <a:prstGeom prst="rect">
                          <a:avLst/>
                        </a:prstGeom>
                        <a:noFill/>
                        <a:ln w="6350">
                          <a:noFill/>
                        </a:ln>
                      </wps:spPr>
                      <wps:txbx>
                        <w:txbxContent>
                          <w:p w14:paraId="182F646F" w14:textId="3D88881C" w:rsidR="007D27D3" w:rsidRDefault="00446123" w:rsidP="007D27D3">
                            <w:pPr>
                              <w:ind w:firstLine="0"/>
                              <w:rPr>
                                <w:lang w:val="en-US"/>
                              </w:rPr>
                            </w:pPr>
                            <w:r>
                              <w:rPr>
                                <w:lang w:val="en-US"/>
                              </w:rPr>
                              <w:t>DLE = Data link 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E960" id="_x0000_s1032" type="#_x0000_t202" style="position:absolute;left:0;text-align:left;margin-left:199.5pt;margin-top:42.35pt;width:140.75pt;height:25.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" filled="f" stroked="f" strokeweight=".5pt">
                <v:textbox>
                  <w:txbxContent>
                    <w:p w14:paraId="182F646F" w14:textId="3D88881C" w:rsidR="007D27D3" w:rsidRDefault="00446123" w:rsidP="007D27D3">
                      <w:pPr>
                        <w:ind w:firstLine="0"/>
                        <w:rPr>
                          <w:lang w:val="en-US"/>
                        </w:rPr>
                      </w:pPr>
                      <w:r>
                        <w:rPr>
                          <w:lang w:val="en-US"/>
                        </w:rPr>
                        <w:t>DLE = Data link escape</w:t>
                      </w:r>
                    </w:p>
                  </w:txbxContent>
                </v:textbox>
                <w10:wrap anchorx="margin"/>
              </v:shape>
            </w:pict>
          </mc:Fallback>
        </mc:AlternateContent>
      </w:r>
      <w:r w:rsidR="00925A8E">
        <w:rPr>
          <w:noProof/>
          <w:lang w:eastAsia="fr-CH"/>
        </w:rPr>
        <mc:AlternateContent>
          <mc:Choice Requires="wps">
            <w:drawing>
              <wp:anchor distT="0" distB="0" distL="114300" distR="114300" simplePos="0" relativeHeight="251713536" behindDoc="0" locked="0" layoutInCell="1" allowOverlap="1" wp14:anchorId="06A18FC1" wp14:editId="2FE657A2">
                <wp:simplePos x="0" y="0"/>
                <wp:positionH relativeFrom="margin">
                  <wp:posOffset>5463158</wp:posOffset>
                </wp:positionH>
                <wp:positionV relativeFrom="paragraph">
                  <wp:posOffset>31601</wp:posOffset>
                </wp:positionV>
                <wp:extent cx="866383" cy="105377"/>
                <wp:effectExtent l="0" t="0" r="10160" b="28575"/>
                <wp:wrapNone/>
                <wp:docPr id="2082499104" name="Rectangle 2082499104"/>
                <wp:cNvGraphicFramePr/>
                <a:graphic xmlns:a="http://schemas.openxmlformats.org/drawingml/2006/main">
                  <a:graphicData uri="http://schemas.microsoft.com/office/word/2010/wordprocessingShape">
                    <wps:wsp>
                      <wps:cNvSpPr/>
                      <wps:spPr>
                        <a:xfrm>
                          <a:off x="0" y="0"/>
                          <a:ext cx="866383" cy="1053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80B25" id="Rectangle 2082499104" o:spid="_x0000_s1026" style="position:absolute;margin-left:430.15pt;margin-top:2.5pt;width:68.2pt;height:8.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" filled="f" strokecolor="red" strokeweight="1.5pt">
                <w10:wrap anchorx="margin"/>
              </v:rect>
            </w:pict>
          </mc:Fallback>
        </mc:AlternateContent>
      </w:r>
      <w:r w:rsidR="00925A8E">
        <w:rPr>
          <w:noProof/>
          <w:lang w:eastAsia="fr-CH"/>
        </w:rPr>
        <mc:AlternateContent>
          <mc:Choice Requires="wps">
            <w:drawing>
              <wp:anchor distT="0" distB="0" distL="114300" distR="114300" simplePos="0" relativeHeight="251667456" behindDoc="0" locked="0" layoutInCell="1" allowOverlap="1" wp14:anchorId="03012347" wp14:editId="09E68B5E">
                <wp:simplePos x="0" y="0"/>
                <wp:positionH relativeFrom="margin">
                  <wp:posOffset>1183495</wp:posOffset>
                </wp:positionH>
                <wp:positionV relativeFrom="paragraph">
                  <wp:posOffset>31601</wp:posOffset>
                </wp:positionV>
                <wp:extent cx="4058712" cy="112176"/>
                <wp:effectExtent l="0" t="0" r="18415" b="21590"/>
                <wp:wrapNone/>
                <wp:docPr id="16" name="Rectangle 16"/>
                <wp:cNvGraphicFramePr/>
                <a:graphic xmlns:a="http://schemas.openxmlformats.org/drawingml/2006/main">
                  <a:graphicData uri="http://schemas.microsoft.com/office/word/2010/wordprocessingShape">
                    <wps:wsp>
                      <wps:cNvSpPr/>
                      <wps:spPr>
                        <a:xfrm>
                          <a:off x="0" y="0"/>
                          <a:ext cx="4058712" cy="11217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999C" id="Rectangle 16" o:spid="_x0000_s1026" style="position:absolute;margin-left:93.2pt;margin-top:2.5pt;width:319.6pt;height:8.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" filled="f" strokecolor="red" strokeweight="1.5pt">
                <w10:wrap anchorx="margin"/>
              </v:rect>
            </w:pict>
          </mc:Fallback>
        </mc:AlternateContent>
      </w:r>
      <w:r w:rsidR="001A26C0" w:rsidRPr="001A26C0">
        <w:rPr>
          <w:noProof/>
          <w:lang w:eastAsia="fr-CH"/>
        </w:rPr>
        <w:drawing>
          <wp:inline distT="0" distB="0" distL="0" distR="0" wp14:anchorId="50FF32AC" wp14:editId="77A73DD6">
            <wp:extent cx="6301105" cy="933934"/>
            <wp:effectExtent l="19050" t="19050" r="23495" b="19050"/>
            <wp:docPr id="14" name="Image 14" descr="C:\Users\mevricchier\OneDrive - Education Vaud\2ndYear\POBJ\2203_BootloaderPic32\doc\mesures\Lin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vricchier\OneDrive - Education Vaud\2ndYear\POBJ\2203_BootloaderPic32\doc\mesures\Line1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01105" cy="933934"/>
                    </a:xfrm>
                    <a:prstGeom prst="rect">
                      <a:avLst/>
                    </a:prstGeom>
                    <a:noFill/>
                    <a:ln w="19050">
                      <a:solidFill>
                        <a:schemeClr val="tx1"/>
                      </a:solidFill>
                    </a:ln>
                  </pic:spPr>
                </pic:pic>
              </a:graphicData>
            </a:graphic>
          </wp:inline>
        </w:drawing>
      </w:r>
    </w:p>
    <w:p w14:paraId="07143FBA" w14:textId="26549C31" w:rsidR="00E70533" w:rsidRDefault="00937F09" w:rsidP="00937F09">
      <w:pPr>
        <w:pStyle w:val="Caption"/>
        <w:ind w:firstLine="0"/>
        <w:jc w:val="center"/>
      </w:pPr>
      <w:r>
        <w:t xml:space="preserve">Figure </w:t>
      </w:r>
      <w:r w:rsidR="00FB11BA">
        <w:fldChar w:fldCharType="begin"/>
      </w:r>
      <w:r w:rsidR="00FB11BA">
        <w:instrText xml:space="preserve"> SEQ Figure \* ARABIC </w:instrText>
      </w:r>
      <w:r w:rsidR="00FB11BA">
        <w:fldChar w:fldCharType="separate"/>
      </w:r>
      <w:r w:rsidR="007E4617">
        <w:rPr>
          <w:noProof/>
        </w:rPr>
        <w:t>8</w:t>
      </w:r>
      <w:r w:rsidR="00FB11BA">
        <w:rPr>
          <w:noProof/>
        </w:rPr>
        <w:fldChar w:fldCharType="end"/>
      </w:r>
      <w:r>
        <w:t xml:space="preserve"> - Mesure 2</w:t>
      </w:r>
      <w:r w:rsidR="00856A22">
        <w:t>, ligne 15 du fichier HEX</w:t>
      </w:r>
    </w:p>
    <w:p w14:paraId="0BA1FBDF" w14:textId="77777777" w:rsidR="00EC6074" w:rsidRPr="00EC6074" w:rsidRDefault="00EC6074" w:rsidP="00EC6074">
      <w:pPr>
        <w:ind w:firstLine="0"/>
      </w:pPr>
    </w:p>
    <w:p w14:paraId="474254BB" w14:textId="77777777" w:rsidR="00AE5C3B" w:rsidRPr="005A0D03" w:rsidRDefault="00AE5C3B" w:rsidP="00AE5C3B">
      <w:pPr>
        <w:pStyle w:val="Heading2"/>
      </w:pPr>
      <w:bookmarkStart w:id="12" w:name="_Toc136634435"/>
      <w:r>
        <w:rPr>
          <w:noProof/>
          <w:lang w:eastAsia="fr-CH"/>
        </w:rPr>
        <mc:AlternateContent>
          <mc:Choice Requires="wps">
            <w:drawing>
              <wp:anchor distT="0" distB="0" distL="114300" distR="114300" simplePos="0" relativeHeight="251671552" behindDoc="0" locked="0" layoutInCell="1" allowOverlap="1" wp14:anchorId="202A20A2" wp14:editId="52C34A66">
                <wp:simplePos x="0" y="0"/>
                <wp:positionH relativeFrom="column">
                  <wp:posOffset>3114675</wp:posOffset>
                </wp:positionH>
                <wp:positionV relativeFrom="paragraph">
                  <wp:posOffset>291806</wp:posOffset>
                </wp:positionV>
                <wp:extent cx="921224" cy="334370"/>
                <wp:effectExtent l="0" t="0" r="0" b="8890"/>
                <wp:wrapNone/>
                <wp:docPr id="10" name="Zone de texte 10"/>
                <wp:cNvGraphicFramePr/>
                <a:graphic xmlns:a="http://schemas.openxmlformats.org/drawingml/2006/main">
                  <a:graphicData uri="http://schemas.microsoft.com/office/word/2010/wordprocessingShape">
                    <wps:wsp>
                      <wps:cNvSpPr txBox="1"/>
                      <wps:spPr>
                        <a:xfrm>
                          <a:off x="0" y="0"/>
                          <a:ext cx="921224" cy="334370"/>
                        </a:xfrm>
                        <a:prstGeom prst="rect">
                          <a:avLst/>
                        </a:prstGeom>
                        <a:solidFill>
                          <a:schemeClr val="lt1"/>
                        </a:solidFill>
                        <a:ln w="6350">
                          <a:noFill/>
                        </a:ln>
                      </wps:spPr>
                      <wps:txbx>
                        <w:txbxContent>
                          <w:p w14:paraId="427B9D25" w14:textId="77777777" w:rsidR="00AE5C3B" w:rsidRDefault="00AE5C3B" w:rsidP="00AE5C3B">
                            <w:pPr>
                              <w:ind w:firstLine="0"/>
                            </w:pPr>
                            <w:r>
                              <w:t>Mesure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A20A2" id="Zone de texte 10" o:spid="_x0000_s1033" type="#_x0000_t202" style="position:absolute;left:0;text-align:left;margin-left:245.25pt;margin-top:23pt;width:72.55pt;height:2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" fillcolor="white [3201]" stroked="f" strokeweight=".5pt">
                <v:textbox>
                  <w:txbxContent>
                    <w:p w14:paraId="427B9D25" w14:textId="77777777" w:rsidR="00AE5C3B" w:rsidRDefault="00AE5C3B" w:rsidP="00AE5C3B">
                      <w:pPr>
                        <w:ind w:firstLine="0"/>
                      </w:pPr>
                      <w:r>
                        <w:t>Mesure 1</w:t>
                      </w:r>
                    </w:p>
                  </w:txbxContent>
                </v:textbox>
              </v:shape>
            </w:pict>
          </mc:Fallback>
        </mc:AlternateContent>
      </w:r>
      <w:r>
        <w:t>Analyse</w:t>
      </w:r>
      <w:bookmarkEnd w:id="12"/>
    </w:p>
    <w:p w14:paraId="56B95CCE" w14:textId="5DE3A71A" w:rsidR="00AE5C3B" w:rsidRDefault="00664502" w:rsidP="00AE5C3B">
      <w:pPr>
        <w:ind w:firstLine="0"/>
      </w:pPr>
      <w:r>
        <w:rPr>
          <w:noProof/>
          <w:lang w:eastAsia="fr-CH"/>
        </w:rPr>
        <mc:AlternateContent>
          <mc:Choice Requires="wps">
            <w:drawing>
              <wp:anchor distT="0" distB="0" distL="114300" distR="114300" simplePos="0" relativeHeight="251697152" behindDoc="0" locked="0" layoutInCell="1" allowOverlap="1" wp14:anchorId="018E730E" wp14:editId="2F49D4D8">
                <wp:simplePos x="0" y="0"/>
                <wp:positionH relativeFrom="column">
                  <wp:posOffset>3114675</wp:posOffset>
                </wp:positionH>
                <wp:positionV relativeFrom="paragraph">
                  <wp:posOffset>1093026</wp:posOffset>
                </wp:positionV>
                <wp:extent cx="921224" cy="334370"/>
                <wp:effectExtent l="0" t="0" r="0" b="8890"/>
                <wp:wrapNone/>
                <wp:docPr id="899630782" name="Zone de texte 10"/>
                <wp:cNvGraphicFramePr/>
                <a:graphic xmlns:a="http://schemas.openxmlformats.org/drawingml/2006/main">
                  <a:graphicData uri="http://schemas.microsoft.com/office/word/2010/wordprocessingShape">
                    <wps:wsp>
                      <wps:cNvSpPr txBox="1"/>
                      <wps:spPr>
                        <a:xfrm>
                          <a:off x="0" y="0"/>
                          <a:ext cx="921224" cy="334370"/>
                        </a:xfrm>
                        <a:prstGeom prst="rect">
                          <a:avLst/>
                        </a:prstGeom>
                        <a:solidFill>
                          <a:schemeClr val="lt1"/>
                        </a:solidFill>
                        <a:ln w="6350">
                          <a:noFill/>
                        </a:ln>
                      </wps:spPr>
                      <wps:txbx>
                        <w:txbxContent>
                          <w:p w14:paraId="64FB2B0A" w14:textId="0D820527" w:rsidR="00664502" w:rsidRPr="009955CD" w:rsidRDefault="00E6639B" w:rsidP="00AE5C3B">
                            <w:pPr>
                              <w:ind w:firstLine="0"/>
                            </w:pPr>
                            <w:r w:rsidRPr="009955CD">
                              <w:t>Mesure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730E" id="_x0000_s1034" type="#_x0000_t202" style="position:absolute;left:0;text-align:left;margin-left:245.25pt;margin-top:86.05pt;width:72.55pt;height:26.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" fillcolor="white [3201]" stroked="f" strokeweight=".5pt">
                <v:textbox>
                  <w:txbxContent>
                    <w:p w14:paraId="64FB2B0A" w14:textId="0D820527" w:rsidR="00664502" w:rsidRPr="009955CD" w:rsidRDefault="00E6639B" w:rsidP="00AE5C3B">
                      <w:pPr>
                        <w:ind w:firstLine="0"/>
                      </w:pPr>
                      <w:r w:rsidRPr="009955CD">
                        <w:t>Mesure 3</w:t>
                      </w: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753D65B3" wp14:editId="035FEF3E">
                <wp:simplePos x="0" y="0"/>
                <wp:positionH relativeFrom="column">
                  <wp:posOffset>1251585</wp:posOffset>
                </wp:positionH>
                <wp:positionV relativeFrom="paragraph">
                  <wp:posOffset>1231423</wp:posOffset>
                </wp:positionV>
                <wp:extent cx="1836000" cy="0"/>
                <wp:effectExtent l="38100" t="76200" r="0" b="95250"/>
                <wp:wrapNone/>
                <wp:docPr id="2090940972" name="Connecteur droit avec flèche 7"/>
                <wp:cNvGraphicFramePr/>
                <a:graphic xmlns:a="http://schemas.openxmlformats.org/drawingml/2006/main">
                  <a:graphicData uri="http://schemas.microsoft.com/office/word/2010/wordprocessingShape">
                    <wps:wsp>
                      <wps:cNvCnPr/>
                      <wps:spPr>
                        <a:xfrm flipH="1">
                          <a:off x="0" y="0"/>
                          <a:ext cx="183600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C06BC2" id="Connecteur droit avec flèche 7" o:spid="_x0000_s1026" type="#_x0000_t32" style="position:absolute;margin-left:98.55pt;margin-top:96.95pt;width:144.55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" strokecolor="red" strokeweight="1.5pt">
                <v:stroke endarrow="block" joinstyle="miter"/>
              </v:shape>
            </w:pict>
          </mc:Fallback>
        </mc:AlternateContent>
      </w:r>
      <w:r w:rsidR="00AE5C3B">
        <w:rPr>
          <w:noProof/>
          <w:lang w:eastAsia="fr-CH"/>
        </w:rPr>
        <mc:AlternateContent>
          <mc:Choice Requires="wps">
            <w:drawing>
              <wp:anchor distT="0" distB="0" distL="114300" distR="114300" simplePos="0" relativeHeight="251672576" behindDoc="0" locked="0" layoutInCell="1" allowOverlap="1" wp14:anchorId="2F37BB9D" wp14:editId="6C000FED">
                <wp:simplePos x="0" y="0"/>
                <wp:positionH relativeFrom="column">
                  <wp:posOffset>3114675</wp:posOffset>
                </wp:positionH>
                <wp:positionV relativeFrom="paragraph">
                  <wp:posOffset>1539354</wp:posOffset>
                </wp:positionV>
                <wp:extent cx="921224" cy="4572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921224" cy="457200"/>
                        </a:xfrm>
                        <a:prstGeom prst="rect">
                          <a:avLst/>
                        </a:prstGeom>
                        <a:solidFill>
                          <a:schemeClr val="lt1"/>
                        </a:solidFill>
                        <a:ln w="6350">
                          <a:noFill/>
                        </a:ln>
                      </wps:spPr>
                      <wps:txbx>
                        <w:txbxContent>
                          <w:p w14:paraId="1B487F24" w14:textId="77777777" w:rsidR="00AE5C3B" w:rsidRDefault="00AE5C3B" w:rsidP="00AE5C3B">
                            <w:pPr>
                              <w:ind w:firstLine="0"/>
                            </w:pPr>
                            <w:r>
                              <w:t>Mesure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7BB9D" id="Zone de texte 12" o:spid="_x0000_s1035" type="#_x0000_t202" style="position:absolute;left:0;text-align:left;margin-left:245.25pt;margin-top:121.2pt;width:72.5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" fillcolor="white [3201]" stroked="f" strokeweight=".5pt">
                <v:textbox>
                  <w:txbxContent>
                    <w:p w14:paraId="1B487F24" w14:textId="77777777" w:rsidR="00AE5C3B" w:rsidRDefault="00AE5C3B" w:rsidP="00AE5C3B">
                      <w:pPr>
                        <w:ind w:firstLine="0"/>
                      </w:pPr>
                      <w:r>
                        <w:t>Mesure 2</w:t>
                      </w:r>
                    </w:p>
                  </w:txbxContent>
                </v:textbox>
              </v:shape>
            </w:pict>
          </mc:Fallback>
        </mc:AlternateContent>
      </w:r>
      <w:r w:rsidR="00AE5C3B">
        <w:rPr>
          <w:noProof/>
          <w:lang w:eastAsia="fr-CH"/>
        </w:rPr>
        <mc:AlternateContent>
          <mc:Choice Requires="wps">
            <w:drawing>
              <wp:anchor distT="0" distB="0" distL="114300" distR="114300" simplePos="0" relativeHeight="251670528" behindDoc="0" locked="0" layoutInCell="1" allowOverlap="1" wp14:anchorId="15B06D03" wp14:editId="1957AEA4">
                <wp:simplePos x="0" y="0"/>
                <wp:positionH relativeFrom="column">
                  <wp:posOffset>2806984</wp:posOffset>
                </wp:positionH>
                <wp:positionV relativeFrom="paragraph">
                  <wp:posOffset>1681954</wp:posOffset>
                </wp:positionV>
                <wp:extent cx="360000" cy="0"/>
                <wp:effectExtent l="38100" t="76200" r="0" b="95250"/>
                <wp:wrapNone/>
                <wp:docPr id="9" name="Connecteur droit avec flèche 9"/>
                <wp:cNvGraphicFramePr/>
                <a:graphic xmlns:a="http://schemas.openxmlformats.org/drawingml/2006/main">
                  <a:graphicData uri="http://schemas.microsoft.com/office/word/2010/wordprocessingShape">
                    <wps:wsp>
                      <wps:cNvCnPr/>
                      <wps:spPr>
                        <a:xfrm flipH="1">
                          <a:off x="0" y="0"/>
                          <a:ext cx="36000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329DB4" id="Connecteur droit avec flèche 9" o:spid="_x0000_s1026" type="#_x0000_t32" style="position:absolute;margin-left:221pt;margin-top:132.45pt;width:28.3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" strokecolor="red" strokeweight="1.5pt">
                <v:stroke endarrow="block" joinstyle="miter"/>
              </v:shape>
            </w:pict>
          </mc:Fallback>
        </mc:AlternateContent>
      </w:r>
      <w:r w:rsidR="00AE5C3B">
        <w:rPr>
          <w:noProof/>
          <w:lang w:eastAsia="fr-CH"/>
        </w:rPr>
        <mc:AlternateContent>
          <mc:Choice Requires="wps">
            <w:drawing>
              <wp:anchor distT="0" distB="0" distL="114300" distR="114300" simplePos="0" relativeHeight="251669504" behindDoc="0" locked="0" layoutInCell="1" allowOverlap="1" wp14:anchorId="013DA4CE" wp14:editId="34E818C0">
                <wp:simplePos x="0" y="0"/>
                <wp:positionH relativeFrom="column">
                  <wp:posOffset>1251585</wp:posOffset>
                </wp:positionH>
                <wp:positionV relativeFrom="paragraph">
                  <wp:posOffset>72390</wp:posOffset>
                </wp:positionV>
                <wp:extent cx="1836000" cy="0"/>
                <wp:effectExtent l="38100" t="76200" r="0" b="95250"/>
                <wp:wrapNone/>
                <wp:docPr id="7" name="Connecteur droit avec flèche 7"/>
                <wp:cNvGraphicFramePr/>
                <a:graphic xmlns:a="http://schemas.openxmlformats.org/drawingml/2006/main">
                  <a:graphicData uri="http://schemas.microsoft.com/office/word/2010/wordprocessingShape">
                    <wps:wsp>
                      <wps:cNvCnPr/>
                      <wps:spPr>
                        <a:xfrm flipH="1">
                          <a:off x="0" y="0"/>
                          <a:ext cx="183600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D999B99" id="Connecteur droit avec flèche 7" o:spid="_x0000_s1026" type="#_x0000_t32" style="position:absolute;margin-left:98.55pt;margin-top:5.7pt;width:144.55pt;height:0;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" strokecolor="red" strokeweight="1.5pt">
                <v:stroke endarrow="block" joinstyle="miter"/>
              </v:shape>
            </w:pict>
          </mc:Fallback>
        </mc:AlternateContent>
      </w:r>
      <w:r w:rsidR="00AE5C3B">
        <w:rPr>
          <w:noProof/>
          <w:lang w:eastAsia="fr-CH"/>
        </w:rPr>
        <w:drawing>
          <wp:inline distT="0" distB="0" distL="0" distR="0" wp14:anchorId="470A5425" wp14:editId="724ADEFA">
            <wp:extent cx="2736376" cy="2322185"/>
            <wp:effectExtent l="19050" t="19050" r="26035" b="215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2609" cy="2327475"/>
                    </a:xfrm>
                    <a:prstGeom prst="rect">
                      <a:avLst/>
                    </a:prstGeom>
                    <a:ln w="19050">
                      <a:solidFill>
                        <a:schemeClr val="tx1"/>
                      </a:solidFill>
                    </a:ln>
                  </pic:spPr>
                </pic:pic>
              </a:graphicData>
            </a:graphic>
          </wp:inline>
        </w:drawing>
      </w:r>
    </w:p>
    <w:p w14:paraId="2A419125" w14:textId="77777777" w:rsidR="002F664D" w:rsidRDefault="002F664D" w:rsidP="00AE5C3B">
      <w:pPr>
        <w:ind w:firstLine="0"/>
      </w:pPr>
    </w:p>
    <w:p w14:paraId="1CC057DA" w14:textId="3FC917E6" w:rsidR="00660B97" w:rsidRDefault="00352B56" w:rsidP="00AE5C3B">
      <w:pPr>
        <w:ind w:firstLine="0"/>
      </w:pPr>
      <w:r>
        <w:t>A l’aide du fichier HEX</w:t>
      </w:r>
      <w:r w:rsidR="00003E45">
        <w:t xml:space="preserve"> du programme, n</w:t>
      </w:r>
      <w:r w:rsidR="002F664D">
        <w:t xml:space="preserve">ous pouvons constater que le logiciel effectue </w:t>
      </w:r>
      <w:r w:rsidR="00660B97">
        <w:t>quelques traitements</w:t>
      </w:r>
      <w:r w:rsidR="002F664D">
        <w:t xml:space="preserve"> avant d’env</w:t>
      </w:r>
      <w:r w:rsidR="002B14C0">
        <w:t>o</w:t>
      </w:r>
      <w:r w:rsidR="002F664D">
        <w:t xml:space="preserve">yer les bytes au </w:t>
      </w:r>
      <w:r w:rsidR="006E4A06">
        <w:t>microcontrôleur</w:t>
      </w:r>
      <w:r w:rsidR="002F664D">
        <w:t xml:space="preserve"> via l’interface </w:t>
      </w:r>
      <w:r w:rsidR="00F004D5">
        <w:t xml:space="preserve">sélectionnée. </w:t>
      </w:r>
      <w:r w:rsidR="00660B97">
        <w:t>Dans le fichier HEX, les bytes de contrôle</w:t>
      </w:r>
      <w:r w:rsidR="00CE7AF0">
        <w:t xml:space="preserve"> et de commandes ne sont pas présentes. De ce fait le </w:t>
      </w:r>
      <w:r w:rsidR="00F66685">
        <w:t xml:space="preserve">logiciel de Microchip effectue lui-même ces modifications avant de tout envoyer au PIC. </w:t>
      </w:r>
    </w:p>
    <w:p w14:paraId="5791474D" w14:textId="7750F9BA" w:rsidR="00E16C4B" w:rsidRPr="00E16C4B" w:rsidRDefault="0074235C" w:rsidP="0074235C">
      <w:pPr>
        <w:ind w:firstLine="0"/>
        <w:jc w:val="left"/>
      </w:pPr>
      <w:r>
        <w:br w:type="page"/>
      </w:r>
    </w:p>
    <w:p w14:paraId="29C6CE10" w14:textId="16C36228" w:rsidR="00F62D4E" w:rsidRDefault="00DF1D1C" w:rsidP="00AE5C3B">
      <w:pPr>
        <w:ind w:firstLine="0"/>
      </w:pPr>
      <w:r>
        <w:lastRenderedPageBreak/>
        <w:t xml:space="preserve">Toutefois, la communication nécessite encore de la recherche, car </w:t>
      </w:r>
      <w:r w:rsidR="0027308B">
        <w:t xml:space="preserve">le PC (host) s’arrête d’envoyer des données </w:t>
      </w:r>
      <w:r w:rsidR="0005311B">
        <w:t>tous les temps de temps afin de recevoir une réponse du PIC. Cette</w:t>
      </w:r>
      <w:r w:rsidR="003631C1">
        <w:t xml:space="preserve"> partie doit être clarifié avant de pouvoir générer un </w:t>
      </w:r>
      <w:r w:rsidR="005A75AA">
        <w:t>algorithme</w:t>
      </w:r>
      <w:r w:rsidR="003631C1">
        <w:t xml:space="preserve"> permettant de lire le HEX file</w:t>
      </w:r>
      <w:r w:rsidR="00DE3F73">
        <w:t xml:space="preserve">, le traiter puis tout envoyer au PIC. </w:t>
      </w:r>
      <w:r w:rsidR="00B55BBC">
        <w:t>Je n’ai jusque la pas trouvé la raison pour laquelle il se stoppe</w:t>
      </w:r>
      <w:r w:rsidR="00AE0D57">
        <w:t>.</w:t>
      </w:r>
    </w:p>
    <w:p w14:paraId="44E3CA9E" w14:textId="77777777" w:rsidR="0074235C" w:rsidRDefault="0074235C" w:rsidP="0074235C">
      <w:pPr>
        <w:keepNext/>
        <w:ind w:firstLine="0"/>
        <w:jc w:val="center"/>
      </w:pPr>
      <w:r>
        <w:rPr>
          <w:noProof/>
        </w:rPr>
        <w:drawing>
          <wp:inline distT="0" distB="0" distL="0" distR="0" wp14:anchorId="622415F9" wp14:editId="0C353F4C">
            <wp:extent cx="4516357" cy="2274791"/>
            <wp:effectExtent l="19050" t="19050" r="17780" b="11430"/>
            <wp:docPr id="917759111" name="Picture 2" descr="A picture containing text, screenshot, parallel,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59111" name="Picture 2" descr="A picture containing text, screenshot, parallel, rectang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36503" cy="2284938"/>
                    </a:xfrm>
                    <a:prstGeom prst="rect">
                      <a:avLst/>
                    </a:prstGeom>
                    <a:ln w="19050">
                      <a:solidFill>
                        <a:schemeClr val="tx1"/>
                      </a:solidFill>
                    </a:ln>
                  </pic:spPr>
                </pic:pic>
              </a:graphicData>
            </a:graphic>
          </wp:inline>
        </w:drawing>
      </w:r>
    </w:p>
    <w:p w14:paraId="6F3B63ED" w14:textId="34B899ED" w:rsidR="002644F9" w:rsidRDefault="0074235C" w:rsidP="0074235C">
      <w:pPr>
        <w:pStyle w:val="Caption"/>
        <w:jc w:val="center"/>
      </w:pPr>
      <w:r>
        <w:t xml:space="preserve">Figure </w:t>
      </w:r>
      <w:r w:rsidR="00AE0D57">
        <w:fldChar w:fldCharType="begin"/>
      </w:r>
      <w:r w:rsidR="00AE0D57">
        <w:instrText xml:space="preserve"> SEQ Figure \* ARABIC </w:instrText>
      </w:r>
      <w:r w:rsidR="00AE0D57">
        <w:fldChar w:fldCharType="separate"/>
      </w:r>
      <w:r w:rsidR="007E4617">
        <w:rPr>
          <w:noProof/>
        </w:rPr>
        <w:t>9</w:t>
      </w:r>
      <w:r w:rsidR="00AE0D57">
        <w:rPr>
          <w:noProof/>
        </w:rPr>
        <w:fldChar w:fldCharType="end"/>
      </w:r>
      <w:r>
        <w:t xml:space="preserve"> - Trames</w:t>
      </w:r>
    </w:p>
    <w:p w14:paraId="7A7D0A1D" w14:textId="5CF33F0E" w:rsidR="00AE5C3B" w:rsidRDefault="00AE5C3B" w:rsidP="00AE5C3B">
      <w:pPr>
        <w:ind w:firstLine="0"/>
      </w:pPr>
    </w:p>
    <w:p w14:paraId="178B17C6" w14:textId="77777777" w:rsidR="0074235C" w:rsidRDefault="0074235C" w:rsidP="00AE5C3B">
      <w:pPr>
        <w:ind w:firstLine="0"/>
      </w:pPr>
    </w:p>
    <w:p w14:paraId="411FF9E8" w14:textId="10D84F1A" w:rsidR="004D6487" w:rsidRDefault="006A3327" w:rsidP="004D6487">
      <w:pPr>
        <w:keepNext/>
        <w:ind w:firstLine="0"/>
        <w:jc w:val="center"/>
      </w:pPr>
      <w:r>
        <w:rPr>
          <w:noProof/>
          <w:lang w:eastAsia="fr-CH"/>
        </w:rPr>
        <mc:AlternateContent>
          <mc:Choice Requires="wps">
            <w:drawing>
              <wp:anchor distT="0" distB="0" distL="114300" distR="114300" simplePos="0" relativeHeight="251699200" behindDoc="0" locked="0" layoutInCell="1" allowOverlap="1" wp14:anchorId="6941798F" wp14:editId="41EDE128">
                <wp:simplePos x="0" y="0"/>
                <wp:positionH relativeFrom="column">
                  <wp:posOffset>1040725</wp:posOffset>
                </wp:positionH>
                <wp:positionV relativeFrom="paragraph">
                  <wp:posOffset>32545</wp:posOffset>
                </wp:positionV>
                <wp:extent cx="1478280" cy="132571"/>
                <wp:effectExtent l="0" t="0" r="26670" b="20320"/>
                <wp:wrapNone/>
                <wp:docPr id="1293413544" name="Rectangle 1293413544"/>
                <wp:cNvGraphicFramePr/>
                <a:graphic xmlns:a="http://schemas.openxmlformats.org/drawingml/2006/main">
                  <a:graphicData uri="http://schemas.microsoft.com/office/word/2010/wordprocessingShape">
                    <wps:wsp>
                      <wps:cNvSpPr/>
                      <wps:spPr>
                        <a:xfrm>
                          <a:off x="0" y="0"/>
                          <a:ext cx="1478280" cy="13257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01F3D" id="Rectangle 1293413544" o:spid="_x0000_s1026" style="position:absolute;margin-left:81.95pt;margin-top:2.55pt;width:116.4pt;height:10.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Tf4gwIAAGk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" filled="f" strokecolor="red" strokeweight="1.5pt"/>
            </w:pict>
          </mc:Fallback>
        </mc:AlternateContent>
      </w:r>
      <w:r w:rsidR="00A50B09">
        <w:rPr>
          <w:noProof/>
          <w:lang w:eastAsia="fr-CH"/>
        </w:rPr>
        <mc:AlternateContent>
          <mc:Choice Requires="wps">
            <w:drawing>
              <wp:anchor distT="0" distB="0" distL="114300" distR="114300" simplePos="0" relativeHeight="251721728" behindDoc="0" locked="0" layoutInCell="1" allowOverlap="1" wp14:anchorId="01403BD2" wp14:editId="505B00B0">
                <wp:simplePos x="0" y="0"/>
                <wp:positionH relativeFrom="column">
                  <wp:posOffset>866053</wp:posOffset>
                </wp:positionH>
                <wp:positionV relativeFrom="paragraph">
                  <wp:posOffset>223612</wp:posOffset>
                </wp:positionV>
                <wp:extent cx="55698" cy="1121047"/>
                <wp:effectExtent l="76200" t="38100" r="40005" b="22225"/>
                <wp:wrapNone/>
                <wp:docPr id="349453246" name="Connecteur droit avec flèche 19"/>
                <wp:cNvGraphicFramePr/>
                <a:graphic xmlns:a="http://schemas.openxmlformats.org/drawingml/2006/main">
                  <a:graphicData uri="http://schemas.microsoft.com/office/word/2010/wordprocessingShape">
                    <wps:wsp>
                      <wps:cNvCnPr/>
                      <wps:spPr>
                        <a:xfrm flipH="1" flipV="1">
                          <a:off x="0" y="0"/>
                          <a:ext cx="55698" cy="1121047"/>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86268" id="Connecteur droit avec flèche 19" o:spid="_x0000_s1026" type="#_x0000_t32" style="position:absolute;margin-left:68.2pt;margin-top:17.6pt;width:4.4pt;height:88.2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" strokecolor="#00b0f0" strokeweight="1.5pt">
                <v:stroke endarrow="block" joinstyle="miter"/>
              </v:shape>
            </w:pict>
          </mc:Fallback>
        </mc:AlternateContent>
      </w:r>
      <w:r w:rsidR="00A50B09">
        <w:rPr>
          <w:noProof/>
          <w:lang w:eastAsia="fr-CH"/>
        </w:rPr>
        <mc:AlternateContent>
          <mc:Choice Requires="wps">
            <w:drawing>
              <wp:anchor distT="0" distB="0" distL="114300" distR="114300" simplePos="0" relativeHeight="251719680" behindDoc="0" locked="0" layoutInCell="1" allowOverlap="1" wp14:anchorId="6D4BF437" wp14:editId="7166AC26">
                <wp:simplePos x="0" y="0"/>
                <wp:positionH relativeFrom="margin">
                  <wp:posOffset>717796</wp:posOffset>
                </wp:positionH>
                <wp:positionV relativeFrom="paragraph">
                  <wp:posOffset>1307267</wp:posOffset>
                </wp:positionV>
                <wp:extent cx="516686" cy="303807"/>
                <wp:effectExtent l="0" t="0" r="0" b="1270"/>
                <wp:wrapNone/>
                <wp:docPr id="733450692" name="Zone de texte 21"/>
                <wp:cNvGraphicFramePr/>
                <a:graphic xmlns:a="http://schemas.openxmlformats.org/drawingml/2006/main">
                  <a:graphicData uri="http://schemas.microsoft.com/office/word/2010/wordprocessingShape">
                    <wps:wsp>
                      <wps:cNvSpPr txBox="1"/>
                      <wps:spPr>
                        <a:xfrm>
                          <a:off x="0" y="0"/>
                          <a:ext cx="516686" cy="303807"/>
                        </a:xfrm>
                        <a:prstGeom prst="rect">
                          <a:avLst/>
                        </a:prstGeom>
                        <a:noFill/>
                        <a:ln w="6350">
                          <a:noFill/>
                        </a:ln>
                      </wps:spPr>
                      <wps:txbx>
                        <w:txbxContent>
                          <w:p w14:paraId="77282759" w14:textId="66234AFC" w:rsidR="00A50B09" w:rsidRDefault="00A50B09" w:rsidP="00E2244D">
                            <w:pPr>
                              <w:ind w:firstLine="0"/>
                              <w:rPr>
                                <w:lang w:val="en-US"/>
                              </w:rPr>
                            </w:pPr>
                            <w:r>
                              <w:rPr>
                                <w:lang w:val="en-US"/>
                              </w:rPr>
                              <w:t>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BF437" id="_x0000_s1036" type="#_x0000_t202" style="position:absolute;left:0;text-align:left;margin-left:56.5pt;margin-top:102.95pt;width:40.7pt;height:23.9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LNGw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" filled="f" stroked="f" strokeweight=".5pt">
                <v:textbox>
                  <w:txbxContent>
                    <w:p w14:paraId="77282759" w14:textId="66234AFC" w:rsidR="00A50B09" w:rsidRDefault="00A50B09" w:rsidP="00E2244D">
                      <w:pPr>
                        <w:ind w:firstLine="0"/>
                        <w:rPr>
                          <w:lang w:val="en-US"/>
                        </w:rPr>
                      </w:pPr>
                      <w:r>
                        <w:rPr>
                          <w:lang w:val="en-US"/>
                        </w:rPr>
                        <w:t>DLE</w:t>
                      </w:r>
                    </w:p>
                  </w:txbxContent>
                </v:textbox>
                <w10:wrap anchorx="margin"/>
              </v:shape>
            </w:pict>
          </mc:Fallback>
        </mc:AlternateContent>
      </w:r>
      <w:r w:rsidR="00613A84">
        <w:rPr>
          <w:noProof/>
          <w:lang w:eastAsia="fr-CH"/>
        </w:rPr>
        <mc:AlternateContent>
          <mc:Choice Requires="wps">
            <w:drawing>
              <wp:anchor distT="0" distB="0" distL="114300" distR="114300" simplePos="0" relativeHeight="251702272" behindDoc="0" locked="0" layoutInCell="1" allowOverlap="1" wp14:anchorId="2540133F" wp14:editId="4302E98C">
                <wp:simplePos x="0" y="0"/>
                <wp:positionH relativeFrom="margin">
                  <wp:posOffset>1620853</wp:posOffset>
                </wp:positionH>
                <wp:positionV relativeFrom="paragraph">
                  <wp:posOffset>1305967</wp:posOffset>
                </wp:positionV>
                <wp:extent cx="378270" cy="303807"/>
                <wp:effectExtent l="0" t="0" r="0" b="1270"/>
                <wp:wrapNone/>
                <wp:docPr id="319267236" name="Zone de texte 21"/>
                <wp:cNvGraphicFramePr/>
                <a:graphic xmlns:a="http://schemas.openxmlformats.org/drawingml/2006/main">
                  <a:graphicData uri="http://schemas.microsoft.com/office/word/2010/wordprocessingShape">
                    <wps:wsp>
                      <wps:cNvSpPr txBox="1"/>
                      <wps:spPr>
                        <a:xfrm>
                          <a:off x="0" y="0"/>
                          <a:ext cx="378270" cy="303807"/>
                        </a:xfrm>
                        <a:prstGeom prst="rect">
                          <a:avLst/>
                        </a:prstGeom>
                        <a:noFill/>
                        <a:ln w="6350">
                          <a:noFill/>
                        </a:ln>
                      </wps:spPr>
                      <wps:txbx>
                        <w:txbxContent>
                          <w:p w14:paraId="06BD9106" w14:textId="1A3E719D" w:rsidR="00E2244D" w:rsidRDefault="00E2244D" w:rsidP="00E2244D">
                            <w:pPr>
                              <w:ind w:firstLine="0"/>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0133F" id="_x0000_s1037" type="#_x0000_t202" style="position:absolute;left:0;text-align:left;margin-left:127.65pt;margin-top:102.85pt;width:29.8pt;height:23.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" filled="f" stroked="f" strokeweight=".5pt">
                <v:textbox>
                  <w:txbxContent>
                    <w:p w14:paraId="06BD9106" w14:textId="1A3E719D" w:rsidR="00E2244D" w:rsidRDefault="00E2244D" w:rsidP="00E2244D">
                      <w:pPr>
                        <w:ind w:firstLine="0"/>
                        <w:rPr>
                          <w:lang w:val="en-US"/>
                        </w:rPr>
                      </w:pPr>
                      <w:r>
                        <w:rPr>
                          <w:lang w:val="en-US"/>
                        </w:rPr>
                        <w:t>??</w:t>
                      </w:r>
                    </w:p>
                  </w:txbxContent>
                </v:textbox>
                <w10:wrap anchorx="margin"/>
              </v:shape>
            </w:pict>
          </mc:Fallback>
        </mc:AlternateContent>
      </w:r>
      <w:r w:rsidR="00613A84">
        <w:rPr>
          <w:noProof/>
          <w:lang w:eastAsia="fr-CH"/>
        </w:rPr>
        <mc:AlternateContent>
          <mc:Choice Requires="wps">
            <w:drawing>
              <wp:anchor distT="0" distB="0" distL="114300" distR="114300" simplePos="0" relativeHeight="251704320" behindDoc="0" locked="0" layoutInCell="1" allowOverlap="1" wp14:anchorId="1D0C46F0" wp14:editId="1C04A458">
                <wp:simplePos x="0" y="0"/>
                <wp:positionH relativeFrom="column">
                  <wp:posOffset>1853335</wp:posOffset>
                </wp:positionH>
                <wp:positionV relativeFrom="paragraph">
                  <wp:posOffset>215695</wp:posOffset>
                </wp:positionV>
                <wp:extent cx="1187057" cy="1111643"/>
                <wp:effectExtent l="0" t="38100" r="51435" b="31750"/>
                <wp:wrapNone/>
                <wp:docPr id="974799521" name="Connecteur droit avec flèche 19"/>
                <wp:cNvGraphicFramePr/>
                <a:graphic xmlns:a="http://schemas.openxmlformats.org/drawingml/2006/main">
                  <a:graphicData uri="http://schemas.microsoft.com/office/word/2010/wordprocessingShape">
                    <wps:wsp>
                      <wps:cNvCnPr/>
                      <wps:spPr>
                        <a:xfrm flipV="1">
                          <a:off x="0" y="0"/>
                          <a:ext cx="1187057" cy="1111643"/>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D93EF" id="Connecteur droit avec flèche 19" o:spid="_x0000_s1026" type="#_x0000_t32" style="position:absolute;margin-left:145.95pt;margin-top:17pt;width:93.45pt;height:87.5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" strokecolor="#00b0f0" strokeweight="1.5pt">
                <v:stroke endarrow="block" joinstyle="miter"/>
              </v:shape>
            </w:pict>
          </mc:Fallback>
        </mc:AlternateContent>
      </w:r>
      <w:r w:rsidR="00E2244D">
        <w:rPr>
          <w:noProof/>
          <w:lang w:eastAsia="fr-CH"/>
        </w:rPr>
        <mc:AlternateContent>
          <mc:Choice Requires="wps">
            <w:drawing>
              <wp:anchor distT="0" distB="0" distL="114300" distR="114300" simplePos="0" relativeHeight="251708416" behindDoc="0" locked="0" layoutInCell="1" allowOverlap="1" wp14:anchorId="23B47781" wp14:editId="076A2C0D">
                <wp:simplePos x="0" y="0"/>
                <wp:positionH relativeFrom="margin">
                  <wp:posOffset>4223385</wp:posOffset>
                </wp:positionH>
                <wp:positionV relativeFrom="paragraph">
                  <wp:posOffset>576580</wp:posOffset>
                </wp:positionV>
                <wp:extent cx="2146300" cy="321310"/>
                <wp:effectExtent l="0" t="0" r="0" b="2540"/>
                <wp:wrapNone/>
                <wp:docPr id="491806268" name="Zone de texte 21"/>
                <wp:cNvGraphicFramePr/>
                <a:graphic xmlns:a="http://schemas.openxmlformats.org/drawingml/2006/main">
                  <a:graphicData uri="http://schemas.microsoft.com/office/word/2010/wordprocessingShape">
                    <wps:wsp>
                      <wps:cNvSpPr txBox="1"/>
                      <wps:spPr>
                        <a:xfrm>
                          <a:off x="0" y="0"/>
                          <a:ext cx="2146300" cy="321310"/>
                        </a:xfrm>
                        <a:prstGeom prst="rect">
                          <a:avLst/>
                        </a:prstGeom>
                        <a:noFill/>
                        <a:ln w="6350">
                          <a:noFill/>
                        </a:ln>
                      </wps:spPr>
                      <wps:txbx>
                        <w:txbxContent>
                          <w:p w14:paraId="01FF8695" w14:textId="4D9D89DB" w:rsidR="00E2244D" w:rsidRDefault="00E2244D" w:rsidP="00E2244D">
                            <w:pPr>
                              <w:ind w:firstLine="0"/>
                              <w:rPr>
                                <w:lang w:val="en-US"/>
                              </w:rPr>
                            </w:pPr>
                            <w:r>
                              <w:rPr>
                                <w:lang w:val="en-US"/>
                              </w:rPr>
                              <w:t>EOT = Marks the end of 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47781" id="_x0000_s1038" type="#_x0000_t202" style="position:absolute;left:0;text-align:left;margin-left:332.55pt;margin-top:45.4pt;width:169pt;height:25.3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" filled="f" stroked="f" strokeweight=".5pt">
                <v:textbox>
                  <w:txbxContent>
                    <w:p w14:paraId="01FF8695" w14:textId="4D9D89DB" w:rsidR="00E2244D" w:rsidRDefault="00E2244D" w:rsidP="00E2244D">
                      <w:pPr>
                        <w:ind w:firstLine="0"/>
                        <w:rPr>
                          <w:lang w:val="en-US"/>
                        </w:rPr>
                      </w:pPr>
                      <w:r>
                        <w:rPr>
                          <w:lang w:val="en-US"/>
                        </w:rPr>
                        <w:t>EOT = Marks the end of a frame</w:t>
                      </w:r>
                    </w:p>
                  </w:txbxContent>
                </v:textbox>
                <w10:wrap anchorx="margin"/>
              </v:shape>
            </w:pict>
          </mc:Fallback>
        </mc:AlternateContent>
      </w:r>
      <w:r w:rsidR="00E2244D">
        <w:rPr>
          <w:noProof/>
          <w:lang w:eastAsia="fr-CH"/>
        </w:rPr>
        <mc:AlternateContent>
          <mc:Choice Requires="wps">
            <w:drawing>
              <wp:anchor distT="0" distB="0" distL="114300" distR="114300" simplePos="0" relativeHeight="251706368" behindDoc="0" locked="0" layoutInCell="1" allowOverlap="1" wp14:anchorId="2C52C95D" wp14:editId="4764A805">
                <wp:simplePos x="0" y="0"/>
                <wp:positionH relativeFrom="column">
                  <wp:posOffset>3442335</wp:posOffset>
                </wp:positionH>
                <wp:positionV relativeFrom="paragraph">
                  <wp:posOffset>211455</wp:posOffset>
                </wp:positionV>
                <wp:extent cx="819150" cy="511175"/>
                <wp:effectExtent l="38100" t="38100" r="19050" b="22225"/>
                <wp:wrapNone/>
                <wp:docPr id="1465409481" name="Connecteur droit avec flèche 19"/>
                <wp:cNvGraphicFramePr/>
                <a:graphic xmlns:a="http://schemas.openxmlformats.org/drawingml/2006/main">
                  <a:graphicData uri="http://schemas.microsoft.com/office/word/2010/wordprocessingShape">
                    <wps:wsp>
                      <wps:cNvCnPr/>
                      <wps:spPr>
                        <a:xfrm flipH="1" flipV="1">
                          <a:off x="0" y="0"/>
                          <a:ext cx="819150" cy="511175"/>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1A0CB" id="Connecteur droit avec flèche 19" o:spid="_x0000_s1026" type="#_x0000_t32" style="position:absolute;margin-left:271.05pt;margin-top:16.65pt;width:64.5pt;height:40.2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" strokecolor="#00b0f0" strokeweight="1.5pt">
                <v:stroke endarrow="block" joinstyle="miter"/>
              </v:shape>
            </w:pict>
          </mc:Fallback>
        </mc:AlternateContent>
      </w:r>
      <w:r w:rsidR="00E2244D">
        <w:rPr>
          <w:noProof/>
          <w:lang w:eastAsia="fr-CH"/>
        </w:rPr>
        <mc:AlternateContent>
          <mc:Choice Requires="wps">
            <w:drawing>
              <wp:anchor distT="0" distB="0" distL="114300" distR="114300" simplePos="0" relativeHeight="251701248" behindDoc="0" locked="0" layoutInCell="1" allowOverlap="1" wp14:anchorId="0791D6F7" wp14:editId="39CC5A69">
                <wp:simplePos x="0" y="0"/>
                <wp:positionH relativeFrom="column">
                  <wp:posOffset>1731009</wp:posOffset>
                </wp:positionH>
                <wp:positionV relativeFrom="paragraph">
                  <wp:posOffset>211454</wp:posOffset>
                </wp:positionV>
                <wp:extent cx="981075" cy="1117600"/>
                <wp:effectExtent l="0" t="38100" r="47625" b="25400"/>
                <wp:wrapNone/>
                <wp:docPr id="120525542" name="Connecteur droit avec flèche 19"/>
                <wp:cNvGraphicFramePr/>
                <a:graphic xmlns:a="http://schemas.openxmlformats.org/drawingml/2006/main">
                  <a:graphicData uri="http://schemas.microsoft.com/office/word/2010/wordprocessingShape">
                    <wps:wsp>
                      <wps:cNvCnPr/>
                      <wps:spPr>
                        <a:xfrm flipV="1">
                          <a:off x="0" y="0"/>
                          <a:ext cx="981075" cy="1117600"/>
                        </a:xfrm>
                        <a:prstGeom prst="straightConnector1">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490FD" id="Connecteur droit avec flèche 19" o:spid="_x0000_s1026" type="#_x0000_t32" style="position:absolute;margin-left:136.3pt;margin-top:16.65pt;width:77.25pt;height:8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" strokecolor="#00b0f0" strokeweight="1.5pt">
                <v:stroke endarrow="block" joinstyle="miter"/>
              </v:shape>
            </w:pict>
          </mc:Fallback>
        </mc:AlternateContent>
      </w:r>
      <w:r w:rsidR="0074235C">
        <w:rPr>
          <w:noProof/>
        </w:rPr>
        <w:drawing>
          <wp:inline distT="0" distB="0" distL="0" distR="0" wp14:anchorId="3EA5A2E1" wp14:editId="58EEC140">
            <wp:extent cx="6301105" cy="1931670"/>
            <wp:effectExtent l="19050" t="19050" r="23495" b="11430"/>
            <wp:docPr id="1354783182"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83182" name="Picture 3"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01105" cy="1931670"/>
                    </a:xfrm>
                    <a:prstGeom prst="rect">
                      <a:avLst/>
                    </a:prstGeom>
                    <a:ln w="19050">
                      <a:solidFill>
                        <a:schemeClr val="tx1"/>
                      </a:solidFill>
                    </a:ln>
                  </pic:spPr>
                </pic:pic>
              </a:graphicData>
            </a:graphic>
          </wp:inline>
        </w:drawing>
      </w:r>
    </w:p>
    <w:p w14:paraId="18FBD742" w14:textId="1DF96117" w:rsidR="0074235C" w:rsidRDefault="004D6487" w:rsidP="004D6487">
      <w:pPr>
        <w:pStyle w:val="Caption"/>
        <w:ind w:firstLine="0"/>
        <w:jc w:val="center"/>
      </w:pPr>
      <w:r>
        <w:t xml:space="preserve">Figure </w:t>
      </w:r>
      <w:r w:rsidR="00AE0D57">
        <w:fldChar w:fldCharType="begin"/>
      </w:r>
      <w:r w:rsidR="00AE0D57">
        <w:instrText xml:space="preserve"> SEQ Figure \* ARABIC </w:instrText>
      </w:r>
      <w:r w:rsidR="00AE0D57">
        <w:fldChar w:fldCharType="separate"/>
      </w:r>
      <w:r w:rsidR="007E4617">
        <w:rPr>
          <w:noProof/>
        </w:rPr>
        <w:t>10</w:t>
      </w:r>
      <w:r w:rsidR="00AE0D57">
        <w:rPr>
          <w:noProof/>
        </w:rPr>
        <w:fldChar w:fldCharType="end"/>
      </w:r>
      <w:r>
        <w:t xml:space="preserve"> - Mesure 3</w:t>
      </w:r>
    </w:p>
    <w:p w14:paraId="03FA83ED" w14:textId="77777777" w:rsidR="005A75AA" w:rsidRDefault="005A75AA" w:rsidP="00AE5C3B">
      <w:pPr>
        <w:ind w:firstLine="0"/>
        <w:jc w:val="left"/>
      </w:pPr>
    </w:p>
    <w:p w14:paraId="2C84BCF4" w14:textId="2D93DD1C" w:rsidR="005A75AA" w:rsidRDefault="005A75AA" w:rsidP="00AE5C3B">
      <w:pPr>
        <w:ind w:firstLine="0"/>
        <w:jc w:val="left"/>
      </w:pPr>
      <w:r>
        <w:t xml:space="preserve">Sur cette dernière capture, nous pouvons apercevoir </w:t>
      </w:r>
      <w:r w:rsidR="00EA0580">
        <w:t>les dernières bytes</w:t>
      </w:r>
      <w:r>
        <w:t xml:space="preserve"> de data du code HEX </w:t>
      </w:r>
      <w:r w:rsidR="002210A3">
        <w:t>suivi de 2 bytes pour l’instant inconnu</w:t>
      </w:r>
      <w:r w:rsidR="001B4DCF">
        <w:t xml:space="preserve"> suivi eux par un caractère de contrôle indiquant au PIC qu’il s’agit une fin de frame.</w:t>
      </w:r>
      <w:r w:rsidR="00AE0D57">
        <w:t xml:space="preserve"> Le PIC répond à chaque fois le même message.</w:t>
      </w:r>
    </w:p>
    <w:p w14:paraId="733E6ED0" w14:textId="4A6E3F46" w:rsidR="002050B1" w:rsidRDefault="002050B1">
      <w:pPr>
        <w:ind w:firstLine="0"/>
        <w:jc w:val="left"/>
      </w:pPr>
      <w:r>
        <w:br w:type="page"/>
      </w:r>
    </w:p>
    <w:p w14:paraId="027E4BE2" w14:textId="741D37DB" w:rsidR="005A75AA" w:rsidRDefault="002050B1" w:rsidP="002050B1">
      <w:pPr>
        <w:pStyle w:val="Heading1"/>
      </w:pPr>
      <w:bookmarkStart w:id="13" w:name="_Toc136634436"/>
      <w:r>
        <w:lastRenderedPageBreak/>
        <w:t>Algorithme</w:t>
      </w:r>
      <w:bookmarkEnd w:id="13"/>
    </w:p>
    <w:p w14:paraId="0D7FC53E" w14:textId="195C20C6" w:rsidR="002050B1" w:rsidRDefault="002050B1" w:rsidP="002050B1">
      <w:pPr>
        <w:ind w:firstLine="0"/>
      </w:pPr>
      <w:r>
        <w:t xml:space="preserve">J’ai tout de même débuté l’élaboration d’un algorithme, </w:t>
      </w:r>
      <w:r w:rsidR="007A796E">
        <w:t xml:space="preserve">permettant de tester le système avant de le mettre en place proprement. Je </w:t>
      </w:r>
      <w:r w:rsidR="00D3033C">
        <w:t xml:space="preserve">l’ai créé en Python </w:t>
      </w:r>
      <w:r w:rsidR="00FC10A4">
        <w:t xml:space="preserve">avec l’aide </w:t>
      </w:r>
      <w:r w:rsidR="00D3033C">
        <w:t xml:space="preserve">de mon camarade Ali Zoubir. </w:t>
      </w:r>
    </w:p>
    <w:p w14:paraId="69100D95" w14:textId="03C2A260" w:rsidR="00D3033C" w:rsidRDefault="007E4617" w:rsidP="002050B1">
      <w:pPr>
        <w:ind w:firstLine="0"/>
      </w:pPr>
      <w:r>
        <w:t xml:space="preserve">Actuellement, ce code permet d’ouvrir un </w:t>
      </w:r>
      <w:r w:rsidR="00B607CF">
        <w:t>fichier H</w:t>
      </w:r>
      <w:r w:rsidR="00C6660C">
        <w:t xml:space="preserve">EX, </w:t>
      </w:r>
      <w:r w:rsidR="00712057">
        <w:t xml:space="preserve">de trouver les données qui peuvent </w:t>
      </w:r>
      <w:r w:rsidR="00392938">
        <w:t>être</w:t>
      </w:r>
      <w:r w:rsidR="00712057">
        <w:t xml:space="preserve"> comprise comme </w:t>
      </w:r>
      <w:r w:rsidR="00392938">
        <w:t>des commandes</w:t>
      </w:r>
      <w:r w:rsidR="00712057">
        <w:t xml:space="preserve"> et ajouter un DLE</w:t>
      </w:r>
      <w:r w:rsidR="00392938">
        <w:t xml:space="preserve"> en</w:t>
      </w:r>
      <w:r w:rsidR="003C0F34">
        <w:t xml:space="preserve"> devant.</w:t>
      </w:r>
    </w:p>
    <w:p w14:paraId="5063841C" w14:textId="44A694AD" w:rsidR="007E4617" w:rsidRDefault="005679E3" w:rsidP="007E4617">
      <w:pPr>
        <w:keepNext/>
        <w:ind w:firstLine="0"/>
      </w:pPr>
      <w:r>
        <w:rPr>
          <w:noProof/>
        </w:rPr>
        <mc:AlternateContent>
          <mc:Choice Requires="wps">
            <w:drawing>
              <wp:anchor distT="0" distB="0" distL="114300" distR="114300" simplePos="0" relativeHeight="251722752" behindDoc="0" locked="0" layoutInCell="1" allowOverlap="1" wp14:anchorId="45A28597" wp14:editId="4485553C">
                <wp:simplePos x="0" y="0"/>
                <wp:positionH relativeFrom="column">
                  <wp:posOffset>2436484</wp:posOffset>
                </wp:positionH>
                <wp:positionV relativeFrom="paragraph">
                  <wp:posOffset>1621551</wp:posOffset>
                </wp:positionV>
                <wp:extent cx="1848841" cy="649932"/>
                <wp:effectExtent l="38100" t="0" r="18415" b="74295"/>
                <wp:wrapNone/>
                <wp:docPr id="789594323" name="Straight Arrow Connector 2"/>
                <wp:cNvGraphicFramePr/>
                <a:graphic xmlns:a="http://schemas.openxmlformats.org/drawingml/2006/main">
                  <a:graphicData uri="http://schemas.microsoft.com/office/word/2010/wordprocessingShape">
                    <wps:wsp>
                      <wps:cNvCnPr/>
                      <wps:spPr>
                        <a:xfrm flipH="1">
                          <a:off x="0" y="0"/>
                          <a:ext cx="1848841" cy="64993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D2901" id="Straight Arrow Connector 2" o:spid="_x0000_s1026" type="#_x0000_t32" style="position:absolute;margin-left:191.85pt;margin-top:127.7pt;width:145.6pt;height:51.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" strokecolor="red" strokeweight="1.5pt">
                <v:stroke endarrow="block" joinstyle="miter"/>
              </v:shape>
            </w:pict>
          </mc:Fallback>
        </mc:AlternateContent>
      </w:r>
      <w:r w:rsidR="00D3033C">
        <w:rPr>
          <w:noProof/>
        </w:rPr>
        <w:drawing>
          <wp:inline distT="0" distB="0" distL="0" distR="0" wp14:anchorId="18A015D6" wp14:editId="74FBC58A">
            <wp:extent cx="6301105" cy="3763645"/>
            <wp:effectExtent l="19050" t="19050" r="23495" b="27305"/>
            <wp:docPr id="63734484" name="Picture 6"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4484" name="Picture 6" descr="A screenshot of a computer cod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6301105" cy="3763645"/>
                    </a:xfrm>
                    <a:prstGeom prst="rect">
                      <a:avLst/>
                    </a:prstGeom>
                    <a:ln w="19050">
                      <a:solidFill>
                        <a:schemeClr val="tx1"/>
                      </a:solidFill>
                    </a:ln>
                  </pic:spPr>
                </pic:pic>
              </a:graphicData>
            </a:graphic>
          </wp:inline>
        </w:drawing>
      </w:r>
    </w:p>
    <w:p w14:paraId="3C950A57" w14:textId="696B654A" w:rsidR="00D3033C" w:rsidRPr="002050B1" w:rsidRDefault="007E4617" w:rsidP="007E4617">
      <w:pPr>
        <w:pStyle w:val="Caption"/>
        <w:ind w:firstLine="0"/>
        <w:jc w:val="center"/>
      </w:pPr>
      <w:r>
        <w:t xml:space="preserve">Figure </w:t>
      </w:r>
      <w:r w:rsidR="00AE0D57">
        <w:fldChar w:fldCharType="begin"/>
      </w:r>
      <w:r w:rsidR="00AE0D57">
        <w:instrText xml:space="preserve"> SEQ Figure \* ARABIC </w:instrText>
      </w:r>
      <w:r w:rsidR="00AE0D57">
        <w:fldChar w:fldCharType="separate"/>
      </w:r>
      <w:r>
        <w:rPr>
          <w:noProof/>
        </w:rPr>
        <w:t>11</w:t>
      </w:r>
      <w:r w:rsidR="00AE0D57">
        <w:rPr>
          <w:noProof/>
        </w:rPr>
        <w:fldChar w:fldCharType="end"/>
      </w:r>
      <w:r>
        <w:t xml:space="preserve"> - Algorithme</w:t>
      </w:r>
    </w:p>
    <w:p w14:paraId="7AC6F445" w14:textId="3CA3CEB9" w:rsidR="00AE5C3B" w:rsidRPr="008A2878" w:rsidRDefault="00AE5C3B" w:rsidP="00AE5C3B">
      <w:pPr>
        <w:ind w:firstLine="0"/>
        <w:jc w:val="left"/>
      </w:pPr>
      <w:r>
        <w:br w:type="page"/>
      </w:r>
    </w:p>
    <w:p w14:paraId="1677DD4A" w14:textId="5F916649" w:rsidR="00BB0F32" w:rsidRPr="008A2878" w:rsidRDefault="00612CE4" w:rsidP="00612CE4">
      <w:pPr>
        <w:pStyle w:val="Heading1"/>
      </w:pPr>
      <w:bookmarkStart w:id="14" w:name="_Toc129200101"/>
      <w:bookmarkStart w:id="15" w:name="_Toc136634437"/>
      <w:r>
        <w:lastRenderedPageBreak/>
        <w:t>Conclusion</w:t>
      </w:r>
      <w:bookmarkEnd w:id="14"/>
      <w:bookmarkEnd w:id="15"/>
    </w:p>
    <w:p w14:paraId="40C182E6" w14:textId="22396218" w:rsidR="00CD6233" w:rsidRDefault="00A52500" w:rsidP="000A4BCD">
      <w:pPr>
        <w:ind w:firstLine="0"/>
      </w:pPr>
      <w:r>
        <w:t>Pour conclure</w:t>
      </w:r>
      <w:r w:rsidR="00DD3CE5">
        <w:t xml:space="preserve">, </w:t>
      </w:r>
      <w:r w:rsidR="0089581B">
        <w:t xml:space="preserve">j’ai effectué </w:t>
      </w:r>
      <w:r w:rsidR="00000F09">
        <w:t xml:space="preserve">diverses recherches afin de trouver des informations pertinentes au niveau du </w:t>
      </w:r>
      <w:r w:rsidR="00F32D8B">
        <w:t>bootloader</w:t>
      </w:r>
      <w:r w:rsidR="00A018C1">
        <w:t xml:space="preserve"> et </w:t>
      </w:r>
      <w:r w:rsidR="00F32D8B">
        <w:t>du protocole de communication utilisé</w:t>
      </w:r>
      <w:r w:rsidR="00A018C1">
        <w:t xml:space="preserve"> afin de</w:t>
      </w:r>
      <w:r w:rsidR="00F32D8B">
        <w:t xml:space="preserve"> démarrer correctement le logiciel </w:t>
      </w:r>
      <w:r w:rsidR="00327818">
        <w:t xml:space="preserve">PC. </w:t>
      </w:r>
      <w:r w:rsidR="00CD6233">
        <w:t>J’ai également effectué diverses mesures pour confirmer</w:t>
      </w:r>
      <w:r w:rsidR="00DE0502">
        <w:t xml:space="preserve"> la fiabilité d</w:t>
      </w:r>
      <w:r w:rsidR="00CD6233">
        <w:t>es</w:t>
      </w:r>
      <w:r w:rsidR="00DE0502">
        <w:t xml:space="preserve"> informations trouvées.</w:t>
      </w:r>
    </w:p>
    <w:p w14:paraId="4554705F" w14:textId="16705578" w:rsidR="00287E23" w:rsidRDefault="00327818" w:rsidP="000A4BCD">
      <w:pPr>
        <w:ind w:firstLine="0"/>
      </w:pPr>
      <w:r>
        <w:t>J’ai compris une bonne partie de</w:t>
      </w:r>
      <w:r w:rsidR="00A56547">
        <w:t xml:space="preserve"> tout</w:t>
      </w:r>
      <w:r>
        <w:t xml:space="preserve"> cela mais au niveau du protocole, </w:t>
      </w:r>
      <w:r w:rsidR="00F25D54">
        <w:t xml:space="preserve">je n’ai pas entièrement </w:t>
      </w:r>
      <w:r w:rsidR="00A56547">
        <w:t>saisi toute la manière de communiquer avec le PIC. Le logiciel de Microchip génère des pauses en envoyant 3 bytes dont 2 sont à déterminer et le dernier est un byte de contrôle de fin de frame.</w:t>
      </w:r>
    </w:p>
    <w:p w14:paraId="2DF81526" w14:textId="29D07028" w:rsidR="00A56547" w:rsidRDefault="00A013D3" w:rsidP="000A4BCD">
      <w:pPr>
        <w:ind w:firstLine="0"/>
      </w:pPr>
      <w:r w:rsidRPr="00A013D3">
        <w:t xml:space="preserve">Malheureusement, en raison de mes nombreux autres </w:t>
      </w:r>
      <w:r>
        <w:t>travaux</w:t>
      </w:r>
      <w:r w:rsidRPr="00A013D3">
        <w:t>, je n'ai pas pu consacrer suffisamment de temps à ce projet sur lequel j'aurais aimé m'investir davantage.</w:t>
      </w:r>
    </w:p>
    <w:p w14:paraId="4449BA27" w14:textId="3E4DEE6C" w:rsidR="00287E23" w:rsidRDefault="00287E23" w:rsidP="00BB0F32">
      <w:pPr>
        <w:ind w:firstLine="0"/>
      </w:pPr>
    </w:p>
    <w:p w14:paraId="2AF9A32D" w14:textId="45F5B4E3" w:rsidR="005569D4" w:rsidRDefault="005569D4" w:rsidP="00BB0F32">
      <w:pPr>
        <w:ind w:firstLine="0"/>
      </w:pPr>
    </w:p>
    <w:p w14:paraId="7E294380" w14:textId="539DF8C2" w:rsidR="005569D4" w:rsidRDefault="005569D4" w:rsidP="00BB0F32">
      <w:pPr>
        <w:ind w:firstLine="0"/>
      </w:pPr>
    </w:p>
    <w:p w14:paraId="6273628F" w14:textId="357A01B2" w:rsidR="004557FE" w:rsidRDefault="004557FE" w:rsidP="00BB0F32">
      <w:pPr>
        <w:ind w:firstLine="0"/>
      </w:pPr>
    </w:p>
    <w:p w14:paraId="4702D4E2" w14:textId="77777777" w:rsidR="003D1F83" w:rsidRDefault="003D1F83" w:rsidP="00BB0F32">
      <w:pPr>
        <w:ind w:firstLine="0"/>
      </w:pPr>
    </w:p>
    <w:p w14:paraId="6BDC7791" w14:textId="77777777" w:rsidR="003D1F83" w:rsidRDefault="003D1F83" w:rsidP="00BB0F32">
      <w:pPr>
        <w:ind w:firstLine="0"/>
      </w:pPr>
    </w:p>
    <w:p w14:paraId="5B9BC7A3" w14:textId="77777777" w:rsidR="003D1F83" w:rsidRDefault="003D1F83" w:rsidP="00BB0F32">
      <w:pPr>
        <w:ind w:firstLine="0"/>
      </w:pPr>
    </w:p>
    <w:p w14:paraId="6D011F58" w14:textId="77777777" w:rsidR="003D1F83" w:rsidRDefault="003D1F83" w:rsidP="00BB0F32">
      <w:pPr>
        <w:ind w:firstLine="0"/>
      </w:pPr>
    </w:p>
    <w:p w14:paraId="4E9E1C6C" w14:textId="77777777" w:rsidR="00204B17" w:rsidRDefault="00204B17" w:rsidP="00BB0F32">
      <w:pPr>
        <w:ind w:firstLine="0"/>
      </w:pPr>
    </w:p>
    <w:p w14:paraId="1CF5A940" w14:textId="77777777" w:rsidR="00204B17" w:rsidRDefault="00204B17" w:rsidP="00BB0F32">
      <w:pPr>
        <w:ind w:firstLine="0"/>
      </w:pPr>
    </w:p>
    <w:p w14:paraId="7334C09E" w14:textId="77777777" w:rsidR="00204B17" w:rsidRDefault="00204B17" w:rsidP="00BB0F32">
      <w:pPr>
        <w:ind w:firstLine="0"/>
      </w:pPr>
    </w:p>
    <w:p w14:paraId="0F32BFFD" w14:textId="77777777" w:rsidR="00204B17" w:rsidRDefault="00204B17" w:rsidP="00BB0F32">
      <w:pPr>
        <w:ind w:firstLine="0"/>
      </w:pPr>
    </w:p>
    <w:p w14:paraId="680EF778" w14:textId="77777777" w:rsidR="00204B17" w:rsidRDefault="00204B17" w:rsidP="00BB0F32">
      <w:pPr>
        <w:ind w:firstLine="0"/>
      </w:pPr>
    </w:p>
    <w:p w14:paraId="5F5080B1" w14:textId="77777777" w:rsidR="003D1F83" w:rsidRDefault="003D1F83" w:rsidP="00BB0F32">
      <w:pPr>
        <w:ind w:firstLine="0"/>
      </w:pPr>
    </w:p>
    <w:p w14:paraId="68F454AA" w14:textId="77777777" w:rsidR="004557FE" w:rsidRPr="008A2878" w:rsidRDefault="004557FE" w:rsidP="00BB0F32">
      <w:pPr>
        <w:ind w:firstLine="0"/>
      </w:pPr>
    </w:p>
    <w:p w14:paraId="05F7747B" w14:textId="715A462C" w:rsidR="00BB0F32" w:rsidRPr="00BD776A" w:rsidRDefault="00BA7A44" w:rsidP="00BB0F32">
      <w:pPr>
        <w:ind w:firstLine="0"/>
      </w:pPr>
      <w:r w:rsidRPr="00BD776A">
        <w:t>Lausanne, le</w:t>
      </w:r>
      <w:r w:rsidR="00E77B83" w:rsidRPr="00BD776A">
        <w:t xml:space="preserve"> </w:t>
      </w:r>
      <w:r w:rsidR="00C05212">
        <w:t>2</w:t>
      </w:r>
      <w:r w:rsidR="00E77B83" w:rsidRPr="00BD776A">
        <w:t xml:space="preserve"> </w:t>
      </w:r>
      <w:r w:rsidR="00BD776A" w:rsidRPr="00BD776A">
        <w:t>ju</w:t>
      </w:r>
      <w:r w:rsidR="00E77B83" w:rsidRPr="00BD776A">
        <w:t xml:space="preserve">in </w:t>
      </w:r>
      <w:r w:rsidR="00287E23" w:rsidRPr="00BD776A">
        <w:t>2023</w:t>
      </w:r>
    </w:p>
    <w:p w14:paraId="3EC28232" w14:textId="5D5E7E0B" w:rsidR="009C5F8E" w:rsidRPr="00911FBC" w:rsidRDefault="009C5F8E" w:rsidP="00BB0F32">
      <w:pPr>
        <w:ind w:firstLine="0"/>
      </w:pPr>
    </w:p>
    <w:p w14:paraId="450B24C5" w14:textId="77777777" w:rsidR="00EB27D7" w:rsidRPr="00911FBC" w:rsidRDefault="00EB27D7" w:rsidP="00BB0F32">
      <w:pPr>
        <w:ind w:firstLine="0"/>
      </w:pPr>
    </w:p>
    <w:p w14:paraId="702F3E6D" w14:textId="77777777" w:rsidR="00F62D4E" w:rsidRDefault="00BB0F32" w:rsidP="009C5F8E">
      <w:pPr>
        <w:ind w:firstLine="0"/>
      </w:pPr>
      <w:r w:rsidRPr="00F75BEA">
        <w:t>Meven Ricchieri</w:t>
      </w:r>
      <w:r w:rsidR="000A4BCD" w:rsidRPr="00F75BEA">
        <w:tab/>
      </w:r>
      <w:r w:rsidR="000A4BCD" w:rsidRPr="00F75BEA">
        <w:tab/>
      </w:r>
      <w:r w:rsidR="000A4BCD" w:rsidRPr="00F75BEA">
        <w:tab/>
      </w:r>
      <w:r w:rsidR="000A4BCD" w:rsidRPr="00F75BEA">
        <w:tab/>
      </w:r>
      <w:r w:rsidR="000A4BCD" w:rsidRPr="00F75BEA">
        <w:tab/>
      </w:r>
      <w:r w:rsidR="000A4BCD" w:rsidRPr="00F75BEA">
        <w:tab/>
      </w:r>
      <w:r w:rsidR="000A4BCD" w:rsidRPr="00F75BEA">
        <w:tab/>
      </w:r>
    </w:p>
    <w:p w14:paraId="03CE4193" w14:textId="1DE20BFA" w:rsidR="00F62D4E" w:rsidRDefault="002C223F">
      <w:pPr>
        <w:ind w:firstLine="0"/>
        <w:jc w:val="left"/>
      </w:pPr>
      <w:r>
        <w:rPr>
          <w:noProof/>
        </w:rPr>
        <w:drawing>
          <wp:inline distT="0" distB="0" distL="0" distR="0" wp14:anchorId="03F230CB" wp14:editId="3A705527">
            <wp:extent cx="992405" cy="381694"/>
            <wp:effectExtent l="0" t="0" r="0" b="0"/>
            <wp:docPr id="74652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29881" name="Picture 74652988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9459" cy="388253"/>
                    </a:xfrm>
                    <a:prstGeom prst="rect">
                      <a:avLst/>
                    </a:prstGeom>
                  </pic:spPr>
                </pic:pic>
              </a:graphicData>
            </a:graphic>
          </wp:inline>
        </w:drawing>
      </w:r>
      <w:r w:rsidR="00F62D4E">
        <w:br w:type="page"/>
      </w:r>
    </w:p>
    <w:p w14:paraId="1C04B6B3" w14:textId="77777777" w:rsidR="00F62D4E" w:rsidRDefault="00F62D4E" w:rsidP="00F62D4E">
      <w:pPr>
        <w:pStyle w:val="Heading1"/>
      </w:pPr>
      <w:bookmarkStart w:id="16" w:name="_Toc136634438"/>
      <w:r>
        <w:lastRenderedPageBreak/>
        <w:t>Sources</w:t>
      </w:r>
      <w:bookmarkEnd w:id="16"/>
    </w:p>
    <w:p w14:paraId="1A5E99A5" w14:textId="3A66B584" w:rsidR="00150D81" w:rsidRDefault="00F62D4E" w:rsidP="00F62D4E">
      <w:pPr>
        <w:ind w:firstLine="0"/>
      </w:pPr>
      <w:r>
        <w:t>-</w:t>
      </w:r>
      <w:r w:rsidR="000A4BCD" w:rsidRPr="00F75BEA">
        <w:t xml:space="preserve"> </w:t>
      </w:r>
      <w:hyperlink r:id="rId25" w:history="1">
        <w:r w:rsidR="007A21B4" w:rsidRPr="0069339A">
          <w:rPr>
            <w:rStyle w:val="Hyperlink"/>
          </w:rPr>
          <w:t>https://ww1.microchip.com/downloads/en/Appnotes/01388B.pdf</w:t>
        </w:r>
      </w:hyperlink>
    </w:p>
    <w:p w14:paraId="3099DAA9" w14:textId="6ECAABCF" w:rsidR="007A21B4" w:rsidRDefault="00D14CE2" w:rsidP="00F62D4E">
      <w:pPr>
        <w:ind w:firstLine="0"/>
      </w:pPr>
      <w:r>
        <w:t xml:space="preserve">- </w:t>
      </w:r>
      <w:hyperlink r:id="rId26" w:history="1">
        <w:r w:rsidR="00C51F76" w:rsidRPr="0069339A">
          <w:rPr>
            <w:rStyle w:val="Hyperlink"/>
          </w:rPr>
          <w:t>https://microchipdeveloper.com/ipe:sqtp-hex-file-format</w:t>
        </w:r>
      </w:hyperlink>
    </w:p>
    <w:p w14:paraId="4DF98691" w14:textId="0DFACD47" w:rsidR="00C51F76" w:rsidRDefault="0051149C" w:rsidP="00F62D4E">
      <w:pPr>
        <w:ind w:firstLine="0"/>
      </w:pPr>
      <w:r>
        <w:t xml:space="preserve">- </w:t>
      </w:r>
      <w:hyperlink r:id="rId27" w:history="1">
        <w:r w:rsidR="00331038" w:rsidRPr="0069339A">
          <w:rPr>
            <w:rStyle w:val="Hyperlink"/>
          </w:rPr>
          <w:t>https://ww1.microchip.com/downloads/en/DeviceDoc/40001779B.pdf</w:t>
        </w:r>
      </w:hyperlink>
    </w:p>
    <w:p w14:paraId="43DB23BE" w14:textId="29C8BF82" w:rsidR="00EA0580" w:rsidRDefault="00EA0580" w:rsidP="00EA0580">
      <w:pPr>
        <w:pStyle w:val="Heading1"/>
        <w:numPr>
          <w:ilvl w:val="0"/>
          <w:numId w:val="0"/>
        </w:numPr>
        <w:ind w:left="432" w:hanging="432"/>
      </w:pPr>
    </w:p>
    <w:p w14:paraId="67D2F08E" w14:textId="58C5F7BE" w:rsidR="00427FA0" w:rsidRDefault="00427FA0" w:rsidP="00427FA0">
      <w:pPr>
        <w:pStyle w:val="Heading1"/>
      </w:pPr>
      <w:bookmarkStart w:id="17" w:name="_Toc136634439"/>
      <w:r>
        <w:t>Annexes</w:t>
      </w:r>
      <w:bookmarkEnd w:id="17"/>
    </w:p>
    <w:p w14:paraId="40181E18" w14:textId="570A8022" w:rsidR="00427FA0" w:rsidRDefault="00427FA0" w:rsidP="00427FA0">
      <w:pPr>
        <w:pStyle w:val="Heading2"/>
      </w:pPr>
      <w:bookmarkStart w:id="18" w:name="_Toc136634440"/>
      <w:r>
        <w:t>Journal de travail</w:t>
      </w:r>
      <w:bookmarkEnd w:id="18"/>
    </w:p>
    <w:p w14:paraId="33BC2288" w14:textId="07D1D0E2" w:rsidR="00427FA0" w:rsidRDefault="00427FA0" w:rsidP="00427FA0">
      <w:pPr>
        <w:ind w:firstLine="0"/>
      </w:pPr>
      <w:r w:rsidRPr="00427FA0">
        <w:drawing>
          <wp:inline distT="0" distB="0" distL="0" distR="0" wp14:anchorId="17472FD1" wp14:editId="07C91CA4">
            <wp:extent cx="6301105" cy="1123315"/>
            <wp:effectExtent l="0" t="0" r="4445" b="635"/>
            <wp:docPr id="60454189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41898" name="Picture 1" descr="A picture containing text, screenshot, font, line&#10;&#10;Description automatically generated"/>
                    <pic:cNvPicPr/>
                  </pic:nvPicPr>
                  <pic:blipFill>
                    <a:blip r:embed="rId28"/>
                    <a:stretch>
                      <a:fillRect/>
                    </a:stretch>
                  </pic:blipFill>
                  <pic:spPr>
                    <a:xfrm>
                      <a:off x="0" y="0"/>
                      <a:ext cx="6301105" cy="1123315"/>
                    </a:xfrm>
                    <a:prstGeom prst="rect">
                      <a:avLst/>
                    </a:prstGeom>
                  </pic:spPr>
                </pic:pic>
              </a:graphicData>
            </a:graphic>
          </wp:inline>
        </w:drawing>
      </w:r>
    </w:p>
    <w:p w14:paraId="121CB89C" w14:textId="77777777" w:rsidR="00FC10A4" w:rsidRDefault="00FC10A4" w:rsidP="00427FA0">
      <w:pPr>
        <w:ind w:firstLine="0"/>
      </w:pPr>
    </w:p>
    <w:p w14:paraId="077BB49E" w14:textId="77777777" w:rsidR="00FC10A4" w:rsidRPr="00427FA0" w:rsidRDefault="00FC10A4" w:rsidP="00427FA0">
      <w:pPr>
        <w:ind w:firstLine="0"/>
      </w:pPr>
    </w:p>
    <w:sectPr w:rsidR="00FC10A4" w:rsidRPr="00427FA0" w:rsidSect="00D826E6">
      <w:headerReference w:type="default" r:id="rId29"/>
      <w:footerReference w:type="default" r:id="rId30"/>
      <w:pgSz w:w="12240" w:h="15840" w:code="1"/>
      <w:pgMar w:top="1417" w:right="1183" w:bottom="1417" w:left="1134"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A5AF9" w14:textId="77777777" w:rsidR="0055046E" w:rsidRDefault="0055046E" w:rsidP="00990148">
      <w:r>
        <w:separator/>
      </w:r>
    </w:p>
    <w:p w14:paraId="6ED0F518" w14:textId="77777777" w:rsidR="0055046E" w:rsidRDefault="0055046E" w:rsidP="00990148"/>
    <w:p w14:paraId="6157969F" w14:textId="77777777" w:rsidR="0055046E" w:rsidRDefault="0055046E" w:rsidP="00990148"/>
  </w:endnote>
  <w:endnote w:type="continuationSeparator" w:id="0">
    <w:p w14:paraId="6F3C4FDA" w14:textId="77777777" w:rsidR="0055046E" w:rsidRDefault="0055046E" w:rsidP="00990148">
      <w:r>
        <w:continuationSeparator/>
      </w:r>
    </w:p>
    <w:p w14:paraId="77D03E53" w14:textId="77777777" w:rsidR="0055046E" w:rsidRDefault="0055046E" w:rsidP="00990148"/>
    <w:p w14:paraId="0AF3F828" w14:textId="77777777" w:rsidR="0055046E" w:rsidRDefault="0055046E" w:rsidP="00990148"/>
  </w:endnote>
  <w:endnote w:type="continuationNotice" w:id="1">
    <w:p w14:paraId="77C3F691" w14:textId="77777777" w:rsidR="0055046E" w:rsidRDefault="0055046E" w:rsidP="00990148"/>
    <w:p w14:paraId="33D71223" w14:textId="77777777" w:rsidR="0055046E" w:rsidRDefault="0055046E" w:rsidP="00990148"/>
    <w:p w14:paraId="5CDF8D1F" w14:textId="77777777" w:rsidR="0055046E" w:rsidRDefault="0055046E" w:rsidP="009901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Heiti Std R">
    <w:altName w:val="MS Gothic"/>
    <w:panose1 w:val="020B0400000000000000"/>
    <w:charset w:val="80"/>
    <w:family w:val="swiss"/>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Biome">
    <w:altName w:val="Sylfaen"/>
    <w:charset w:val="00"/>
    <w:family w:val="swiss"/>
    <w:pitch w:val="variable"/>
    <w:sig w:usb0="A11526FF" w:usb1="8000000A" w:usb2="00010000" w:usb3="00000000" w:csb0="0000019F" w:csb1="00000000"/>
  </w:font>
  <w:font w:name="HGMaruGothicMPRO">
    <w:altName w:val="HGMaruGothicMPRO"/>
    <w:charset w:val="80"/>
    <w:family w:val="swiss"/>
    <w:pitch w:val="variable"/>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818119"/>
      <w:docPartObj>
        <w:docPartGallery w:val="Page Numbers (Bottom of Page)"/>
        <w:docPartUnique/>
      </w:docPartObj>
    </w:sdtPr>
    <w:sdtEndPr/>
    <w:sdtContent>
      <w:sdt>
        <w:sdtPr>
          <w:id w:val="-1705238520"/>
          <w:docPartObj>
            <w:docPartGallery w:val="Page Numbers (Top of Page)"/>
            <w:docPartUnique/>
          </w:docPartObj>
        </w:sdtPr>
        <w:sdtEndPr/>
        <w:sdtContent>
          <w:p w14:paraId="3221445B" w14:textId="39EA9725" w:rsidR="005108BE" w:rsidRDefault="005108BE" w:rsidP="00591494">
            <w:pPr>
              <w:pStyle w:val="Footer"/>
              <w:pBdr>
                <w:top w:val="thickThinSmallGap" w:sz="24" w:space="1" w:color="auto"/>
              </w:pBdr>
              <w:tabs>
                <w:tab w:val="clear" w:pos="4513"/>
                <w:tab w:val="clear" w:pos="9026"/>
                <w:tab w:val="center" w:pos="4962"/>
                <w:tab w:val="right" w:pos="9923"/>
              </w:tabs>
              <w:ind w:firstLine="0"/>
            </w:pPr>
            <w:r>
              <w:rPr>
                <w:lang w:val="fr-FR"/>
              </w:rPr>
              <w:t xml:space="preserve">Page </w:t>
            </w:r>
            <w:r>
              <w:rPr>
                <w:b/>
                <w:bCs/>
                <w:sz w:val="24"/>
                <w:szCs w:val="24"/>
              </w:rPr>
              <w:fldChar w:fldCharType="begin"/>
            </w:r>
            <w:r>
              <w:rPr>
                <w:b/>
                <w:bCs/>
              </w:rPr>
              <w:instrText>PAGE</w:instrText>
            </w:r>
            <w:r>
              <w:rPr>
                <w:b/>
                <w:bCs/>
                <w:sz w:val="24"/>
                <w:szCs w:val="24"/>
              </w:rPr>
              <w:fldChar w:fldCharType="separate"/>
            </w:r>
            <w:r w:rsidR="00E81E1A">
              <w:rPr>
                <w:b/>
                <w:bCs/>
                <w:noProof/>
              </w:rPr>
              <w:t>9</w:t>
            </w:r>
            <w:r>
              <w:rPr>
                <w:b/>
                <w:bCs/>
                <w:sz w:val="24"/>
                <w:szCs w:val="24"/>
              </w:rPr>
              <w:fldChar w:fldCharType="end"/>
            </w:r>
            <w:r>
              <w:rPr>
                <w:lang w:val="fr-FR"/>
              </w:rPr>
              <w:t xml:space="preserve"> sur </w:t>
            </w:r>
            <w:r w:rsidR="00FA0D58">
              <w:rPr>
                <w:b/>
                <w:bCs/>
                <w:sz w:val="24"/>
                <w:szCs w:val="24"/>
              </w:rPr>
              <w:fldChar w:fldCharType="begin"/>
            </w:r>
            <w:r w:rsidR="00FA0D58">
              <w:rPr>
                <w:b/>
                <w:bCs/>
              </w:rPr>
              <w:instrText>NUMPAGES</w:instrText>
            </w:r>
            <w:r w:rsidR="00FA0D58">
              <w:rPr>
                <w:b/>
                <w:bCs/>
                <w:sz w:val="24"/>
                <w:szCs w:val="24"/>
              </w:rPr>
              <w:fldChar w:fldCharType="separate"/>
            </w:r>
            <w:r w:rsidR="00E81E1A">
              <w:rPr>
                <w:b/>
                <w:bCs/>
                <w:noProof/>
              </w:rPr>
              <w:t>9</w:t>
            </w:r>
            <w:r w:rsidR="00FA0D58">
              <w:rPr>
                <w:b/>
                <w:bCs/>
                <w:sz w:val="24"/>
                <w:szCs w:val="24"/>
              </w:rPr>
              <w:fldChar w:fldCharType="end"/>
            </w:r>
            <w:r>
              <w:tab/>
            </w:r>
            <w:fldSimple w:instr="FILENAME \* MERGEFORMAT">
              <w:r w:rsidR="007C080D">
                <w:rPr>
                  <w:noProof/>
                </w:rPr>
                <w:t>2203_Bootloader-Rapport_MRI_v1.0.0.docx</w:t>
              </w:r>
            </w:fldSimple>
            <w:r>
              <w:tab/>
            </w:r>
            <w:r>
              <w:fldChar w:fldCharType="begin"/>
            </w:r>
            <w:r>
              <w:instrText xml:space="preserve"> TIME \@ "dd.MM.yyyy" </w:instrText>
            </w:r>
            <w:r>
              <w:fldChar w:fldCharType="separate"/>
            </w:r>
            <w:r w:rsidR="00925A8E">
              <w:rPr>
                <w:noProof/>
              </w:rPr>
              <w:t>02.06.2023</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3BD7" w14:textId="77777777" w:rsidR="0055046E" w:rsidRDefault="0055046E" w:rsidP="00990148">
      <w:r>
        <w:separator/>
      </w:r>
    </w:p>
    <w:p w14:paraId="173878EE" w14:textId="77777777" w:rsidR="0055046E" w:rsidRDefault="0055046E" w:rsidP="00990148"/>
    <w:p w14:paraId="6C84036C" w14:textId="77777777" w:rsidR="0055046E" w:rsidRDefault="0055046E" w:rsidP="00990148"/>
  </w:footnote>
  <w:footnote w:type="continuationSeparator" w:id="0">
    <w:p w14:paraId="2D954AC8" w14:textId="77777777" w:rsidR="0055046E" w:rsidRDefault="0055046E" w:rsidP="00990148">
      <w:r>
        <w:continuationSeparator/>
      </w:r>
    </w:p>
    <w:p w14:paraId="5362AD87" w14:textId="77777777" w:rsidR="0055046E" w:rsidRDefault="0055046E" w:rsidP="00990148"/>
    <w:p w14:paraId="0BA7E9D7" w14:textId="77777777" w:rsidR="0055046E" w:rsidRDefault="0055046E" w:rsidP="00990148"/>
  </w:footnote>
  <w:footnote w:type="continuationNotice" w:id="1">
    <w:p w14:paraId="1A11D73A" w14:textId="77777777" w:rsidR="0055046E" w:rsidRDefault="0055046E" w:rsidP="00990148"/>
    <w:p w14:paraId="397A8611" w14:textId="77777777" w:rsidR="0055046E" w:rsidRDefault="0055046E" w:rsidP="00990148"/>
    <w:p w14:paraId="2C760448" w14:textId="77777777" w:rsidR="0055046E" w:rsidRDefault="0055046E" w:rsidP="009901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C161" w14:textId="22DE51BA" w:rsidR="005108BE" w:rsidRDefault="003372E6" w:rsidP="008733B9">
    <w:pPr>
      <w:pStyle w:val="Header"/>
      <w:pBdr>
        <w:bottom w:val="thinThickSmallGap" w:sz="24" w:space="1" w:color="auto"/>
      </w:pBdr>
      <w:tabs>
        <w:tab w:val="clear" w:pos="4513"/>
        <w:tab w:val="clear" w:pos="9026"/>
        <w:tab w:val="center" w:pos="4962"/>
        <w:tab w:val="right" w:pos="9923"/>
      </w:tabs>
      <w:ind w:firstLine="0"/>
    </w:pPr>
    <w:r>
      <w:t>ETML-ES</w:t>
    </w:r>
    <w:r>
      <w:tab/>
    </w:r>
    <w:r w:rsidR="009B09D3">
      <w:t>POBJ</w:t>
    </w:r>
    <w:r>
      <w:tab/>
    </w:r>
    <w:r w:rsidR="005108BE">
      <w:t xml:space="preserve"> </w:t>
    </w:r>
    <w:r w:rsidR="009B09D3">
      <w:t>MRI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21B5"/>
    <w:multiLevelType w:val="hybridMultilevel"/>
    <w:tmpl w:val="BA62F13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 w15:restartNumberingAfterBreak="0">
    <w:nsid w:val="2C817E87"/>
    <w:multiLevelType w:val="multilevel"/>
    <w:tmpl w:val="FF1C9B6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DB4EC9"/>
    <w:multiLevelType w:val="hybridMultilevel"/>
    <w:tmpl w:val="BB146BAA"/>
    <w:lvl w:ilvl="0" w:tplc="E5800C28">
      <w:start w:val="5"/>
      <w:numFmt w:val="bullet"/>
      <w:lvlText w:val="-"/>
      <w:lvlJc w:val="left"/>
      <w:pPr>
        <w:ind w:left="3556" w:hanging="360"/>
      </w:pPr>
      <w:rPr>
        <w:rFonts w:ascii="Calibri" w:eastAsia="Adobe Heiti Std R" w:hAnsi="Calibri" w:cs="Calibri" w:hint="default"/>
      </w:rPr>
    </w:lvl>
    <w:lvl w:ilvl="1" w:tplc="100C0003" w:tentative="1">
      <w:start w:val="1"/>
      <w:numFmt w:val="bullet"/>
      <w:lvlText w:val="o"/>
      <w:lvlJc w:val="left"/>
      <w:pPr>
        <w:ind w:left="4276" w:hanging="360"/>
      </w:pPr>
      <w:rPr>
        <w:rFonts w:ascii="Courier New" w:hAnsi="Courier New" w:cs="Courier New" w:hint="default"/>
      </w:rPr>
    </w:lvl>
    <w:lvl w:ilvl="2" w:tplc="100C0005" w:tentative="1">
      <w:start w:val="1"/>
      <w:numFmt w:val="bullet"/>
      <w:lvlText w:val=""/>
      <w:lvlJc w:val="left"/>
      <w:pPr>
        <w:ind w:left="4996" w:hanging="360"/>
      </w:pPr>
      <w:rPr>
        <w:rFonts w:ascii="Wingdings" w:hAnsi="Wingdings" w:hint="default"/>
      </w:rPr>
    </w:lvl>
    <w:lvl w:ilvl="3" w:tplc="100C0001" w:tentative="1">
      <w:start w:val="1"/>
      <w:numFmt w:val="bullet"/>
      <w:lvlText w:val=""/>
      <w:lvlJc w:val="left"/>
      <w:pPr>
        <w:ind w:left="5716" w:hanging="360"/>
      </w:pPr>
      <w:rPr>
        <w:rFonts w:ascii="Symbol" w:hAnsi="Symbol" w:hint="default"/>
      </w:rPr>
    </w:lvl>
    <w:lvl w:ilvl="4" w:tplc="100C0003" w:tentative="1">
      <w:start w:val="1"/>
      <w:numFmt w:val="bullet"/>
      <w:lvlText w:val="o"/>
      <w:lvlJc w:val="left"/>
      <w:pPr>
        <w:ind w:left="6436" w:hanging="360"/>
      </w:pPr>
      <w:rPr>
        <w:rFonts w:ascii="Courier New" w:hAnsi="Courier New" w:cs="Courier New" w:hint="default"/>
      </w:rPr>
    </w:lvl>
    <w:lvl w:ilvl="5" w:tplc="100C0005" w:tentative="1">
      <w:start w:val="1"/>
      <w:numFmt w:val="bullet"/>
      <w:lvlText w:val=""/>
      <w:lvlJc w:val="left"/>
      <w:pPr>
        <w:ind w:left="7156" w:hanging="360"/>
      </w:pPr>
      <w:rPr>
        <w:rFonts w:ascii="Wingdings" w:hAnsi="Wingdings" w:hint="default"/>
      </w:rPr>
    </w:lvl>
    <w:lvl w:ilvl="6" w:tplc="100C0001" w:tentative="1">
      <w:start w:val="1"/>
      <w:numFmt w:val="bullet"/>
      <w:lvlText w:val=""/>
      <w:lvlJc w:val="left"/>
      <w:pPr>
        <w:ind w:left="7876" w:hanging="360"/>
      </w:pPr>
      <w:rPr>
        <w:rFonts w:ascii="Symbol" w:hAnsi="Symbol" w:hint="default"/>
      </w:rPr>
    </w:lvl>
    <w:lvl w:ilvl="7" w:tplc="100C0003" w:tentative="1">
      <w:start w:val="1"/>
      <w:numFmt w:val="bullet"/>
      <w:lvlText w:val="o"/>
      <w:lvlJc w:val="left"/>
      <w:pPr>
        <w:ind w:left="8596" w:hanging="360"/>
      </w:pPr>
      <w:rPr>
        <w:rFonts w:ascii="Courier New" w:hAnsi="Courier New" w:cs="Courier New" w:hint="default"/>
      </w:rPr>
    </w:lvl>
    <w:lvl w:ilvl="8" w:tplc="100C0005" w:tentative="1">
      <w:start w:val="1"/>
      <w:numFmt w:val="bullet"/>
      <w:lvlText w:val=""/>
      <w:lvlJc w:val="left"/>
      <w:pPr>
        <w:ind w:left="9316" w:hanging="360"/>
      </w:pPr>
      <w:rPr>
        <w:rFonts w:ascii="Wingdings" w:hAnsi="Wingdings" w:hint="default"/>
      </w:rPr>
    </w:lvl>
  </w:abstractNum>
  <w:abstractNum w:abstractNumId="3" w15:restartNumberingAfterBreak="0">
    <w:nsid w:val="31E734C4"/>
    <w:multiLevelType w:val="hybridMultilevel"/>
    <w:tmpl w:val="E0EECF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50F315E"/>
    <w:multiLevelType w:val="hybridMultilevel"/>
    <w:tmpl w:val="54B62712"/>
    <w:lvl w:ilvl="0" w:tplc="B1C2EC28">
      <w:numFmt w:val="bullet"/>
      <w:lvlText w:val="-"/>
      <w:lvlJc w:val="left"/>
      <w:pPr>
        <w:ind w:left="1069" w:hanging="360"/>
      </w:pPr>
      <w:rPr>
        <w:rFonts w:ascii="Calibri" w:eastAsia="Adobe Heiti Std R"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35E42276"/>
    <w:multiLevelType w:val="hybridMultilevel"/>
    <w:tmpl w:val="9CC6E06E"/>
    <w:lvl w:ilvl="0" w:tplc="100C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390B0EED"/>
    <w:multiLevelType w:val="multilevel"/>
    <w:tmpl w:val="830036C8"/>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6D61C04"/>
    <w:multiLevelType w:val="hybridMultilevel"/>
    <w:tmpl w:val="7E9A576C"/>
    <w:lvl w:ilvl="0" w:tplc="100C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A0240BF"/>
    <w:multiLevelType w:val="hybridMultilevel"/>
    <w:tmpl w:val="57ACC6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E156603"/>
    <w:multiLevelType w:val="hybridMultilevel"/>
    <w:tmpl w:val="C0B452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E6B3EC8"/>
    <w:multiLevelType w:val="hybridMultilevel"/>
    <w:tmpl w:val="7E18DD0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1" w15:restartNumberingAfterBreak="0">
    <w:nsid w:val="759A6D1D"/>
    <w:multiLevelType w:val="hybridMultilevel"/>
    <w:tmpl w:val="83DC0E38"/>
    <w:lvl w:ilvl="0" w:tplc="30F451DA">
      <w:start w:val="1"/>
      <w:numFmt w:val="bullet"/>
      <w:lvlText w:val="-"/>
      <w:lvlJc w:val="left"/>
      <w:pPr>
        <w:ind w:left="720" w:hanging="360"/>
      </w:pPr>
      <w:rPr>
        <w:rFonts w:ascii="Calibri" w:eastAsia="Adobe Heiti Std R"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89A113B"/>
    <w:multiLevelType w:val="hybridMultilevel"/>
    <w:tmpl w:val="1FF20E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414016065">
    <w:abstractNumId w:val="6"/>
  </w:num>
  <w:num w:numId="2" w16cid:durableId="213078172">
    <w:abstractNumId w:val="1"/>
  </w:num>
  <w:num w:numId="3" w16cid:durableId="420642037">
    <w:abstractNumId w:val="0"/>
  </w:num>
  <w:num w:numId="4" w16cid:durableId="320738081">
    <w:abstractNumId w:val="10"/>
  </w:num>
  <w:num w:numId="5" w16cid:durableId="247203204">
    <w:abstractNumId w:val="9"/>
  </w:num>
  <w:num w:numId="6" w16cid:durableId="2002151962">
    <w:abstractNumId w:val="12"/>
  </w:num>
  <w:num w:numId="7" w16cid:durableId="2131048865">
    <w:abstractNumId w:val="3"/>
  </w:num>
  <w:num w:numId="8" w16cid:durableId="919288859">
    <w:abstractNumId w:val="4"/>
  </w:num>
  <w:num w:numId="9" w16cid:durableId="1540431728">
    <w:abstractNumId w:val="7"/>
  </w:num>
  <w:num w:numId="10" w16cid:durableId="242419465">
    <w:abstractNumId w:val="5"/>
  </w:num>
  <w:num w:numId="11" w16cid:durableId="2023388543">
    <w:abstractNumId w:val="8"/>
  </w:num>
  <w:num w:numId="12" w16cid:durableId="2016760974">
    <w:abstractNumId w:val="2"/>
  </w:num>
  <w:num w:numId="13" w16cid:durableId="108163684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fr-FR" w:vendorID="64" w:dllVersion="6" w:nlCheck="1" w:checkStyle="0"/>
  <w:activeWritingStyle w:appName="MSWord" w:lang="de-CH" w:vendorID="64" w:dllVersion="6" w:nlCheck="1" w:checkStyle="0"/>
  <w:activeWritingStyle w:appName="MSWord" w:lang="en-US" w:vendorID="64" w:dllVersion="6" w:nlCheck="1" w:checkStyle="0"/>
  <w:activeWritingStyle w:appName="MSWord" w:lang="de-CH" w:vendorID="64" w:dllVersion="0" w:nlCheck="1" w:checkStyle="0"/>
  <w:proofState w:spelling="clean"/>
  <w:attachedTemplate r:id="rId1"/>
  <w:defaultTabStop w:val="709"/>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EAE"/>
    <w:rsid w:val="00000027"/>
    <w:rsid w:val="00000F09"/>
    <w:rsid w:val="000011CF"/>
    <w:rsid w:val="00001595"/>
    <w:rsid w:val="00001DE7"/>
    <w:rsid w:val="00002B03"/>
    <w:rsid w:val="000030CE"/>
    <w:rsid w:val="000032EF"/>
    <w:rsid w:val="00003C7F"/>
    <w:rsid w:val="00003E45"/>
    <w:rsid w:val="00004EC6"/>
    <w:rsid w:val="0000632F"/>
    <w:rsid w:val="000100A5"/>
    <w:rsid w:val="00010482"/>
    <w:rsid w:val="0001049C"/>
    <w:rsid w:val="00010680"/>
    <w:rsid w:val="000127A2"/>
    <w:rsid w:val="00012E7A"/>
    <w:rsid w:val="00013081"/>
    <w:rsid w:val="0001335E"/>
    <w:rsid w:val="000143C2"/>
    <w:rsid w:val="00015700"/>
    <w:rsid w:val="00015CC4"/>
    <w:rsid w:val="00015EE1"/>
    <w:rsid w:val="000163A3"/>
    <w:rsid w:val="00016BAF"/>
    <w:rsid w:val="00017651"/>
    <w:rsid w:val="00017A4A"/>
    <w:rsid w:val="00017A56"/>
    <w:rsid w:val="00020E67"/>
    <w:rsid w:val="00021303"/>
    <w:rsid w:val="00021812"/>
    <w:rsid w:val="00021BCA"/>
    <w:rsid w:val="000221D5"/>
    <w:rsid w:val="00022501"/>
    <w:rsid w:val="00022558"/>
    <w:rsid w:val="0002276B"/>
    <w:rsid w:val="00022800"/>
    <w:rsid w:val="00022947"/>
    <w:rsid w:val="00022BD4"/>
    <w:rsid w:val="00023432"/>
    <w:rsid w:val="000268D4"/>
    <w:rsid w:val="00026C0E"/>
    <w:rsid w:val="0002745D"/>
    <w:rsid w:val="00027EA8"/>
    <w:rsid w:val="0003046C"/>
    <w:rsid w:val="000314AB"/>
    <w:rsid w:val="000319A3"/>
    <w:rsid w:val="000319D0"/>
    <w:rsid w:val="000324F6"/>
    <w:rsid w:val="000335E1"/>
    <w:rsid w:val="00034020"/>
    <w:rsid w:val="00034213"/>
    <w:rsid w:val="0003452C"/>
    <w:rsid w:val="00034897"/>
    <w:rsid w:val="00034BF9"/>
    <w:rsid w:val="00034FFA"/>
    <w:rsid w:val="00036F30"/>
    <w:rsid w:val="000372BF"/>
    <w:rsid w:val="00037F5B"/>
    <w:rsid w:val="00040DD2"/>
    <w:rsid w:val="0004125A"/>
    <w:rsid w:val="000417FE"/>
    <w:rsid w:val="000420B5"/>
    <w:rsid w:val="00042835"/>
    <w:rsid w:val="00043E65"/>
    <w:rsid w:val="0004440E"/>
    <w:rsid w:val="00044774"/>
    <w:rsid w:val="000447E3"/>
    <w:rsid w:val="00044A41"/>
    <w:rsid w:val="000467EB"/>
    <w:rsid w:val="0004681E"/>
    <w:rsid w:val="00046E50"/>
    <w:rsid w:val="0004760E"/>
    <w:rsid w:val="0005034E"/>
    <w:rsid w:val="00051165"/>
    <w:rsid w:val="0005127C"/>
    <w:rsid w:val="000513AF"/>
    <w:rsid w:val="00052925"/>
    <w:rsid w:val="0005311B"/>
    <w:rsid w:val="00053B97"/>
    <w:rsid w:val="00054A48"/>
    <w:rsid w:val="00056B85"/>
    <w:rsid w:val="000570C8"/>
    <w:rsid w:val="000577CC"/>
    <w:rsid w:val="00057D73"/>
    <w:rsid w:val="00057E81"/>
    <w:rsid w:val="0006005B"/>
    <w:rsid w:val="00060C0D"/>
    <w:rsid w:val="000611D7"/>
    <w:rsid w:val="000611DE"/>
    <w:rsid w:val="0006166A"/>
    <w:rsid w:val="0006186E"/>
    <w:rsid w:val="0006210F"/>
    <w:rsid w:val="0006211E"/>
    <w:rsid w:val="00062325"/>
    <w:rsid w:val="00062447"/>
    <w:rsid w:val="000627E2"/>
    <w:rsid w:val="000643A4"/>
    <w:rsid w:val="0006617F"/>
    <w:rsid w:val="000665E6"/>
    <w:rsid w:val="00066CE4"/>
    <w:rsid w:val="00066DCE"/>
    <w:rsid w:val="00070353"/>
    <w:rsid w:val="00070A95"/>
    <w:rsid w:val="00071024"/>
    <w:rsid w:val="00072DC3"/>
    <w:rsid w:val="00072EA4"/>
    <w:rsid w:val="000741C7"/>
    <w:rsid w:val="00074204"/>
    <w:rsid w:val="00076E8E"/>
    <w:rsid w:val="000774AF"/>
    <w:rsid w:val="00077BF0"/>
    <w:rsid w:val="00077F98"/>
    <w:rsid w:val="000801ED"/>
    <w:rsid w:val="00080A81"/>
    <w:rsid w:val="00082083"/>
    <w:rsid w:val="00083042"/>
    <w:rsid w:val="00083E59"/>
    <w:rsid w:val="00083EFE"/>
    <w:rsid w:val="00084676"/>
    <w:rsid w:val="0008498A"/>
    <w:rsid w:val="00084D89"/>
    <w:rsid w:val="0008603E"/>
    <w:rsid w:val="000862B7"/>
    <w:rsid w:val="000870F5"/>
    <w:rsid w:val="00087BC8"/>
    <w:rsid w:val="00090334"/>
    <w:rsid w:val="0009050E"/>
    <w:rsid w:val="000918F0"/>
    <w:rsid w:val="00092D39"/>
    <w:rsid w:val="00092D87"/>
    <w:rsid w:val="00092E77"/>
    <w:rsid w:val="0009465A"/>
    <w:rsid w:val="00095B11"/>
    <w:rsid w:val="00096274"/>
    <w:rsid w:val="000962FB"/>
    <w:rsid w:val="00096679"/>
    <w:rsid w:val="000A2468"/>
    <w:rsid w:val="000A2D07"/>
    <w:rsid w:val="000A3805"/>
    <w:rsid w:val="000A3C84"/>
    <w:rsid w:val="000A40EF"/>
    <w:rsid w:val="000A4BCD"/>
    <w:rsid w:val="000A4D0A"/>
    <w:rsid w:val="000A5AC2"/>
    <w:rsid w:val="000A6E8C"/>
    <w:rsid w:val="000A70C8"/>
    <w:rsid w:val="000A79DA"/>
    <w:rsid w:val="000A7B00"/>
    <w:rsid w:val="000A7C85"/>
    <w:rsid w:val="000B0316"/>
    <w:rsid w:val="000B0867"/>
    <w:rsid w:val="000B0D60"/>
    <w:rsid w:val="000B1914"/>
    <w:rsid w:val="000B2BB7"/>
    <w:rsid w:val="000B300F"/>
    <w:rsid w:val="000B4401"/>
    <w:rsid w:val="000B525D"/>
    <w:rsid w:val="000B6958"/>
    <w:rsid w:val="000B6DBC"/>
    <w:rsid w:val="000B733E"/>
    <w:rsid w:val="000B7D4A"/>
    <w:rsid w:val="000C1549"/>
    <w:rsid w:val="000C2289"/>
    <w:rsid w:val="000C3130"/>
    <w:rsid w:val="000C41C2"/>
    <w:rsid w:val="000C4759"/>
    <w:rsid w:val="000C4C6F"/>
    <w:rsid w:val="000C4CD0"/>
    <w:rsid w:val="000C5D44"/>
    <w:rsid w:val="000C785D"/>
    <w:rsid w:val="000D0886"/>
    <w:rsid w:val="000D0E02"/>
    <w:rsid w:val="000D12AE"/>
    <w:rsid w:val="000D16AD"/>
    <w:rsid w:val="000D203B"/>
    <w:rsid w:val="000D2CB5"/>
    <w:rsid w:val="000D3DE3"/>
    <w:rsid w:val="000D5339"/>
    <w:rsid w:val="000D6DC9"/>
    <w:rsid w:val="000D6F7D"/>
    <w:rsid w:val="000D713A"/>
    <w:rsid w:val="000D78D1"/>
    <w:rsid w:val="000E093B"/>
    <w:rsid w:val="000E0F27"/>
    <w:rsid w:val="000E3A23"/>
    <w:rsid w:val="000E4745"/>
    <w:rsid w:val="000E5433"/>
    <w:rsid w:val="000E5489"/>
    <w:rsid w:val="000E5EE7"/>
    <w:rsid w:val="000E6995"/>
    <w:rsid w:val="000E6A07"/>
    <w:rsid w:val="000E6EB5"/>
    <w:rsid w:val="000E73E2"/>
    <w:rsid w:val="000E7A70"/>
    <w:rsid w:val="000E7C8F"/>
    <w:rsid w:val="000E7CE3"/>
    <w:rsid w:val="000E7DC9"/>
    <w:rsid w:val="000F0736"/>
    <w:rsid w:val="000F18BF"/>
    <w:rsid w:val="000F1EE4"/>
    <w:rsid w:val="000F211C"/>
    <w:rsid w:val="000F26E5"/>
    <w:rsid w:val="000F2965"/>
    <w:rsid w:val="000F336B"/>
    <w:rsid w:val="000F363C"/>
    <w:rsid w:val="000F4531"/>
    <w:rsid w:val="000F4719"/>
    <w:rsid w:val="000F4C1E"/>
    <w:rsid w:val="000F5F61"/>
    <w:rsid w:val="000F61B9"/>
    <w:rsid w:val="000F6AF9"/>
    <w:rsid w:val="000F72E8"/>
    <w:rsid w:val="00100F59"/>
    <w:rsid w:val="001020DF"/>
    <w:rsid w:val="001028AA"/>
    <w:rsid w:val="001037BE"/>
    <w:rsid w:val="00103CC9"/>
    <w:rsid w:val="001042F2"/>
    <w:rsid w:val="0010452A"/>
    <w:rsid w:val="0010464E"/>
    <w:rsid w:val="00104CD4"/>
    <w:rsid w:val="00105586"/>
    <w:rsid w:val="001064F6"/>
    <w:rsid w:val="001066EF"/>
    <w:rsid w:val="00107631"/>
    <w:rsid w:val="001076CC"/>
    <w:rsid w:val="00107985"/>
    <w:rsid w:val="00107B19"/>
    <w:rsid w:val="0011044B"/>
    <w:rsid w:val="00110893"/>
    <w:rsid w:val="00110F96"/>
    <w:rsid w:val="00111114"/>
    <w:rsid w:val="00111BBF"/>
    <w:rsid w:val="00111C79"/>
    <w:rsid w:val="00111D64"/>
    <w:rsid w:val="00112990"/>
    <w:rsid w:val="001139C5"/>
    <w:rsid w:val="00114B31"/>
    <w:rsid w:val="0011534A"/>
    <w:rsid w:val="001153EC"/>
    <w:rsid w:val="00115E15"/>
    <w:rsid w:val="00116789"/>
    <w:rsid w:val="00116E25"/>
    <w:rsid w:val="00116F05"/>
    <w:rsid w:val="001202BC"/>
    <w:rsid w:val="00120484"/>
    <w:rsid w:val="00120B51"/>
    <w:rsid w:val="0012134D"/>
    <w:rsid w:val="001227DF"/>
    <w:rsid w:val="001237D7"/>
    <w:rsid w:val="00123B4C"/>
    <w:rsid w:val="00124AAF"/>
    <w:rsid w:val="001251DD"/>
    <w:rsid w:val="00125826"/>
    <w:rsid w:val="0012627B"/>
    <w:rsid w:val="00126E64"/>
    <w:rsid w:val="00131166"/>
    <w:rsid w:val="00131FEE"/>
    <w:rsid w:val="00132A14"/>
    <w:rsid w:val="00132B28"/>
    <w:rsid w:val="00132C15"/>
    <w:rsid w:val="001332A8"/>
    <w:rsid w:val="00134062"/>
    <w:rsid w:val="0013451A"/>
    <w:rsid w:val="00134DC1"/>
    <w:rsid w:val="001354F7"/>
    <w:rsid w:val="0013629F"/>
    <w:rsid w:val="001364B7"/>
    <w:rsid w:val="00136515"/>
    <w:rsid w:val="001369FF"/>
    <w:rsid w:val="00137E38"/>
    <w:rsid w:val="00141942"/>
    <w:rsid w:val="00141DFD"/>
    <w:rsid w:val="00145EA4"/>
    <w:rsid w:val="001473FC"/>
    <w:rsid w:val="00147DF0"/>
    <w:rsid w:val="00150694"/>
    <w:rsid w:val="0015089D"/>
    <w:rsid w:val="00150D81"/>
    <w:rsid w:val="00151018"/>
    <w:rsid w:val="001513A2"/>
    <w:rsid w:val="00152001"/>
    <w:rsid w:val="00154532"/>
    <w:rsid w:val="00156963"/>
    <w:rsid w:val="00156E9D"/>
    <w:rsid w:val="00160A86"/>
    <w:rsid w:val="00160FB0"/>
    <w:rsid w:val="00161D4F"/>
    <w:rsid w:val="00162640"/>
    <w:rsid w:val="00162ADB"/>
    <w:rsid w:val="001633E3"/>
    <w:rsid w:val="00163C86"/>
    <w:rsid w:val="00165949"/>
    <w:rsid w:val="001666F6"/>
    <w:rsid w:val="00166EE4"/>
    <w:rsid w:val="001717C8"/>
    <w:rsid w:val="00171907"/>
    <w:rsid w:val="00172379"/>
    <w:rsid w:val="00172DD3"/>
    <w:rsid w:val="0017456D"/>
    <w:rsid w:val="0017476A"/>
    <w:rsid w:val="00175BF0"/>
    <w:rsid w:val="001762F8"/>
    <w:rsid w:val="001765C2"/>
    <w:rsid w:val="00177067"/>
    <w:rsid w:val="001774FF"/>
    <w:rsid w:val="0017755B"/>
    <w:rsid w:val="00177C73"/>
    <w:rsid w:val="001801F0"/>
    <w:rsid w:val="001805A1"/>
    <w:rsid w:val="00180FD2"/>
    <w:rsid w:val="00181625"/>
    <w:rsid w:val="00183296"/>
    <w:rsid w:val="00184479"/>
    <w:rsid w:val="001854FB"/>
    <w:rsid w:val="001863A3"/>
    <w:rsid w:val="00186690"/>
    <w:rsid w:val="00190FFB"/>
    <w:rsid w:val="001917FD"/>
    <w:rsid w:val="00191C5B"/>
    <w:rsid w:val="00192AE9"/>
    <w:rsid w:val="00193172"/>
    <w:rsid w:val="001931D9"/>
    <w:rsid w:val="001932E7"/>
    <w:rsid w:val="0019371D"/>
    <w:rsid w:val="00193A3C"/>
    <w:rsid w:val="0019446C"/>
    <w:rsid w:val="00195067"/>
    <w:rsid w:val="00195CE8"/>
    <w:rsid w:val="00196433"/>
    <w:rsid w:val="001967DC"/>
    <w:rsid w:val="0019757C"/>
    <w:rsid w:val="00197C9F"/>
    <w:rsid w:val="00197D45"/>
    <w:rsid w:val="001A0463"/>
    <w:rsid w:val="001A0E35"/>
    <w:rsid w:val="001A1B58"/>
    <w:rsid w:val="001A244E"/>
    <w:rsid w:val="001A26C0"/>
    <w:rsid w:val="001A2A3A"/>
    <w:rsid w:val="001A38F4"/>
    <w:rsid w:val="001A3AC3"/>
    <w:rsid w:val="001A4D71"/>
    <w:rsid w:val="001A509B"/>
    <w:rsid w:val="001A6B3A"/>
    <w:rsid w:val="001A6DCD"/>
    <w:rsid w:val="001A7B12"/>
    <w:rsid w:val="001A7C97"/>
    <w:rsid w:val="001B0713"/>
    <w:rsid w:val="001B094D"/>
    <w:rsid w:val="001B128C"/>
    <w:rsid w:val="001B1EED"/>
    <w:rsid w:val="001B2366"/>
    <w:rsid w:val="001B2611"/>
    <w:rsid w:val="001B29DC"/>
    <w:rsid w:val="001B4DCF"/>
    <w:rsid w:val="001B6F09"/>
    <w:rsid w:val="001C04CC"/>
    <w:rsid w:val="001C0BFA"/>
    <w:rsid w:val="001C0E7C"/>
    <w:rsid w:val="001C1216"/>
    <w:rsid w:val="001C2BB2"/>
    <w:rsid w:val="001C3DC8"/>
    <w:rsid w:val="001C5195"/>
    <w:rsid w:val="001C5487"/>
    <w:rsid w:val="001C55D9"/>
    <w:rsid w:val="001C56F2"/>
    <w:rsid w:val="001C5E83"/>
    <w:rsid w:val="001C6335"/>
    <w:rsid w:val="001C68C4"/>
    <w:rsid w:val="001D0B15"/>
    <w:rsid w:val="001D3B6A"/>
    <w:rsid w:val="001D48DB"/>
    <w:rsid w:val="001D5127"/>
    <w:rsid w:val="001D53AF"/>
    <w:rsid w:val="001D5715"/>
    <w:rsid w:val="001D7177"/>
    <w:rsid w:val="001D7329"/>
    <w:rsid w:val="001D7699"/>
    <w:rsid w:val="001D776D"/>
    <w:rsid w:val="001E285C"/>
    <w:rsid w:val="001E3C2A"/>
    <w:rsid w:val="001E4899"/>
    <w:rsid w:val="001E59CE"/>
    <w:rsid w:val="001E5D8D"/>
    <w:rsid w:val="001E65CE"/>
    <w:rsid w:val="001E6AFC"/>
    <w:rsid w:val="001E7862"/>
    <w:rsid w:val="001E7CE4"/>
    <w:rsid w:val="001F0207"/>
    <w:rsid w:val="001F0329"/>
    <w:rsid w:val="001F19E5"/>
    <w:rsid w:val="001F2E40"/>
    <w:rsid w:val="001F39B5"/>
    <w:rsid w:val="001F3F65"/>
    <w:rsid w:val="001F42CF"/>
    <w:rsid w:val="001F490C"/>
    <w:rsid w:val="001F5056"/>
    <w:rsid w:val="001F55D0"/>
    <w:rsid w:val="001F5FAC"/>
    <w:rsid w:val="001F649C"/>
    <w:rsid w:val="001F67B7"/>
    <w:rsid w:val="001F6DFF"/>
    <w:rsid w:val="001F799C"/>
    <w:rsid w:val="002002BA"/>
    <w:rsid w:val="0020107E"/>
    <w:rsid w:val="0020190C"/>
    <w:rsid w:val="00201917"/>
    <w:rsid w:val="00201991"/>
    <w:rsid w:val="00201EF3"/>
    <w:rsid w:val="00201FE7"/>
    <w:rsid w:val="002021B2"/>
    <w:rsid w:val="00204696"/>
    <w:rsid w:val="00204B17"/>
    <w:rsid w:val="00204DC1"/>
    <w:rsid w:val="00204F22"/>
    <w:rsid w:val="002050B1"/>
    <w:rsid w:val="002053A7"/>
    <w:rsid w:val="0020540C"/>
    <w:rsid w:val="00205690"/>
    <w:rsid w:val="002057CB"/>
    <w:rsid w:val="00205A62"/>
    <w:rsid w:val="00206E6C"/>
    <w:rsid w:val="002073C1"/>
    <w:rsid w:val="00207A23"/>
    <w:rsid w:val="00207F26"/>
    <w:rsid w:val="002113CE"/>
    <w:rsid w:val="0021147C"/>
    <w:rsid w:val="0021277B"/>
    <w:rsid w:val="00212F65"/>
    <w:rsid w:val="00214320"/>
    <w:rsid w:val="00215B07"/>
    <w:rsid w:val="00216C95"/>
    <w:rsid w:val="00216FC9"/>
    <w:rsid w:val="0021783D"/>
    <w:rsid w:val="0022064F"/>
    <w:rsid w:val="0022074C"/>
    <w:rsid w:val="002210A3"/>
    <w:rsid w:val="00221A02"/>
    <w:rsid w:val="00221EFA"/>
    <w:rsid w:val="00221F7A"/>
    <w:rsid w:val="00222091"/>
    <w:rsid w:val="002229BE"/>
    <w:rsid w:val="00222B0B"/>
    <w:rsid w:val="0022359E"/>
    <w:rsid w:val="00224469"/>
    <w:rsid w:val="00224C89"/>
    <w:rsid w:val="00224DA2"/>
    <w:rsid w:val="00225632"/>
    <w:rsid w:val="0022764E"/>
    <w:rsid w:val="00227F49"/>
    <w:rsid w:val="00230F18"/>
    <w:rsid w:val="002315AB"/>
    <w:rsid w:val="00232B28"/>
    <w:rsid w:val="00232FED"/>
    <w:rsid w:val="00233337"/>
    <w:rsid w:val="00233D7F"/>
    <w:rsid w:val="00234352"/>
    <w:rsid w:val="00235086"/>
    <w:rsid w:val="0023538A"/>
    <w:rsid w:val="00235850"/>
    <w:rsid w:val="00236069"/>
    <w:rsid w:val="002417C7"/>
    <w:rsid w:val="00243095"/>
    <w:rsid w:val="0024313D"/>
    <w:rsid w:val="00243730"/>
    <w:rsid w:val="00243770"/>
    <w:rsid w:val="00243F07"/>
    <w:rsid w:val="00243F5E"/>
    <w:rsid w:val="00244A44"/>
    <w:rsid w:val="00244FF4"/>
    <w:rsid w:val="0024515E"/>
    <w:rsid w:val="0024556B"/>
    <w:rsid w:val="00245ED4"/>
    <w:rsid w:val="0024661D"/>
    <w:rsid w:val="00246C07"/>
    <w:rsid w:val="00246F84"/>
    <w:rsid w:val="00247117"/>
    <w:rsid w:val="0024785E"/>
    <w:rsid w:val="002506D4"/>
    <w:rsid w:val="00251131"/>
    <w:rsid w:val="002516A4"/>
    <w:rsid w:val="00251A62"/>
    <w:rsid w:val="002523D4"/>
    <w:rsid w:val="00252B06"/>
    <w:rsid w:val="00254039"/>
    <w:rsid w:val="00254B3D"/>
    <w:rsid w:val="0025610E"/>
    <w:rsid w:val="00256297"/>
    <w:rsid w:val="00257AEB"/>
    <w:rsid w:val="0026099D"/>
    <w:rsid w:val="00260FBE"/>
    <w:rsid w:val="00261242"/>
    <w:rsid w:val="00261373"/>
    <w:rsid w:val="0026138A"/>
    <w:rsid w:val="00261787"/>
    <w:rsid w:val="00262902"/>
    <w:rsid w:val="00262B7F"/>
    <w:rsid w:val="00263349"/>
    <w:rsid w:val="0026449D"/>
    <w:rsid w:val="002644F9"/>
    <w:rsid w:val="00264747"/>
    <w:rsid w:val="00264C6E"/>
    <w:rsid w:val="002650EA"/>
    <w:rsid w:val="00266075"/>
    <w:rsid w:val="00270253"/>
    <w:rsid w:val="00270A3D"/>
    <w:rsid w:val="00270E8A"/>
    <w:rsid w:val="00271EA2"/>
    <w:rsid w:val="0027308B"/>
    <w:rsid w:val="00273423"/>
    <w:rsid w:val="0027418D"/>
    <w:rsid w:val="00274BBC"/>
    <w:rsid w:val="00275691"/>
    <w:rsid w:val="0027641C"/>
    <w:rsid w:val="00276579"/>
    <w:rsid w:val="00277635"/>
    <w:rsid w:val="00277929"/>
    <w:rsid w:val="00277ABC"/>
    <w:rsid w:val="00277FB8"/>
    <w:rsid w:val="00281816"/>
    <w:rsid w:val="00281A52"/>
    <w:rsid w:val="00281B86"/>
    <w:rsid w:val="002821B5"/>
    <w:rsid w:val="00283297"/>
    <w:rsid w:val="002833C1"/>
    <w:rsid w:val="00283DD8"/>
    <w:rsid w:val="00284928"/>
    <w:rsid w:val="002849B4"/>
    <w:rsid w:val="00285444"/>
    <w:rsid w:val="00285B94"/>
    <w:rsid w:val="002870F0"/>
    <w:rsid w:val="002874F3"/>
    <w:rsid w:val="00287C6B"/>
    <w:rsid w:val="00287CFE"/>
    <w:rsid w:val="00287E23"/>
    <w:rsid w:val="0029126B"/>
    <w:rsid w:val="002920D1"/>
    <w:rsid w:val="00292D5A"/>
    <w:rsid w:val="00294B29"/>
    <w:rsid w:val="00294CBD"/>
    <w:rsid w:val="0029591B"/>
    <w:rsid w:val="00296CAE"/>
    <w:rsid w:val="00297CB7"/>
    <w:rsid w:val="002A0557"/>
    <w:rsid w:val="002A0817"/>
    <w:rsid w:val="002A0B00"/>
    <w:rsid w:val="002A1BC6"/>
    <w:rsid w:val="002A1D1F"/>
    <w:rsid w:val="002A1F78"/>
    <w:rsid w:val="002A398D"/>
    <w:rsid w:val="002A48BF"/>
    <w:rsid w:val="002A4C06"/>
    <w:rsid w:val="002A50B7"/>
    <w:rsid w:val="002A7351"/>
    <w:rsid w:val="002A7A73"/>
    <w:rsid w:val="002B0301"/>
    <w:rsid w:val="002B0D91"/>
    <w:rsid w:val="002B14C0"/>
    <w:rsid w:val="002B2690"/>
    <w:rsid w:val="002B2E32"/>
    <w:rsid w:val="002B2F6A"/>
    <w:rsid w:val="002B3208"/>
    <w:rsid w:val="002B33FB"/>
    <w:rsid w:val="002B4E10"/>
    <w:rsid w:val="002B4E46"/>
    <w:rsid w:val="002B50FF"/>
    <w:rsid w:val="002B594E"/>
    <w:rsid w:val="002C00D7"/>
    <w:rsid w:val="002C06A0"/>
    <w:rsid w:val="002C1849"/>
    <w:rsid w:val="002C1AF8"/>
    <w:rsid w:val="002C223F"/>
    <w:rsid w:val="002C259B"/>
    <w:rsid w:val="002C2645"/>
    <w:rsid w:val="002C2A44"/>
    <w:rsid w:val="002C2A9A"/>
    <w:rsid w:val="002C2EC4"/>
    <w:rsid w:val="002C320F"/>
    <w:rsid w:val="002C35FD"/>
    <w:rsid w:val="002C397A"/>
    <w:rsid w:val="002C3F32"/>
    <w:rsid w:val="002C446B"/>
    <w:rsid w:val="002C4A49"/>
    <w:rsid w:val="002C4E1E"/>
    <w:rsid w:val="002C50D0"/>
    <w:rsid w:val="002C5343"/>
    <w:rsid w:val="002C634B"/>
    <w:rsid w:val="002C70EC"/>
    <w:rsid w:val="002C7A63"/>
    <w:rsid w:val="002C7E42"/>
    <w:rsid w:val="002D0227"/>
    <w:rsid w:val="002D0B97"/>
    <w:rsid w:val="002D0E09"/>
    <w:rsid w:val="002D14D7"/>
    <w:rsid w:val="002D164D"/>
    <w:rsid w:val="002D3BB9"/>
    <w:rsid w:val="002D4A5F"/>
    <w:rsid w:val="002D4FE4"/>
    <w:rsid w:val="002D6218"/>
    <w:rsid w:val="002D6996"/>
    <w:rsid w:val="002D70B3"/>
    <w:rsid w:val="002D7BF0"/>
    <w:rsid w:val="002D7DEA"/>
    <w:rsid w:val="002E15DA"/>
    <w:rsid w:val="002E18CF"/>
    <w:rsid w:val="002E3834"/>
    <w:rsid w:val="002E4012"/>
    <w:rsid w:val="002E42AB"/>
    <w:rsid w:val="002E49A1"/>
    <w:rsid w:val="002E5040"/>
    <w:rsid w:val="002E5525"/>
    <w:rsid w:val="002F01CE"/>
    <w:rsid w:val="002F15BC"/>
    <w:rsid w:val="002F23FD"/>
    <w:rsid w:val="002F4137"/>
    <w:rsid w:val="002F4A7F"/>
    <w:rsid w:val="002F5003"/>
    <w:rsid w:val="002F58BD"/>
    <w:rsid w:val="002F6113"/>
    <w:rsid w:val="002F664D"/>
    <w:rsid w:val="003006FB"/>
    <w:rsid w:val="00301334"/>
    <w:rsid w:val="00302497"/>
    <w:rsid w:val="00302D3E"/>
    <w:rsid w:val="003040AD"/>
    <w:rsid w:val="0030539A"/>
    <w:rsid w:val="00306BC7"/>
    <w:rsid w:val="00306EEC"/>
    <w:rsid w:val="00307717"/>
    <w:rsid w:val="00307E78"/>
    <w:rsid w:val="003102DA"/>
    <w:rsid w:val="003104FA"/>
    <w:rsid w:val="00310FB3"/>
    <w:rsid w:val="00311930"/>
    <w:rsid w:val="003123D4"/>
    <w:rsid w:val="0031282B"/>
    <w:rsid w:val="003136D3"/>
    <w:rsid w:val="00313ADE"/>
    <w:rsid w:val="00313BF3"/>
    <w:rsid w:val="00315022"/>
    <w:rsid w:val="0031507A"/>
    <w:rsid w:val="00315F49"/>
    <w:rsid w:val="00316932"/>
    <w:rsid w:val="00316E66"/>
    <w:rsid w:val="0031730E"/>
    <w:rsid w:val="003173A4"/>
    <w:rsid w:val="00317695"/>
    <w:rsid w:val="00320A8A"/>
    <w:rsid w:val="0032279A"/>
    <w:rsid w:val="00322C8F"/>
    <w:rsid w:val="0032375E"/>
    <w:rsid w:val="0032390D"/>
    <w:rsid w:val="003246A2"/>
    <w:rsid w:val="00324A89"/>
    <w:rsid w:val="00324B3E"/>
    <w:rsid w:val="00327818"/>
    <w:rsid w:val="00330B8F"/>
    <w:rsid w:val="00331038"/>
    <w:rsid w:val="003310E7"/>
    <w:rsid w:val="00331B9C"/>
    <w:rsid w:val="00332085"/>
    <w:rsid w:val="00332FF1"/>
    <w:rsid w:val="00333570"/>
    <w:rsid w:val="00333BC4"/>
    <w:rsid w:val="00333D73"/>
    <w:rsid w:val="00334830"/>
    <w:rsid w:val="0033511B"/>
    <w:rsid w:val="00335171"/>
    <w:rsid w:val="0033672B"/>
    <w:rsid w:val="00336CC1"/>
    <w:rsid w:val="003372E6"/>
    <w:rsid w:val="00337AA3"/>
    <w:rsid w:val="00337D3B"/>
    <w:rsid w:val="003410E8"/>
    <w:rsid w:val="00341128"/>
    <w:rsid w:val="003419D9"/>
    <w:rsid w:val="00341DB1"/>
    <w:rsid w:val="00342514"/>
    <w:rsid w:val="003426ED"/>
    <w:rsid w:val="0034271F"/>
    <w:rsid w:val="00342A3F"/>
    <w:rsid w:val="00343591"/>
    <w:rsid w:val="00345DC4"/>
    <w:rsid w:val="00346784"/>
    <w:rsid w:val="0034760A"/>
    <w:rsid w:val="0035037D"/>
    <w:rsid w:val="003510F0"/>
    <w:rsid w:val="003513EB"/>
    <w:rsid w:val="00351751"/>
    <w:rsid w:val="0035178F"/>
    <w:rsid w:val="00351A03"/>
    <w:rsid w:val="00352608"/>
    <w:rsid w:val="00352889"/>
    <w:rsid w:val="0035299B"/>
    <w:rsid w:val="00352B56"/>
    <w:rsid w:val="003530FF"/>
    <w:rsid w:val="00353270"/>
    <w:rsid w:val="003544D6"/>
    <w:rsid w:val="00354A23"/>
    <w:rsid w:val="00354E92"/>
    <w:rsid w:val="00354FC3"/>
    <w:rsid w:val="0035512C"/>
    <w:rsid w:val="00356B12"/>
    <w:rsid w:val="00357357"/>
    <w:rsid w:val="00357D74"/>
    <w:rsid w:val="003601AB"/>
    <w:rsid w:val="003604C3"/>
    <w:rsid w:val="00361A76"/>
    <w:rsid w:val="00362560"/>
    <w:rsid w:val="003631C1"/>
    <w:rsid w:val="003632CD"/>
    <w:rsid w:val="003637FE"/>
    <w:rsid w:val="0036384B"/>
    <w:rsid w:val="00363979"/>
    <w:rsid w:val="00363EB4"/>
    <w:rsid w:val="00364F15"/>
    <w:rsid w:val="003653A1"/>
    <w:rsid w:val="0036670B"/>
    <w:rsid w:val="00366AAE"/>
    <w:rsid w:val="00367F72"/>
    <w:rsid w:val="003700A0"/>
    <w:rsid w:val="00370E44"/>
    <w:rsid w:val="003710AC"/>
    <w:rsid w:val="003732B6"/>
    <w:rsid w:val="00373460"/>
    <w:rsid w:val="003749F4"/>
    <w:rsid w:val="00374E49"/>
    <w:rsid w:val="00374E50"/>
    <w:rsid w:val="00375739"/>
    <w:rsid w:val="00376402"/>
    <w:rsid w:val="00376A15"/>
    <w:rsid w:val="00376B1A"/>
    <w:rsid w:val="003775B5"/>
    <w:rsid w:val="003802FE"/>
    <w:rsid w:val="00380C00"/>
    <w:rsid w:val="00380C66"/>
    <w:rsid w:val="00380EFC"/>
    <w:rsid w:val="00381462"/>
    <w:rsid w:val="00382890"/>
    <w:rsid w:val="00382C3E"/>
    <w:rsid w:val="00382CDE"/>
    <w:rsid w:val="003830DD"/>
    <w:rsid w:val="00383932"/>
    <w:rsid w:val="00383EDF"/>
    <w:rsid w:val="003852F4"/>
    <w:rsid w:val="0038557A"/>
    <w:rsid w:val="0038647B"/>
    <w:rsid w:val="00386BE7"/>
    <w:rsid w:val="00387291"/>
    <w:rsid w:val="00387696"/>
    <w:rsid w:val="00387A03"/>
    <w:rsid w:val="003904FB"/>
    <w:rsid w:val="00391245"/>
    <w:rsid w:val="00391340"/>
    <w:rsid w:val="00391549"/>
    <w:rsid w:val="0039234D"/>
    <w:rsid w:val="0039248A"/>
    <w:rsid w:val="00392938"/>
    <w:rsid w:val="00393F0D"/>
    <w:rsid w:val="00394145"/>
    <w:rsid w:val="00394764"/>
    <w:rsid w:val="003947AA"/>
    <w:rsid w:val="003948AD"/>
    <w:rsid w:val="0039515F"/>
    <w:rsid w:val="0039555A"/>
    <w:rsid w:val="003973E6"/>
    <w:rsid w:val="00397840"/>
    <w:rsid w:val="00397918"/>
    <w:rsid w:val="00397B10"/>
    <w:rsid w:val="003A0EE7"/>
    <w:rsid w:val="003A3176"/>
    <w:rsid w:val="003A355A"/>
    <w:rsid w:val="003A382B"/>
    <w:rsid w:val="003A4B2B"/>
    <w:rsid w:val="003A4BBC"/>
    <w:rsid w:val="003A60C6"/>
    <w:rsid w:val="003A6816"/>
    <w:rsid w:val="003A6E01"/>
    <w:rsid w:val="003B1100"/>
    <w:rsid w:val="003B1287"/>
    <w:rsid w:val="003B1A91"/>
    <w:rsid w:val="003B32C9"/>
    <w:rsid w:val="003B5128"/>
    <w:rsid w:val="003B5264"/>
    <w:rsid w:val="003B5519"/>
    <w:rsid w:val="003B5E70"/>
    <w:rsid w:val="003B6448"/>
    <w:rsid w:val="003B65A2"/>
    <w:rsid w:val="003B6C60"/>
    <w:rsid w:val="003C08AE"/>
    <w:rsid w:val="003C0B69"/>
    <w:rsid w:val="003C0F34"/>
    <w:rsid w:val="003C1446"/>
    <w:rsid w:val="003C1D22"/>
    <w:rsid w:val="003C21E8"/>
    <w:rsid w:val="003C3106"/>
    <w:rsid w:val="003C3311"/>
    <w:rsid w:val="003C3C7E"/>
    <w:rsid w:val="003C3FCB"/>
    <w:rsid w:val="003C4040"/>
    <w:rsid w:val="003C4126"/>
    <w:rsid w:val="003C6539"/>
    <w:rsid w:val="003D1F83"/>
    <w:rsid w:val="003D3117"/>
    <w:rsid w:val="003D3603"/>
    <w:rsid w:val="003D3E5C"/>
    <w:rsid w:val="003D40F6"/>
    <w:rsid w:val="003D41A7"/>
    <w:rsid w:val="003D4B33"/>
    <w:rsid w:val="003D5B74"/>
    <w:rsid w:val="003D5B93"/>
    <w:rsid w:val="003D62DB"/>
    <w:rsid w:val="003D6808"/>
    <w:rsid w:val="003D6CC0"/>
    <w:rsid w:val="003D6D04"/>
    <w:rsid w:val="003D7603"/>
    <w:rsid w:val="003D7AF1"/>
    <w:rsid w:val="003D7DD1"/>
    <w:rsid w:val="003D7FF6"/>
    <w:rsid w:val="003E0008"/>
    <w:rsid w:val="003E0C98"/>
    <w:rsid w:val="003E0F68"/>
    <w:rsid w:val="003E2139"/>
    <w:rsid w:val="003E23EA"/>
    <w:rsid w:val="003E2434"/>
    <w:rsid w:val="003E2FA8"/>
    <w:rsid w:val="003E2FD8"/>
    <w:rsid w:val="003E39B6"/>
    <w:rsid w:val="003E4063"/>
    <w:rsid w:val="003E56F8"/>
    <w:rsid w:val="003E5D27"/>
    <w:rsid w:val="003E5E57"/>
    <w:rsid w:val="003E5ED1"/>
    <w:rsid w:val="003E64F7"/>
    <w:rsid w:val="003E699A"/>
    <w:rsid w:val="003E6A22"/>
    <w:rsid w:val="003E71C1"/>
    <w:rsid w:val="003E7567"/>
    <w:rsid w:val="003E7DAF"/>
    <w:rsid w:val="003E7DFB"/>
    <w:rsid w:val="003F1067"/>
    <w:rsid w:val="003F12EA"/>
    <w:rsid w:val="003F202D"/>
    <w:rsid w:val="003F244E"/>
    <w:rsid w:val="003F3B8A"/>
    <w:rsid w:val="003F3D10"/>
    <w:rsid w:val="003F4151"/>
    <w:rsid w:val="003F4319"/>
    <w:rsid w:val="003F44E1"/>
    <w:rsid w:val="003F6123"/>
    <w:rsid w:val="003F760C"/>
    <w:rsid w:val="003F7E66"/>
    <w:rsid w:val="00400295"/>
    <w:rsid w:val="00400884"/>
    <w:rsid w:val="00400C1D"/>
    <w:rsid w:val="004013D1"/>
    <w:rsid w:val="004024DE"/>
    <w:rsid w:val="004026CE"/>
    <w:rsid w:val="00403BB4"/>
    <w:rsid w:val="00403FF1"/>
    <w:rsid w:val="00404ABF"/>
    <w:rsid w:val="00404B48"/>
    <w:rsid w:val="00404E91"/>
    <w:rsid w:val="004051AA"/>
    <w:rsid w:val="0040554E"/>
    <w:rsid w:val="00406756"/>
    <w:rsid w:val="00407A5C"/>
    <w:rsid w:val="00412572"/>
    <w:rsid w:val="0041371D"/>
    <w:rsid w:val="00414693"/>
    <w:rsid w:val="00414718"/>
    <w:rsid w:val="00414AF8"/>
    <w:rsid w:val="00416115"/>
    <w:rsid w:val="00416C03"/>
    <w:rsid w:val="00416C82"/>
    <w:rsid w:val="00416F9A"/>
    <w:rsid w:val="00417DF2"/>
    <w:rsid w:val="00420346"/>
    <w:rsid w:val="00421835"/>
    <w:rsid w:val="004229FE"/>
    <w:rsid w:val="00422A66"/>
    <w:rsid w:val="00422C17"/>
    <w:rsid w:val="00423C5E"/>
    <w:rsid w:val="00424815"/>
    <w:rsid w:val="00424A1F"/>
    <w:rsid w:val="00424B29"/>
    <w:rsid w:val="004253AE"/>
    <w:rsid w:val="00425B80"/>
    <w:rsid w:val="00425F22"/>
    <w:rsid w:val="0042604F"/>
    <w:rsid w:val="00427FA0"/>
    <w:rsid w:val="004306EF"/>
    <w:rsid w:val="00431582"/>
    <w:rsid w:val="004321C0"/>
    <w:rsid w:val="004327C9"/>
    <w:rsid w:val="00432AE6"/>
    <w:rsid w:val="00433768"/>
    <w:rsid w:val="004337AA"/>
    <w:rsid w:val="00434707"/>
    <w:rsid w:val="00434844"/>
    <w:rsid w:val="00434983"/>
    <w:rsid w:val="00434B3E"/>
    <w:rsid w:val="00435D12"/>
    <w:rsid w:val="00436037"/>
    <w:rsid w:val="00436841"/>
    <w:rsid w:val="00437B1B"/>
    <w:rsid w:val="00440604"/>
    <w:rsid w:val="00440D2E"/>
    <w:rsid w:val="00440F16"/>
    <w:rsid w:val="004410DA"/>
    <w:rsid w:val="0044239E"/>
    <w:rsid w:val="00442696"/>
    <w:rsid w:val="004428AB"/>
    <w:rsid w:val="00444019"/>
    <w:rsid w:val="00444775"/>
    <w:rsid w:val="00444BF6"/>
    <w:rsid w:val="00445463"/>
    <w:rsid w:val="00445B02"/>
    <w:rsid w:val="00445EEF"/>
    <w:rsid w:val="00446123"/>
    <w:rsid w:val="00446D15"/>
    <w:rsid w:val="0044758B"/>
    <w:rsid w:val="00447696"/>
    <w:rsid w:val="00450113"/>
    <w:rsid w:val="0045373A"/>
    <w:rsid w:val="004541EE"/>
    <w:rsid w:val="00454CBC"/>
    <w:rsid w:val="004557FE"/>
    <w:rsid w:val="00456BDF"/>
    <w:rsid w:val="004570A8"/>
    <w:rsid w:val="004575C2"/>
    <w:rsid w:val="004578B4"/>
    <w:rsid w:val="00457A04"/>
    <w:rsid w:val="00457FB6"/>
    <w:rsid w:val="00460CF4"/>
    <w:rsid w:val="00461319"/>
    <w:rsid w:val="0046333B"/>
    <w:rsid w:val="00465542"/>
    <w:rsid w:val="0046556A"/>
    <w:rsid w:val="00465B3C"/>
    <w:rsid w:val="00465DC9"/>
    <w:rsid w:val="00466ACA"/>
    <w:rsid w:val="004679C9"/>
    <w:rsid w:val="00467D90"/>
    <w:rsid w:val="004704D3"/>
    <w:rsid w:val="00470C1F"/>
    <w:rsid w:val="004714DB"/>
    <w:rsid w:val="004716DF"/>
    <w:rsid w:val="0047170D"/>
    <w:rsid w:val="0047198F"/>
    <w:rsid w:val="004719BE"/>
    <w:rsid w:val="0047271C"/>
    <w:rsid w:val="00472CB2"/>
    <w:rsid w:val="00475336"/>
    <w:rsid w:val="004754DE"/>
    <w:rsid w:val="00475AE8"/>
    <w:rsid w:val="00476C89"/>
    <w:rsid w:val="00476E5B"/>
    <w:rsid w:val="004811F2"/>
    <w:rsid w:val="00481339"/>
    <w:rsid w:val="00481985"/>
    <w:rsid w:val="00481F8E"/>
    <w:rsid w:val="004839B5"/>
    <w:rsid w:val="00484CAA"/>
    <w:rsid w:val="00485652"/>
    <w:rsid w:val="00485F78"/>
    <w:rsid w:val="00486482"/>
    <w:rsid w:val="00486DA4"/>
    <w:rsid w:val="0048781A"/>
    <w:rsid w:val="00490116"/>
    <w:rsid w:val="004902A5"/>
    <w:rsid w:val="00490E30"/>
    <w:rsid w:val="00490F4C"/>
    <w:rsid w:val="004929A2"/>
    <w:rsid w:val="00492C85"/>
    <w:rsid w:val="00493073"/>
    <w:rsid w:val="00493449"/>
    <w:rsid w:val="0049390C"/>
    <w:rsid w:val="00495AA7"/>
    <w:rsid w:val="0049639D"/>
    <w:rsid w:val="0049643D"/>
    <w:rsid w:val="00496FAC"/>
    <w:rsid w:val="00497258"/>
    <w:rsid w:val="00497AE7"/>
    <w:rsid w:val="004A015A"/>
    <w:rsid w:val="004A0CF9"/>
    <w:rsid w:val="004A1228"/>
    <w:rsid w:val="004A21D5"/>
    <w:rsid w:val="004A349D"/>
    <w:rsid w:val="004A3675"/>
    <w:rsid w:val="004A37A3"/>
    <w:rsid w:val="004A38A5"/>
    <w:rsid w:val="004A60A9"/>
    <w:rsid w:val="004A654B"/>
    <w:rsid w:val="004A7EFB"/>
    <w:rsid w:val="004B0800"/>
    <w:rsid w:val="004B0CD6"/>
    <w:rsid w:val="004B0EDF"/>
    <w:rsid w:val="004B121B"/>
    <w:rsid w:val="004B1E13"/>
    <w:rsid w:val="004B2383"/>
    <w:rsid w:val="004B2566"/>
    <w:rsid w:val="004B2F6A"/>
    <w:rsid w:val="004B41C2"/>
    <w:rsid w:val="004B42BB"/>
    <w:rsid w:val="004B4A44"/>
    <w:rsid w:val="004B4FF9"/>
    <w:rsid w:val="004B5918"/>
    <w:rsid w:val="004B73D7"/>
    <w:rsid w:val="004B7888"/>
    <w:rsid w:val="004B7B50"/>
    <w:rsid w:val="004B7B82"/>
    <w:rsid w:val="004C035B"/>
    <w:rsid w:val="004C060E"/>
    <w:rsid w:val="004C0C00"/>
    <w:rsid w:val="004C2982"/>
    <w:rsid w:val="004C37E3"/>
    <w:rsid w:val="004C3F31"/>
    <w:rsid w:val="004C4718"/>
    <w:rsid w:val="004C4DAC"/>
    <w:rsid w:val="004C65ED"/>
    <w:rsid w:val="004D1979"/>
    <w:rsid w:val="004D479F"/>
    <w:rsid w:val="004D4C8F"/>
    <w:rsid w:val="004D50E7"/>
    <w:rsid w:val="004D5914"/>
    <w:rsid w:val="004D6487"/>
    <w:rsid w:val="004D71CC"/>
    <w:rsid w:val="004D7370"/>
    <w:rsid w:val="004E0374"/>
    <w:rsid w:val="004E0E8A"/>
    <w:rsid w:val="004E2396"/>
    <w:rsid w:val="004E3688"/>
    <w:rsid w:val="004E441F"/>
    <w:rsid w:val="004E4F38"/>
    <w:rsid w:val="004E5185"/>
    <w:rsid w:val="004E534E"/>
    <w:rsid w:val="004E5C9B"/>
    <w:rsid w:val="004E5D6A"/>
    <w:rsid w:val="004E604F"/>
    <w:rsid w:val="004E624C"/>
    <w:rsid w:val="004E6883"/>
    <w:rsid w:val="004E6C9F"/>
    <w:rsid w:val="004E7195"/>
    <w:rsid w:val="004E7483"/>
    <w:rsid w:val="004E7B6C"/>
    <w:rsid w:val="004F0BA8"/>
    <w:rsid w:val="004F0EAE"/>
    <w:rsid w:val="004F289E"/>
    <w:rsid w:val="004F2ADA"/>
    <w:rsid w:val="004F414F"/>
    <w:rsid w:val="004F475D"/>
    <w:rsid w:val="004F4F8F"/>
    <w:rsid w:val="004F590D"/>
    <w:rsid w:val="004F60A6"/>
    <w:rsid w:val="004F6324"/>
    <w:rsid w:val="004F6F2E"/>
    <w:rsid w:val="004F7803"/>
    <w:rsid w:val="005004AD"/>
    <w:rsid w:val="00500BEB"/>
    <w:rsid w:val="00500E18"/>
    <w:rsid w:val="00500FA6"/>
    <w:rsid w:val="00501C64"/>
    <w:rsid w:val="00501D2F"/>
    <w:rsid w:val="005026E4"/>
    <w:rsid w:val="00502CED"/>
    <w:rsid w:val="00503539"/>
    <w:rsid w:val="0050374F"/>
    <w:rsid w:val="00503C18"/>
    <w:rsid w:val="00504283"/>
    <w:rsid w:val="0050598A"/>
    <w:rsid w:val="005064E8"/>
    <w:rsid w:val="00506934"/>
    <w:rsid w:val="005072AD"/>
    <w:rsid w:val="00507413"/>
    <w:rsid w:val="005074AD"/>
    <w:rsid w:val="005074F1"/>
    <w:rsid w:val="00507729"/>
    <w:rsid w:val="00510073"/>
    <w:rsid w:val="00510270"/>
    <w:rsid w:val="005108BE"/>
    <w:rsid w:val="005113CB"/>
    <w:rsid w:val="0051149C"/>
    <w:rsid w:val="00511BC5"/>
    <w:rsid w:val="00511DCE"/>
    <w:rsid w:val="005129D0"/>
    <w:rsid w:val="005137E8"/>
    <w:rsid w:val="00513B82"/>
    <w:rsid w:val="00514666"/>
    <w:rsid w:val="00514E67"/>
    <w:rsid w:val="005152B3"/>
    <w:rsid w:val="005154B9"/>
    <w:rsid w:val="00516377"/>
    <w:rsid w:val="00516A78"/>
    <w:rsid w:val="00516A8D"/>
    <w:rsid w:val="005205D4"/>
    <w:rsid w:val="00520D63"/>
    <w:rsid w:val="00521737"/>
    <w:rsid w:val="005217A7"/>
    <w:rsid w:val="00521848"/>
    <w:rsid w:val="00521C18"/>
    <w:rsid w:val="00521D99"/>
    <w:rsid w:val="005237AB"/>
    <w:rsid w:val="00525CD5"/>
    <w:rsid w:val="005266F7"/>
    <w:rsid w:val="005273D6"/>
    <w:rsid w:val="00531A8A"/>
    <w:rsid w:val="005325E1"/>
    <w:rsid w:val="00532AA0"/>
    <w:rsid w:val="00533ED3"/>
    <w:rsid w:val="00534DD8"/>
    <w:rsid w:val="00535235"/>
    <w:rsid w:val="00535AD5"/>
    <w:rsid w:val="0053649C"/>
    <w:rsid w:val="005373A2"/>
    <w:rsid w:val="0054077D"/>
    <w:rsid w:val="00540BC9"/>
    <w:rsid w:val="00540C94"/>
    <w:rsid w:val="00541044"/>
    <w:rsid w:val="0054241E"/>
    <w:rsid w:val="00542DAC"/>
    <w:rsid w:val="00542FE3"/>
    <w:rsid w:val="00543A94"/>
    <w:rsid w:val="0054489B"/>
    <w:rsid w:val="00544B00"/>
    <w:rsid w:val="00545F19"/>
    <w:rsid w:val="00546286"/>
    <w:rsid w:val="00546818"/>
    <w:rsid w:val="00547790"/>
    <w:rsid w:val="00547CEE"/>
    <w:rsid w:val="0055046E"/>
    <w:rsid w:val="00551249"/>
    <w:rsid w:val="00551C6A"/>
    <w:rsid w:val="00551E98"/>
    <w:rsid w:val="00551F8C"/>
    <w:rsid w:val="0055294E"/>
    <w:rsid w:val="00553EB2"/>
    <w:rsid w:val="00554DB1"/>
    <w:rsid w:val="005551A9"/>
    <w:rsid w:val="005552AD"/>
    <w:rsid w:val="005567A4"/>
    <w:rsid w:val="005569D4"/>
    <w:rsid w:val="00557377"/>
    <w:rsid w:val="005573BB"/>
    <w:rsid w:val="00557965"/>
    <w:rsid w:val="00560341"/>
    <w:rsid w:val="00560DF9"/>
    <w:rsid w:val="00561DFC"/>
    <w:rsid w:val="00562A27"/>
    <w:rsid w:val="00562C1B"/>
    <w:rsid w:val="005644CF"/>
    <w:rsid w:val="00564A9B"/>
    <w:rsid w:val="005659AE"/>
    <w:rsid w:val="0056610D"/>
    <w:rsid w:val="005667A3"/>
    <w:rsid w:val="00566B2D"/>
    <w:rsid w:val="005673EC"/>
    <w:rsid w:val="0056773F"/>
    <w:rsid w:val="005679E3"/>
    <w:rsid w:val="00567DA8"/>
    <w:rsid w:val="00567F81"/>
    <w:rsid w:val="005719C2"/>
    <w:rsid w:val="00572D45"/>
    <w:rsid w:val="00572E4D"/>
    <w:rsid w:val="00572EFD"/>
    <w:rsid w:val="00573081"/>
    <w:rsid w:val="005739B4"/>
    <w:rsid w:val="00573E27"/>
    <w:rsid w:val="0057450E"/>
    <w:rsid w:val="005754D5"/>
    <w:rsid w:val="005755DD"/>
    <w:rsid w:val="00575781"/>
    <w:rsid w:val="00576D5D"/>
    <w:rsid w:val="005773C0"/>
    <w:rsid w:val="005775D3"/>
    <w:rsid w:val="005777B7"/>
    <w:rsid w:val="005778CD"/>
    <w:rsid w:val="005807F3"/>
    <w:rsid w:val="00580AD3"/>
    <w:rsid w:val="0058130E"/>
    <w:rsid w:val="00582065"/>
    <w:rsid w:val="00582D83"/>
    <w:rsid w:val="00582D86"/>
    <w:rsid w:val="00582F38"/>
    <w:rsid w:val="00583663"/>
    <w:rsid w:val="00583807"/>
    <w:rsid w:val="005844FF"/>
    <w:rsid w:val="0058453B"/>
    <w:rsid w:val="00585662"/>
    <w:rsid w:val="005873A3"/>
    <w:rsid w:val="00587B36"/>
    <w:rsid w:val="00590A5B"/>
    <w:rsid w:val="0059130B"/>
    <w:rsid w:val="00591494"/>
    <w:rsid w:val="00592303"/>
    <w:rsid w:val="005925BB"/>
    <w:rsid w:val="005934FB"/>
    <w:rsid w:val="00593D33"/>
    <w:rsid w:val="00594C7D"/>
    <w:rsid w:val="00595374"/>
    <w:rsid w:val="00596DF1"/>
    <w:rsid w:val="005A00AD"/>
    <w:rsid w:val="005A0CEF"/>
    <w:rsid w:val="005A0D03"/>
    <w:rsid w:val="005A1220"/>
    <w:rsid w:val="005A13A3"/>
    <w:rsid w:val="005A1938"/>
    <w:rsid w:val="005A2C58"/>
    <w:rsid w:val="005A34DF"/>
    <w:rsid w:val="005A3B1A"/>
    <w:rsid w:val="005A4D20"/>
    <w:rsid w:val="005A52C3"/>
    <w:rsid w:val="005A5988"/>
    <w:rsid w:val="005A5A97"/>
    <w:rsid w:val="005A6E96"/>
    <w:rsid w:val="005A73D7"/>
    <w:rsid w:val="005A75AA"/>
    <w:rsid w:val="005B0374"/>
    <w:rsid w:val="005B04B3"/>
    <w:rsid w:val="005B05C2"/>
    <w:rsid w:val="005B0A11"/>
    <w:rsid w:val="005B1213"/>
    <w:rsid w:val="005B2A74"/>
    <w:rsid w:val="005B4747"/>
    <w:rsid w:val="005B5CF2"/>
    <w:rsid w:val="005B7591"/>
    <w:rsid w:val="005B7BB8"/>
    <w:rsid w:val="005C08E8"/>
    <w:rsid w:val="005C0A71"/>
    <w:rsid w:val="005C0B66"/>
    <w:rsid w:val="005C1017"/>
    <w:rsid w:val="005C19C7"/>
    <w:rsid w:val="005C3543"/>
    <w:rsid w:val="005C41F0"/>
    <w:rsid w:val="005C4431"/>
    <w:rsid w:val="005C496D"/>
    <w:rsid w:val="005C4E6B"/>
    <w:rsid w:val="005C59BD"/>
    <w:rsid w:val="005C5D46"/>
    <w:rsid w:val="005C5E8E"/>
    <w:rsid w:val="005C65FC"/>
    <w:rsid w:val="005D0F77"/>
    <w:rsid w:val="005D104E"/>
    <w:rsid w:val="005D199D"/>
    <w:rsid w:val="005D2467"/>
    <w:rsid w:val="005D2886"/>
    <w:rsid w:val="005D4885"/>
    <w:rsid w:val="005D4A50"/>
    <w:rsid w:val="005D4B61"/>
    <w:rsid w:val="005D4BB7"/>
    <w:rsid w:val="005D4FF5"/>
    <w:rsid w:val="005D516D"/>
    <w:rsid w:val="005D52CC"/>
    <w:rsid w:val="005D5456"/>
    <w:rsid w:val="005D5F26"/>
    <w:rsid w:val="005D65B4"/>
    <w:rsid w:val="005D6EBF"/>
    <w:rsid w:val="005D7BB4"/>
    <w:rsid w:val="005D7EB6"/>
    <w:rsid w:val="005E0463"/>
    <w:rsid w:val="005E099D"/>
    <w:rsid w:val="005E1393"/>
    <w:rsid w:val="005E16CC"/>
    <w:rsid w:val="005E2415"/>
    <w:rsid w:val="005E278A"/>
    <w:rsid w:val="005E3917"/>
    <w:rsid w:val="005E3AE5"/>
    <w:rsid w:val="005E4E71"/>
    <w:rsid w:val="005E6DB7"/>
    <w:rsid w:val="005E778B"/>
    <w:rsid w:val="005E7959"/>
    <w:rsid w:val="005E7D7F"/>
    <w:rsid w:val="005F02E1"/>
    <w:rsid w:val="005F141A"/>
    <w:rsid w:val="005F1A81"/>
    <w:rsid w:val="005F2295"/>
    <w:rsid w:val="005F4434"/>
    <w:rsid w:val="005F4D4B"/>
    <w:rsid w:val="005F5464"/>
    <w:rsid w:val="005F5F11"/>
    <w:rsid w:val="005F6E8C"/>
    <w:rsid w:val="005F7748"/>
    <w:rsid w:val="006003D4"/>
    <w:rsid w:val="0060118F"/>
    <w:rsid w:val="006014DA"/>
    <w:rsid w:val="0060252F"/>
    <w:rsid w:val="0060442C"/>
    <w:rsid w:val="00604AC9"/>
    <w:rsid w:val="006059E7"/>
    <w:rsid w:val="00605ECB"/>
    <w:rsid w:val="00605F65"/>
    <w:rsid w:val="006063E3"/>
    <w:rsid w:val="00606AF8"/>
    <w:rsid w:val="00606FA4"/>
    <w:rsid w:val="00607488"/>
    <w:rsid w:val="006076A2"/>
    <w:rsid w:val="006104CA"/>
    <w:rsid w:val="0061130E"/>
    <w:rsid w:val="00611C15"/>
    <w:rsid w:val="00612CE4"/>
    <w:rsid w:val="00612FCF"/>
    <w:rsid w:val="006135EC"/>
    <w:rsid w:val="0061361D"/>
    <w:rsid w:val="00613A84"/>
    <w:rsid w:val="00614213"/>
    <w:rsid w:val="00614588"/>
    <w:rsid w:val="00615771"/>
    <w:rsid w:val="006164C8"/>
    <w:rsid w:val="00616807"/>
    <w:rsid w:val="00617225"/>
    <w:rsid w:val="0061740F"/>
    <w:rsid w:val="00617433"/>
    <w:rsid w:val="00620240"/>
    <w:rsid w:val="00621295"/>
    <w:rsid w:val="00621519"/>
    <w:rsid w:val="00621FB4"/>
    <w:rsid w:val="00623899"/>
    <w:rsid w:val="00623AD2"/>
    <w:rsid w:val="0062496D"/>
    <w:rsid w:val="006253D2"/>
    <w:rsid w:val="00625474"/>
    <w:rsid w:val="00625B26"/>
    <w:rsid w:val="006262AE"/>
    <w:rsid w:val="006263DD"/>
    <w:rsid w:val="00626E5C"/>
    <w:rsid w:val="0063003C"/>
    <w:rsid w:val="00630571"/>
    <w:rsid w:val="006318B6"/>
    <w:rsid w:val="00632A95"/>
    <w:rsid w:val="00633015"/>
    <w:rsid w:val="0063316E"/>
    <w:rsid w:val="00633B0A"/>
    <w:rsid w:val="00634C14"/>
    <w:rsid w:val="00636060"/>
    <w:rsid w:val="00636592"/>
    <w:rsid w:val="006372B8"/>
    <w:rsid w:val="006377AE"/>
    <w:rsid w:val="00641501"/>
    <w:rsid w:val="006429AA"/>
    <w:rsid w:val="006429E8"/>
    <w:rsid w:val="00642FC8"/>
    <w:rsid w:val="006434B8"/>
    <w:rsid w:val="00643995"/>
    <w:rsid w:val="00643DF3"/>
    <w:rsid w:val="006457F6"/>
    <w:rsid w:val="006467B9"/>
    <w:rsid w:val="00650ECD"/>
    <w:rsid w:val="00651174"/>
    <w:rsid w:val="00651852"/>
    <w:rsid w:val="00651D32"/>
    <w:rsid w:val="0065264C"/>
    <w:rsid w:val="00652DD2"/>
    <w:rsid w:val="00654957"/>
    <w:rsid w:val="00654B80"/>
    <w:rsid w:val="00654CA5"/>
    <w:rsid w:val="00655267"/>
    <w:rsid w:val="00655791"/>
    <w:rsid w:val="0065579E"/>
    <w:rsid w:val="00655AC6"/>
    <w:rsid w:val="00655F42"/>
    <w:rsid w:val="00656F9E"/>
    <w:rsid w:val="0065775A"/>
    <w:rsid w:val="00657D13"/>
    <w:rsid w:val="006604EF"/>
    <w:rsid w:val="006608B9"/>
    <w:rsid w:val="00660B97"/>
    <w:rsid w:val="00661C12"/>
    <w:rsid w:val="00661DBA"/>
    <w:rsid w:val="006633AE"/>
    <w:rsid w:val="006637B8"/>
    <w:rsid w:val="00664502"/>
    <w:rsid w:val="0066456C"/>
    <w:rsid w:val="00664946"/>
    <w:rsid w:val="00664E42"/>
    <w:rsid w:val="00665B75"/>
    <w:rsid w:val="00666703"/>
    <w:rsid w:val="00666A6D"/>
    <w:rsid w:val="006673ED"/>
    <w:rsid w:val="0066769F"/>
    <w:rsid w:val="00670B0D"/>
    <w:rsid w:val="00670E9C"/>
    <w:rsid w:val="0067192B"/>
    <w:rsid w:val="00672752"/>
    <w:rsid w:val="00672828"/>
    <w:rsid w:val="00673CEC"/>
    <w:rsid w:val="00673FFA"/>
    <w:rsid w:val="0067415D"/>
    <w:rsid w:val="0067462F"/>
    <w:rsid w:val="0067508D"/>
    <w:rsid w:val="00675112"/>
    <w:rsid w:val="0067550B"/>
    <w:rsid w:val="00675559"/>
    <w:rsid w:val="00675BD5"/>
    <w:rsid w:val="00675C56"/>
    <w:rsid w:val="006765BD"/>
    <w:rsid w:val="00676DC3"/>
    <w:rsid w:val="00676FF9"/>
    <w:rsid w:val="0067736F"/>
    <w:rsid w:val="00677543"/>
    <w:rsid w:val="00677586"/>
    <w:rsid w:val="006802FB"/>
    <w:rsid w:val="0068094C"/>
    <w:rsid w:val="00681705"/>
    <w:rsid w:val="006830C3"/>
    <w:rsid w:val="006830E0"/>
    <w:rsid w:val="006836AA"/>
    <w:rsid w:val="00683F4E"/>
    <w:rsid w:val="00685C05"/>
    <w:rsid w:val="00686D64"/>
    <w:rsid w:val="00687844"/>
    <w:rsid w:val="006910A2"/>
    <w:rsid w:val="006912A1"/>
    <w:rsid w:val="00691E9F"/>
    <w:rsid w:val="0069360C"/>
    <w:rsid w:val="00693999"/>
    <w:rsid w:val="00695222"/>
    <w:rsid w:val="00696427"/>
    <w:rsid w:val="00696B8F"/>
    <w:rsid w:val="00697BBB"/>
    <w:rsid w:val="00697BF3"/>
    <w:rsid w:val="00697C8E"/>
    <w:rsid w:val="006A0749"/>
    <w:rsid w:val="006A30AD"/>
    <w:rsid w:val="006A3327"/>
    <w:rsid w:val="006A3E1F"/>
    <w:rsid w:val="006A4F95"/>
    <w:rsid w:val="006A586A"/>
    <w:rsid w:val="006A5F88"/>
    <w:rsid w:val="006A61C9"/>
    <w:rsid w:val="006A66EB"/>
    <w:rsid w:val="006A70EB"/>
    <w:rsid w:val="006A77C4"/>
    <w:rsid w:val="006A788B"/>
    <w:rsid w:val="006A7B50"/>
    <w:rsid w:val="006A7CE2"/>
    <w:rsid w:val="006B089E"/>
    <w:rsid w:val="006B188D"/>
    <w:rsid w:val="006B22A6"/>
    <w:rsid w:val="006B245F"/>
    <w:rsid w:val="006B2A4A"/>
    <w:rsid w:val="006B32CB"/>
    <w:rsid w:val="006B3E60"/>
    <w:rsid w:val="006B536C"/>
    <w:rsid w:val="006B54BD"/>
    <w:rsid w:val="006B6177"/>
    <w:rsid w:val="006C0650"/>
    <w:rsid w:val="006C1749"/>
    <w:rsid w:val="006C1AB4"/>
    <w:rsid w:val="006C1E10"/>
    <w:rsid w:val="006C2176"/>
    <w:rsid w:val="006C2A01"/>
    <w:rsid w:val="006C2F33"/>
    <w:rsid w:val="006C2FEA"/>
    <w:rsid w:val="006C33A7"/>
    <w:rsid w:val="006C366A"/>
    <w:rsid w:val="006C3926"/>
    <w:rsid w:val="006C3EB3"/>
    <w:rsid w:val="006C454B"/>
    <w:rsid w:val="006C456E"/>
    <w:rsid w:val="006C4590"/>
    <w:rsid w:val="006C474E"/>
    <w:rsid w:val="006C4958"/>
    <w:rsid w:val="006C6B42"/>
    <w:rsid w:val="006D00FF"/>
    <w:rsid w:val="006D0146"/>
    <w:rsid w:val="006D029F"/>
    <w:rsid w:val="006D15FA"/>
    <w:rsid w:val="006D1AC3"/>
    <w:rsid w:val="006D43A7"/>
    <w:rsid w:val="006D442F"/>
    <w:rsid w:val="006D4F52"/>
    <w:rsid w:val="006D5034"/>
    <w:rsid w:val="006D5081"/>
    <w:rsid w:val="006D51F1"/>
    <w:rsid w:val="006D62AF"/>
    <w:rsid w:val="006D6649"/>
    <w:rsid w:val="006D6A5C"/>
    <w:rsid w:val="006D6BFE"/>
    <w:rsid w:val="006D6D03"/>
    <w:rsid w:val="006D6F51"/>
    <w:rsid w:val="006D7395"/>
    <w:rsid w:val="006E0B3F"/>
    <w:rsid w:val="006E165F"/>
    <w:rsid w:val="006E1925"/>
    <w:rsid w:val="006E1A4C"/>
    <w:rsid w:val="006E1BD8"/>
    <w:rsid w:val="006E1FB6"/>
    <w:rsid w:val="006E20E0"/>
    <w:rsid w:val="006E26FC"/>
    <w:rsid w:val="006E2CC2"/>
    <w:rsid w:val="006E2F52"/>
    <w:rsid w:val="006E3210"/>
    <w:rsid w:val="006E3372"/>
    <w:rsid w:val="006E3EC8"/>
    <w:rsid w:val="006E4A06"/>
    <w:rsid w:val="006E518D"/>
    <w:rsid w:val="006E520E"/>
    <w:rsid w:val="006E624A"/>
    <w:rsid w:val="006E7CD1"/>
    <w:rsid w:val="006F02DE"/>
    <w:rsid w:val="006F11A7"/>
    <w:rsid w:val="006F12FB"/>
    <w:rsid w:val="006F1B20"/>
    <w:rsid w:val="006F1CEA"/>
    <w:rsid w:val="006F4B40"/>
    <w:rsid w:val="006F4DA7"/>
    <w:rsid w:val="006F4E95"/>
    <w:rsid w:val="006F5CD3"/>
    <w:rsid w:val="006F72A8"/>
    <w:rsid w:val="00701256"/>
    <w:rsid w:val="0070127E"/>
    <w:rsid w:val="00701F8F"/>
    <w:rsid w:val="007037FE"/>
    <w:rsid w:val="00703C98"/>
    <w:rsid w:val="00703EDE"/>
    <w:rsid w:val="00704883"/>
    <w:rsid w:val="00704A13"/>
    <w:rsid w:val="00706607"/>
    <w:rsid w:val="0071023F"/>
    <w:rsid w:val="00710E2A"/>
    <w:rsid w:val="00711E4E"/>
    <w:rsid w:val="00712057"/>
    <w:rsid w:val="007130F8"/>
    <w:rsid w:val="00714B57"/>
    <w:rsid w:val="00715066"/>
    <w:rsid w:val="007157E5"/>
    <w:rsid w:val="00717273"/>
    <w:rsid w:val="0071733F"/>
    <w:rsid w:val="00717DC9"/>
    <w:rsid w:val="007205BE"/>
    <w:rsid w:val="00720604"/>
    <w:rsid w:val="00720F09"/>
    <w:rsid w:val="007232E6"/>
    <w:rsid w:val="00723718"/>
    <w:rsid w:val="00724133"/>
    <w:rsid w:val="00725747"/>
    <w:rsid w:val="00725EB4"/>
    <w:rsid w:val="00726AB6"/>
    <w:rsid w:val="00726FD9"/>
    <w:rsid w:val="00727634"/>
    <w:rsid w:val="007277FF"/>
    <w:rsid w:val="0073005C"/>
    <w:rsid w:val="00730D99"/>
    <w:rsid w:val="007310B2"/>
    <w:rsid w:val="00731122"/>
    <w:rsid w:val="00731F8F"/>
    <w:rsid w:val="00731FD5"/>
    <w:rsid w:val="007325E2"/>
    <w:rsid w:val="00732C4D"/>
    <w:rsid w:val="0073341A"/>
    <w:rsid w:val="00733B23"/>
    <w:rsid w:val="00734F09"/>
    <w:rsid w:val="007351AA"/>
    <w:rsid w:val="00735C2A"/>
    <w:rsid w:val="007362FD"/>
    <w:rsid w:val="007366BD"/>
    <w:rsid w:val="00736962"/>
    <w:rsid w:val="0073760B"/>
    <w:rsid w:val="00740FE3"/>
    <w:rsid w:val="00741778"/>
    <w:rsid w:val="00741D59"/>
    <w:rsid w:val="00741F31"/>
    <w:rsid w:val="0074235C"/>
    <w:rsid w:val="00742E69"/>
    <w:rsid w:val="0074335A"/>
    <w:rsid w:val="00743662"/>
    <w:rsid w:val="0074393C"/>
    <w:rsid w:val="007440D6"/>
    <w:rsid w:val="007459FE"/>
    <w:rsid w:val="00746630"/>
    <w:rsid w:val="00747646"/>
    <w:rsid w:val="00750B5B"/>
    <w:rsid w:val="007511FD"/>
    <w:rsid w:val="00751646"/>
    <w:rsid w:val="007516E9"/>
    <w:rsid w:val="00752BC0"/>
    <w:rsid w:val="00753161"/>
    <w:rsid w:val="007534B5"/>
    <w:rsid w:val="0075413C"/>
    <w:rsid w:val="00754E2C"/>
    <w:rsid w:val="007557C0"/>
    <w:rsid w:val="00755A0A"/>
    <w:rsid w:val="007568E1"/>
    <w:rsid w:val="00756CA8"/>
    <w:rsid w:val="00756DA4"/>
    <w:rsid w:val="007575F3"/>
    <w:rsid w:val="00757D16"/>
    <w:rsid w:val="00757E6D"/>
    <w:rsid w:val="007603D9"/>
    <w:rsid w:val="00760502"/>
    <w:rsid w:val="00761099"/>
    <w:rsid w:val="00762907"/>
    <w:rsid w:val="0076429A"/>
    <w:rsid w:val="007642CD"/>
    <w:rsid w:val="0076443C"/>
    <w:rsid w:val="00764DE7"/>
    <w:rsid w:val="007652E7"/>
    <w:rsid w:val="007659FB"/>
    <w:rsid w:val="00765A3A"/>
    <w:rsid w:val="007673D7"/>
    <w:rsid w:val="00767B7B"/>
    <w:rsid w:val="00770FA6"/>
    <w:rsid w:val="00771CC7"/>
    <w:rsid w:val="00772D38"/>
    <w:rsid w:val="007732EF"/>
    <w:rsid w:val="00773A6C"/>
    <w:rsid w:val="00773F00"/>
    <w:rsid w:val="00774B1E"/>
    <w:rsid w:val="007752FD"/>
    <w:rsid w:val="0077565A"/>
    <w:rsid w:val="0077582A"/>
    <w:rsid w:val="00780581"/>
    <w:rsid w:val="00780F12"/>
    <w:rsid w:val="00781E85"/>
    <w:rsid w:val="00782C1E"/>
    <w:rsid w:val="00782FBB"/>
    <w:rsid w:val="00783021"/>
    <w:rsid w:val="0078360B"/>
    <w:rsid w:val="007839B0"/>
    <w:rsid w:val="00783CB6"/>
    <w:rsid w:val="007843D5"/>
    <w:rsid w:val="007843F6"/>
    <w:rsid w:val="00785241"/>
    <w:rsid w:val="007852E1"/>
    <w:rsid w:val="00785600"/>
    <w:rsid w:val="00785733"/>
    <w:rsid w:val="0078587E"/>
    <w:rsid w:val="00785B42"/>
    <w:rsid w:val="00786307"/>
    <w:rsid w:val="00786AD4"/>
    <w:rsid w:val="00787225"/>
    <w:rsid w:val="00790AFA"/>
    <w:rsid w:val="00791FB2"/>
    <w:rsid w:val="00792756"/>
    <w:rsid w:val="00792960"/>
    <w:rsid w:val="00793224"/>
    <w:rsid w:val="00793404"/>
    <w:rsid w:val="00794923"/>
    <w:rsid w:val="00794AB8"/>
    <w:rsid w:val="00794CA7"/>
    <w:rsid w:val="00794F6A"/>
    <w:rsid w:val="00795F9E"/>
    <w:rsid w:val="00797B87"/>
    <w:rsid w:val="00797EBB"/>
    <w:rsid w:val="007A0282"/>
    <w:rsid w:val="007A0578"/>
    <w:rsid w:val="007A0B03"/>
    <w:rsid w:val="007A0F3E"/>
    <w:rsid w:val="007A1DEE"/>
    <w:rsid w:val="007A21B4"/>
    <w:rsid w:val="007A23B6"/>
    <w:rsid w:val="007A4D3A"/>
    <w:rsid w:val="007A5313"/>
    <w:rsid w:val="007A54E6"/>
    <w:rsid w:val="007A5E31"/>
    <w:rsid w:val="007A73FF"/>
    <w:rsid w:val="007A796E"/>
    <w:rsid w:val="007A7D91"/>
    <w:rsid w:val="007B0471"/>
    <w:rsid w:val="007B138B"/>
    <w:rsid w:val="007B178B"/>
    <w:rsid w:val="007B1BE2"/>
    <w:rsid w:val="007B214D"/>
    <w:rsid w:val="007B3BAC"/>
    <w:rsid w:val="007B48BF"/>
    <w:rsid w:val="007B4DAA"/>
    <w:rsid w:val="007B5C83"/>
    <w:rsid w:val="007B5F22"/>
    <w:rsid w:val="007B654A"/>
    <w:rsid w:val="007B671E"/>
    <w:rsid w:val="007B688B"/>
    <w:rsid w:val="007B6DD6"/>
    <w:rsid w:val="007B7874"/>
    <w:rsid w:val="007C080D"/>
    <w:rsid w:val="007C1A59"/>
    <w:rsid w:val="007C2A09"/>
    <w:rsid w:val="007C2F8D"/>
    <w:rsid w:val="007C2FEB"/>
    <w:rsid w:val="007C4EB3"/>
    <w:rsid w:val="007C5BE4"/>
    <w:rsid w:val="007C697E"/>
    <w:rsid w:val="007C6C4F"/>
    <w:rsid w:val="007C7C9D"/>
    <w:rsid w:val="007D0D5A"/>
    <w:rsid w:val="007D0DC6"/>
    <w:rsid w:val="007D11B6"/>
    <w:rsid w:val="007D1777"/>
    <w:rsid w:val="007D1CE1"/>
    <w:rsid w:val="007D2219"/>
    <w:rsid w:val="007D27D3"/>
    <w:rsid w:val="007D4590"/>
    <w:rsid w:val="007D4F32"/>
    <w:rsid w:val="007D58E8"/>
    <w:rsid w:val="007D5B53"/>
    <w:rsid w:val="007D60EA"/>
    <w:rsid w:val="007D6895"/>
    <w:rsid w:val="007E077C"/>
    <w:rsid w:val="007E0E7E"/>
    <w:rsid w:val="007E1002"/>
    <w:rsid w:val="007E215D"/>
    <w:rsid w:val="007E2C1C"/>
    <w:rsid w:val="007E3CF4"/>
    <w:rsid w:val="007E4051"/>
    <w:rsid w:val="007E4401"/>
    <w:rsid w:val="007E4617"/>
    <w:rsid w:val="007E50D0"/>
    <w:rsid w:val="007E535B"/>
    <w:rsid w:val="007E56BD"/>
    <w:rsid w:val="007E5B30"/>
    <w:rsid w:val="007E5F12"/>
    <w:rsid w:val="007E68F6"/>
    <w:rsid w:val="007E6A46"/>
    <w:rsid w:val="007E76EB"/>
    <w:rsid w:val="007F0049"/>
    <w:rsid w:val="007F0FD7"/>
    <w:rsid w:val="007F10F7"/>
    <w:rsid w:val="007F1B1C"/>
    <w:rsid w:val="007F21E1"/>
    <w:rsid w:val="007F2B52"/>
    <w:rsid w:val="007F32C2"/>
    <w:rsid w:val="007F3B8F"/>
    <w:rsid w:val="007F3E59"/>
    <w:rsid w:val="007F4031"/>
    <w:rsid w:val="007F468E"/>
    <w:rsid w:val="007F4C5F"/>
    <w:rsid w:val="007F550F"/>
    <w:rsid w:val="007F5934"/>
    <w:rsid w:val="007F5C4D"/>
    <w:rsid w:val="007F70CD"/>
    <w:rsid w:val="007F77ED"/>
    <w:rsid w:val="007F7A48"/>
    <w:rsid w:val="007F7FE5"/>
    <w:rsid w:val="0080096C"/>
    <w:rsid w:val="00800DAE"/>
    <w:rsid w:val="008019F8"/>
    <w:rsid w:val="00802080"/>
    <w:rsid w:val="00802A2D"/>
    <w:rsid w:val="0080442A"/>
    <w:rsid w:val="0080451D"/>
    <w:rsid w:val="0080521A"/>
    <w:rsid w:val="008063D6"/>
    <w:rsid w:val="0080656B"/>
    <w:rsid w:val="00807441"/>
    <w:rsid w:val="00807A27"/>
    <w:rsid w:val="0081056A"/>
    <w:rsid w:val="00810638"/>
    <w:rsid w:val="0081068E"/>
    <w:rsid w:val="008107CA"/>
    <w:rsid w:val="00810A18"/>
    <w:rsid w:val="00810D70"/>
    <w:rsid w:val="00811098"/>
    <w:rsid w:val="00812935"/>
    <w:rsid w:val="00812C1B"/>
    <w:rsid w:val="00812D1B"/>
    <w:rsid w:val="00813118"/>
    <w:rsid w:val="00813B24"/>
    <w:rsid w:val="00814B52"/>
    <w:rsid w:val="00814E02"/>
    <w:rsid w:val="00815935"/>
    <w:rsid w:val="00817040"/>
    <w:rsid w:val="0081725B"/>
    <w:rsid w:val="00817807"/>
    <w:rsid w:val="00821771"/>
    <w:rsid w:val="00823A22"/>
    <w:rsid w:val="008248FF"/>
    <w:rsid w:val="00824A66"/>
    <w:rsid w:val="0082551A"/>
    <w:rsid w:val="00827687"/>
    <w:rsid w:val="008276F9"/>
    <w:rsid w:val="00827E6F"/>
    <w:rsid w:val="00827F4F"/>
    <w:rsid w:val="00830315"/>
    <w:rsid w:val="00832714"/>
    <w:rsid w:val="00832D8C"/>
    <w:rsid w:val="0083697C"/>
    <w:rsid w:val="00837031"/>
    <w:rsid w:val="00837A63"/>
    <w:rsid w:val="00837B14"/>
    <w:rsid w:val="00837CEF"/>
    <w:rsid w:val="00837E4B"/>
    <w:rsid w:val="00840929"/>
    <w:rsid w:val="008413F0"/>
    <w:rsid w:val="0084273C"/>
    <w:rsid w:val="00843243"/>
    <w:rsid w:val="00843C14"/>
    <w:rsid w:val="00844B77"/>
    <w:rsid w:val="0084544F"/>
    <w:rsid w:val="00846406"/>
    <w:rsid w:val="00846514"/>
    <w:rsid w:val="00846639"/>
    <w:rsid w:val="00846A59"/>
    <w:rsid w:val="00847801"/>
    <w:rsid w:val="0085014E"/>
    <w:rsid w:val="008516B6"/>
    <w:rsid w:val="00851971"/>
    <w:rsid w:val="00851E6F"/>
    <w:rsid w:val="008523D5"/>
    <w:rsid w:val="00853EFF"/>
    <w:rsid w:val="008542BD"/>
    <w:rsid w:val="0085551E"/>
    <w:rsid w:val="00856A22"/>
    <w:rsid w:val="008577FE"/>
    <w:rsid w:val="00860501"/>
    <w:rsid w:val="008605DA"/>
    <w:rsid w:val="0086099F"/>
    <w:rsid w:val="00860C92"/>
    <w:rsid w:val="0086108E"/>
    <w:rsid w:val="008618AC"/>
    <w:rsid w:val="00861A59"/>
    <w:rsid w:val="0086233B"/>
    <w:rsid w:val="0086253F"/>
    <w:rsid w:val="00862D67"/>
    <w:rsid w:val="00863C3E"/>
    <w:rsid w:val="0086524E"/>
    <w:rsid w:val="008652C7"/>
    <w:rsid w:val="00866390"/>
    <w:rsid w:val="00866618"/>
    <w:rsid w:val="00866CD6"/>
    <w:rsid w:val="00870119"/>
    <w:rsid w:val="008711FF"/>
    <w:rsid w:val="00873151"/>
    <w:rsid w:val="008733B9"/>
    <w:rsid w:val="008735FC"/>
    <w:rsid w:val="00873D0A"/>
    <w:rsid w:val="008740EB"/>
    <w:rsid w:val="00874929"/>
    <w:rsid w:val="00875219"/>
    <w:rsid w:val="008752A2"/>
    <w:rsid w:val="008763B3"/>
    <w:rsid w:val="00877096"/>
    <w:rsid w:val="0087742F"/>
    <w:rsid w:val="0087760F"/>
    <w:rsid w:val="00877B65"/>
    <w:rsid w:val="00877C02"/>
    <w:rsid w:val="00877DC6"/>
    <w:rsid w:val="00880707"/>
    <w:rsid w:val="0088108E"/>
    <w:rsid w:val="00881E8A"/>
    <w:rsid w:val="00882396"/>
    <w:rsid w:val="00882520"/>
    <w:rsid w:val="008825CB"/>
    <w:rsid w:val="008827FF"/>
    <w:rsid w:val="00882947"/>
    <w:rsid w:val="008835F5"/>
    <w:rsid w:val="00883BCD"/>
    <w:rsid w:val="00884D3C"/>
    <w:rsid w:val="008853FC"/>
    <w:rsid w:val="00887340"/>
    <w:rsid w:val="00887FD0"/>
    <w:rsid w:val="00891230"/>
    <w:rsid w:val="008920DB"/>
    <w:rsid w:val="00892E86"/>
    <w:rsid w:val="00892F6F"/>
    <w:rsid w:val="00893AA7"/>
    <w:rsid w:val="008943B1"/>
    <w:rsid w:val="00895138"/>
    <w:rsid w:val="008952BA"/>
    <w:rsid w:val="008954BF"/>
    <w:rsid w:val="0089553F"/>
    <w:rsid w:val="008957A6"/>
    <w:rsid w:val="0089581B"/>
    <w:rsid w:val="008970F9"/>
    <w:rsid w:val="00897B6F"/>
    <w:rsid w:val="008A0851"/>
    <w:rsid w:val="008A1105"/>
    <w:rsid w:val="008A13A6"/>
    <w:rsid w:val="008A2748"/>
    <w:rsid w:val="008A2878"/>
    <w:rsid w:val="008A2E4C"/>
    <w:rsid w:val="008A40B0"/>
    <w:rsid w:val="008A4554"/>
    <w:rsid w:val="008A4C2A"/>
    <w:rsid w:val="008A4D9D"/>
    <w:rsid w:val="008A5DCC"/>
    <w:rsid w:val="008A62EA"/>
    <w:rsid w:val="008A6722"/>
    <w:rsid w:val="008A6C30"/>
    <w:rsid w:val="008A7F99"/>
    <w:rsid w:val="008A7FE9"/>
    <w:rsid w:val="008B02C2"/>
    <w:rsid w:val="008B06F3"/>
    <w:rsid w:val="008B167E"/>
    <w:rsid w:val="008B1D8B"/>
    <w:rsid w:val="008B4E09"/>
    <w:rsid w:val="008B5A7D"/>
    <w:rsid w:val="008B64FF"/>
    <w:rsid w:val="008B71DF"/>
    <w:rsid w:val="008C00FC"/>
    <w:rsid w:val="008C0256"/>
    <w:rsid w:val="008C0ABB"/>
    <w:rsid w:val="008C0BEC"/>
    <w:rsid w:val="008C1CF0"/>
    <w:rsid w:val="008C22B3"/>
    <w:rsid w:val="008C22F0"/>
    <w:rsid w:val="008C2B6E"/>
    <w:rsid w:val="008C48B7"/>
    <w:rsid w:val="008C5B8A"/>
    <w:rsid w:val="008C6309"/>
    <w:rsid w:val="008C6A65"/>
    <w:rsid w:val="008C6E9E"/>
    <w:rsid w:val="008C777F"/>
    <w:rsid w:val="008C7A36"/>
    <w:rsid w:val="008C7BD9"/>
    <w:rsid w:val="008D0F71"/>
    <w:rsid w:val="008D1A1F"/>
    <w:rsid w:val="008D1D97"/>
    <w:rsid w:val="008D1F39"/>
    <w:rsid w:val="008D261E"/>
    <w:rsid w:val="008D3941"/>
    <w:rsid w:val="008D395D"/>
    <w:rsid w:val="008D3AE2"/>
    <w:rsid w:val="008D41C9"/>
    <w:rsid w:val="008D4FB5"/>
    <w:rsid w:val="008D50C5"/>
    <w:rsid w:val="008D56AA"/>
    <w:rsid w:val="008D6B91"/>
    <w:rsid w:val="008E0105"/>
    <w:rsid w:val="008E02C1"/>
    <w:rsid w:val="008E0FDC"/>
    <w:rsid w:val="008E1F62"/>
    <w:rsid w:val="008E251F"/>
    <w:rsid w:val="008E3187"/>
    <w:rsid w:val="008E38E5"/>
    <w:rsid w:val="008E3FD0"/>
    <w:rsid w:val="008E49C3"/>
    <w:rsid w:val="008E4BF5"/>
    <w:rsid w:val="008E4BFB"/>
    <w:rsid w:val="008E4FC4"/>
    <w:rsid w:val="008E5464"/>
    <w:rsid w:val="008E5754"/>
    <w:rsid w:val="008E73C2"/>
    <w:rsid w:val="008E768D"/>
    <w:rsid w:val="008E768E"/>
    <w:rsid w:val="008E7DEF"/>
    <w:rsid w:val="008F082A"/>
    <w:rsid w:val="008F08A3"/>
    <w:rsid w:val="008F0CAD"/>
    <w:rsid w:val="008F1F9E"/>
    <w:rsid w:val="008F2928"/>
    <w:rsid w:val="008F37FE"/>
    <w:rsid w:val="008F45C4"/>
    <w:rsid w:val="008F469E"/>
    <w:rsid w:val="008F493B"/>
    <w:rsid w:val="008F51BC"/>
    <w:rsid w:val="008F6330"/>
    <w:rsid w:val="008F716C"/>
    <w:rsid w:val="008F78A1"/>
    <w:rsid w:val="00900193"/>
    <w:rsid w:val="00900349"/>
    <w:rsid w:val="009009B4"/>
    <w:rsid w:val="00901414"/>
    <w:rsid w:val="009015CE"/>
    <w:rsid w:val="00901E28"/>
    <w:rsid w:val="00902C3B"/>
    <w:rsid w:val="00902F63"/>
    <w:rsid w:val="00903190"/>
    <w:rsid w:val="009032DD"/>
    <w:rsid w:val="009042FB"/>
    <w:rsid w:val="00904551"/>
    <w:rsid w:val="0090523E"/>
    <w:rsid w:val="00905834"/>
    <w:rsid w:val="00905CB2"/>
    <w:rsid w:val="009066FF"/>
    <w:rsid w:val="0091013B"/>
    <w:rsid w:val="00910DBE"/>
    <w:rsid w:val="00910E97"/>
    <w:rsid w:val="00911682"/>
    <w:rsid w:val="00911FBC"/>
    <w:rsid w:val="00911FE9"/>
    <w:rsid w:val="00912414"/>
    <w:rsid w:val="0091384F"/>
    <w:rsid w:val="00913FC0"/>
    <w:rsid w:val="00915D71"/>
    <w:rsid w:val="009163E6"/>
    <w:rsid w:val="009172C4"/>
    <w:rsid w:val="00917ECE"/>
    <w:rsid w:val="00917EDE"/>
    <w:rsid w:val="009201AB"/>
    <w:rsid w:val="009205AF"/>
    <w:rsid w:val="0092072F"/>
    <w:rsid w:val="00921511"/>
    <w:rsid w:val="00921E18"/>
    <w:rsid w:val="00922617"/>
    <w:rsid w:val="00922888"/>
    <w:rsid w:val="00923D06"/>
    <w:rsid w:val="009241EA"/>
    <w:rsid w:val="009246F5"/>
    <w:rsid w:val="00924BCD"/>
    <w:rsid w:val="00924F95"/>
    <w:rsid w:val="00925282"/>
    <w:rsid w:val="00925A8E"/>
    <w:rsid w:val="00925AD2"/>
    <w:rsid w:val="0092678B"/>
    <w:rsid w:val="00926A14"/>
    <w:rsid w:val="00931493"/>
    <w:rsid w:val="0093192C"/>
    <w:rsid w:val="0093241D"/>
    <w:rsid w:val="00932D61"/>
    <w:rsid w:val="0093314F"/>
    <w:rsid w:val="0093466B"/>
    <w:rsid w:val="009361C0"/>
    <w:rsid w:val="00936356"/>
    <w:rsid w:val="00936F0F"/>
    <w:rsid w:val="0093706D"/>
    <w:rsid w:val="0093710B"/>
    <w:rsid w:val="009372E0"/>
    <w:rsid w:val="00937EB4"/>
    <w:rsid w:val="00937F09"/>
    <w:rsid w:val="009401F9"/>
    <w:rsid w:val="00940222"/>
    <w:rsid w:val="009404F3"/>
    <w:rsid w:val="00942388"/>
    <w:rsid w:val="00942CD3"/>
    <w:rsid w:val="00942D44"/>
    <w:rsid w:val="00942F07"/>
    <w:rsid w:val="0094301B"/>
    <w:rsid w:val="009431E1"/>
    <w:rsid w:val="0094323E"/>
    <w:rsid w:val="00943497"/>
    <w:rsid w:val="0094424E"/>
    <w:rsid w:val="00945089"/>
    <w:rsid w:val="0094549A"/>
    <w:rsid w:val="009462D7"/>
    <w:rsid w:val="009463A3"/>
    <w:rsid w:val="009467D2"/>
    <w:rsid w:val="00946AAB"/>
    <w:rsid w:val="00946B47"/>
    <w:rsid w:val="00946B64"/>
    <w:rsid w:val="00947571"/>
    <w:rsid w:val="0094789A"/>
    <w:rsid w:val="009479BB"/>
    <w:rsid w:val="009506CA"/>
    <w:rsid w:val="009517A8"/>
    <w:rsid w:val="0095404F"/>
    <w:rsid w:val="00954546"/>
    <w:rsid w:val="009561C1"/>
    <w:rsid w:val="00956332"/>
    <w:rsid w:val="00957936"/>
    <w:rsid w:val="009600AA"/>
    <w:rsid w:val="009604F5"/>
    <w:rsid w:val="00960527"/>
    <w:rsid w:val="00960A8B"/>
    <w:rsid w:val="00960DCF"/>
    <w:rsid w:val="0096147A"/>
    <w:rsid w:val="009616B3"/>
    <w:rsid w:val="00961D8E"/>
    <w:rsid w:val="00963D64"/>
    <w:rsid w:val="009651DF"/>
    <w:rsid w:val="009657FE"/>
    <w:rsid w:val="00965D3F"/>
    <w:rsid w:val="00966256"/>
    <w:rsid w:val="009664C1"/>
    <w:rsid w:val="00967DB2"/>
    <w:rsid w:val="0097021B"/>
    <w:rsid w:val="00970607"/>
    <w:rsid w:val="0097202E"/>
    <w:rsid w:val="00973B8B"/>
    <w:rsid w:val="00973C46"/>
    <w:rsid w:val="00974508"/>
    <w:rsid w:val="009748AB"/>
    <w:rsid w:val="009750D5"/>
    <w:rsid w:val="0097593D"/>
    <w:rsid w:val="00975A32"/>
    <w:rsid w:val="00976393"/>
    <w:rsid w:val="00980132"/>
    <w:rsid w:val="0098106B"/>
    <w:rsid w:val="00981789"/>
    <w:rsid w:val="00981CF2"/>
    <w:rsid w:val="00981F49"/>
    <w:rsid w:val="009828D6"/>
    <w:rsid w:val="0098304E"/>
    <w:rsid w:val="00983890"/>
    <w:rsid w:val="00983EB6"/>
    <w:rsid w:val="00983EFA"/>
    <w:rsid w:val="009845F4"/>
    <w:rsid w:val="009859D3"/>
    <w:rsid w:val="00985D96"/>
    <w:rsid w:val="0098613C"/>
    <w:rsid w:val="0098649F"/>
    <w:rsid w:val="00986792"/>
    <w:rsid w:val="009876E8"/>
    <w:rsid w:val="00990148"/>
    <w:rsid w:val="009913FF"/>
    <w:rsid w:val="009915A0"/>
    <w:rsid w:val="009923E9"/>
    <w:rsid w:val="0099242E"/>
    <w:rsid w:val="00992716"/>
    <w:rsid w:val="00992ECA"/>
    <w:rsid w:val="009930D7"/>
    <w:rsid w:val="009932F6"/>
    <w:rsid w:val="0099527D"/>
    <w:rsid w:val="009955CD"/>
    <w:rsid w:val="009961E8"/>
    <w:rsid w:val="00996C5E"/>
    <w:rsid w:val="00996FB1"/>
    <w:rsid w:val="0099756C"/>
    <w:rsid w:val="009A03DA"/>
    <w:rsid w:val="009A0BFC"/>
    <w:rsid w:val="009A1EB6"/>
    <w:rsid w:val="009A2697"/>
    <w:rsid w:val="009A5670"/>
    <w:rsid w:val="009A5922"/>
    <w:rsid w:val="009A6BCC"/>
    <w:rsid w:val="009B09D3"/>
    <w:rsid w:val="009B2210"/>
    <w:rsid w:val="009B25A1"/>
    <w:rsid w:val="009B2A9D"/>
    <w:rsid w:val="009B413A"/>
    <w:rsid w:val="009B491B"/>
    <w:rsid w:val="009B4BC5"/>
    <w:rsid w:val="009B4CD3"/>
    <w:rsid w:val="009B50D8"/>
    <w:rsid w:val="009B5420"/>
    <w:rsid w:val="009B5611"/>
    <w:rsid w:val="009B58AA"/>
    <w:rsid w:val="009B5DC7"/>
    <w:rsid w:val="009B7670"/>
    <w:rsid w:val="009B7B62"/>
    <w:rsid w:val="009B7DAE"/>
    <w:rsid w:val="009C0AD2"/>
    <w:rsid w:val="009C0C87"/>
    <w:rsid w:val="009C21DB"/>
    <w:rsid w:val="009C265A"/>
    <w:rsid w:val="009C3106"/>
    <w:rsid w:val="009C4872"/>
    <w:rsid w:val="009C4F17"/>
    <w:rsid w:val="009C573A"/>
    <w:rsid w:val="009C5A50"/>
    <w:rsid w:val="009C5EDB"/>
    <w:rsid w:val="009C5F8E"/>
    <w:rsid w:val="009C64D4"/>
    <w:rsid w:val="009C68B4"/>
    <w:rsid w:val="009C6EE0"/>
    <w:rsid w:val="009C7A6B"/>
    <w:rsid w:val="009C7B4F"/>
    <w:rsid w:val="009D05A1"/>
    <w:rsid w:val="009D0D35"/>
    <w:rsid w:val="009D1496"/>
    <w:rsid w:val="009D16E1"/>
    <w:rsid w:val="009D1D70"/>
    <w:rsid w:val="009D25B7"/>
    <w:rsid w:val="009D313B"/>
    <w:rsid w:val="009D3149"/>
    <w:rsid w:val="009D37C9"/>
    <w:rsid w:val="009D458A"/>
    <w:rsid w:val="009D4A05"/>
    <w:rsid w:val="009D53DF"/>
    <w:rsid w:val="009D5FBD"/>
    <w:rsid w:val="009D6212"/>
    <w:rsid w:val="009D6ED1"/>
    <w:rsid w:val="009D7266"/>
    <w:rsid w:val="009D7DE5"/>
    <w:rsid w:val="009E1020"/>
    <w:rsid w:val="009E2087"/>
    <w:rsid w:val="009E2AC9"/>
    <w:rsid w:val="009E2F3D"/>
    <w:rsid w:val="009E41B3"/>
    <w:rsid w:val="009E4397"/>
    <w:rsid w:val="009E795B"/>
    <w:rsid w:val="009F1BB9"/>
    <w:rsid w:val="009F2348"/>
    <w:rsid w:val="009F2924"/>
    <w:rsid w:val="009F2B46"/>
    <w:rsid w:val="009F2DA5"/>
    <w:rsid w:val="009F2EDD"/>
    <w:rsid w:val="009F3648"/>
    <w:rsid w:val="009F3AFD"/>
    <w:rsid w:val="009F3DDD"/>
    <w:rsid w:val="009F42B4"/>
    <w:rsid w:val="009F42BE"/>
    <w:rsid w:val="009F4345"/>
    <w:rsid w:val="009F4CB4"/>
    <w:rsid w:val="009F5235"/>
    <w:rsid w:val="009F6D48"/>
    <w:rsid w:val="009F713D"/>
    <w:rsid w:val="009F7F19"/>
    <w:rsid w:val="00A00D56"/>
    <w:rsid w:val="00A013D3"/>
    <w:rsid w:val="00A01703"/>
    <w:rsid w:val="00A018C1"/>
    <w:rsid w:val="00A01CC0"/>
    <w:rsid w:val="00A01F5F"/>
    <w:rsid w:val="00A02DFD"/>
    <w:rsid w:val="00A0343C"/>
    <w:rsid w:val="00A03692"/>
    <w:rsid w:val="00A03950"/>
    <w:rsid w:val="00A041BF"/>
    <w:rsid w:val="00A0521F"/>
    <w:rsid w:val="00A0629A"/>
    <w:rsid w:val="00A06847"/>
    <w:rsid w:val="00A06C36"/>
    <w:rsid w:val="00A06DA5"/>
    <w:rsid w:val="00A074D2"/>
    <w:rsid w:val="00A10584"/>
    <w:rsid w:val="00A113A0"/>
    <w:rsid w:val="00A1357D"/>
    <w:rsid w:val="00A13FD5"/>
    <w:rsid w:val="00A141C6"/>
    <w:rsid w:val="00A14B8B"/>
    <w:rsid w:val="00A1520C"/>
    <w:rsid w:val="00A15C58"/>
    <w:rsid w:val="00A15C94"/>
    <w:rsid w:val="00A15F3C"/>
    <w:rsid w:val="00A168D2"/>
    <w:rsid w:val="00A16AE1"/>
    <w:rsid w:val="00A16E30"/>
    <w:rsid w:val="00A17F9B"/>
    <w:rsid w:val="00A21041"/>
    <w:rsid w:val="00A2231C"/>
    <w:rsid w:val="00A24677"/>
    <w:rsid w:val="00A24C99"/>
    <w:rsid w:val="00A2538A"/>
    <w:rsid w:val="00A26350"/>
    <w:rsid w:val="00A27CF8"/>
    <w:rsid w:val="00A301AD"/>
    <w:rsid w:val="00A306CB"/>
    <w:rsid w:val="00A30E59"/>
    <w:rsid w:val="00A31185"/>
    <w:rsid w:val="00A3225B"/>
    <w:rsid w:val="00A3287B"/>
    <w:rsid w:val="00A328D8"/>
    <w:rsid w:val="00A3298D"/>
    <w:rsid w:val="00A33553"/>
    <w:rsid w:val="00A3359D"/>
    <w:rsid w:val="00A34F3C"/>
    <w:rsid w:val="00A3514C"/>
    <w:rsid w:val="00A35C34"/>
    <w:rsid w:val="00A35DCC"/>
    <w:rsid w:val="00A36378"/>
    <w:rsid w:val="00A36F8E"/>
    <w:rsid w:val="00A40B3B"/>
    <w:rsid w:val="00A40E3A"/>
    <w:rsid w:val="00A418A3"/>
    <w:rsid w:val="00A41DFE"/>
    <w:rsid w:val="00A41F05"/>
    <w:rsid w:val="00A42522"/>
    <w:rsid w:val="00A441F9"/>
    <w:rsid w:val="00A45850"/>
    <w:rsid w:val="00A46589"/>
    <w:rsid w:val="00A46788"/>
    <w:rsid w:val="00A47F94"/>
    <w:rsid w:val="00A508B2"/>
    <w:rsid w:val="00A5095F"/>
    <w:rsid w:val="00A50B09"/>
    <w:rsid w:val="00A51AD4"/>
    <w:rsid w:val="00A52500"/>
    <w:rsid w:val="00A52A79"/>
    <w:rsid w:val="00A52BD6"/>
    <w:rsid w:val="00A532B5"/>
    <w:rsid w:val="00A5341F"/>
    <w:rsid w:val="00A53783"/>
    <w:rsid w:val="00A53E1A"/>
    <w:rsid w:val="00A549B2"/>
    <w:rsid w:val="00A55CF1"/>
    <w:rsid w:val="00A55EBF"/>
    <w:rsid w:val="00A56547"/>
    <w:rsid w:val="00A5680D"/>
    <w:rsid w:val="00A576E1"/>
    <w:rsid w:val="00A611BA"/>
    <w:rsid w:val="00A61263"/>
    <w:rsid w:val="00A627B7"/>
    <w:rsid w:val="00A628F0"/>
    <w:rsid w:val="00A630A0"/>
    <w:rsid w:val="00A63ED1"/>
    <w:rsid w:val="00A63FE2"/>
    <w:rsid w:val="00A650CD"/>
    <w:rsid w:val="00A669A0"/>
    <w:rsid w:val="00A66BD4"/>
    <w:rsid w:val="00A6751C"/>
    <w:rsid w:val="00A70679"/>
    <w:rsid w:val="00A70A53"/>
    <w:rsid w:val="00A70E2C"/>
    <w:rsid w:val="00A70F8D"/>
    <w:rsid w:val="00A72629"/>
    <w:rsid w:val="00A72732"/>
    <w:rsid w:val="00A73CCF"/>
    <w:rsid w:val="00A73D34"/>
    <w:rsid w:val="00A742EF"/>
    <w:rsid w:val="00A74B91"/>
    <w:rsid w:val="00A755B2"/>
    <w:rsid w:val="00A7561D"/>
    <w:rsid w:val="00A756AC"/>
    <w:rsid w:val="00A762AD"/>
    <w:rsid w:val="00A76AFC"/>
    <w:rsid w:val="00A76D24"/>
    <w:rsid w:val="00A7704C"/>
    <w:rsid w:val="00A7722D"/>
    <w:rsid w:val="00A77F8F"/>
    <w:rsid w:val="00A80346"/>
    <w:rsid w:val="00A817A7"/>
    <w:rsid w:val="00A82591"/>
    <w:rsid w:val="00A83619"/>
    <w:rsid w:val="00A85282"/>
    <w:rsid w:val="00A85491"/>
    <w:rsid w:val="00A85FB1"/>
    <w:rsid w:val="00A86441"/>
    <w:rsid w:val="00A877FA"/>
    <w:rsid w:val="00A87ADE"/>
    <w:rsid w:val="00A87C34"/>
    <w:rsid w:val="00A91185"/>
    <w:rsid w:val="00A91256"/>
    <w:rsid w:val="00A91542"/>
    <w:rsid w:val="00A9168F"/>
    <w:rsid w:val="00A91B54"/>
    <w:rsid w:val="00A925D9"/>
    <w:rsid w:val="00A926AA"/>
    <w:rsid w:val="00A92EE0"/>
    <w:rsid w:val="00A93137"/>
    <w:rsid w:val="00A932F3"/>
    <w:rsid w:val="00A93413"/>
    <w:rsid w:val="00A93BB9"/>
    <w:rsid w:val="00A95344"/>
    <w:rsid w:val="00A96BD9"/>
    <w:rsid w:val="00A96E71"/>
    <w:rsid w:val="00A96FB9"/>
    <w:rsid w:val="00A97C40"/>
    <w:rsid w:val="00AA0446"/>
    <w:rsid w:val="00AA0C8A"/>
    <w:rsid w:val="00AA15A4"/>
    <w:rsid w:val="00AA16B1"/>
    <w:rsid w:val="00AA199F"/>
    <w:rsid w:val="00AA338E"/>
    <w:rsid w:val="00AA37CE"/>
    <w:rsid w:val="00AA3B8C"/>
    <w:rsid w:val="00AA4AEF"/>
    <w:rsid w:val="00AA55DA"/>
    <w:rsid w:val="00AA5646"/>
    <w:rsid w:val="00AA5B36"/>
    <w:rsid w:val="00AA73F6"/>
    <w:rsid w:val="00AA7D7E"/>
    <w:rsid w:val="00AB037E"/>
    <w:rsid w:val="00AB14E6"/>
    <w:rsid w:val="00AB29A6"/>
    <w:rsid w:val="00AB327F"/>
    <w:rsid w:val="00AB34C5"/>
    <w:rsid w:val="00AB3D2A"/>
    <w:rsid w:val="00AB422E"/>
    <w:rsid w:val="00AB5117"/>
    <w:rsid w:val="00AB5464"/>
    <w:rsid w:val="00AB78B1"/>
    <w:rsid w:val="00AC0C4E"/>
    <w:rsid w:val="00AC10D5"/>
    <w:rsid w:val="00AC1B71"/>
    <w:rsid w:val="00AC2674"/>
    <w:rsid w:val="00AC305F"/>
    <w:rsid w:val="00AC34E4"/>
    <w:rsid w:val="00AC6563"/>
    <w:rsid w:val="00AC703F"/>
    <w:rsid w:val="00AC7FD2"/>
    <w:rsid w:val="00AD048E"/>
    <w:rsid w:val="00AD0D4A"/>
    <w:rsid w:val="00AD159C"/>
    <w:rsid w:val="00AD17F5"/>
    <w:rsid w:val="00AD1A5A"/>
    <w:rsid w:val="00AD1BF0"/>
    <w:rsid w:val="00AD204D"/>
    <w:rsid w:val="00AD22BD"/>
    <w:rsid w:val="00AD2E34"/>
    <w:rsid w:val="00AD3153"/>
    <w:rsid w:val="00AD33BA"/>
    <w:rsid w:val="00AD38B1"/>
    <w:rsid w:val="00AD499F"/>
    <w:rsid w:val="00AD4F50"/>
    <w:rsid w:val="00AD54BA"/>
    <w:rsid w:val="00AD619D"/>
    <w:rsid w:val="00AD67BF"/>
    <w:rsid w:val="00AD6BC0"/>
    <w:rsid w:val="00AD70F7"/>
    <w:rsid w:val="00AD7759"/>
    <w:rsid w:val="00AE0544"/>
    <w:rsid w:val="00AE0C51"/>
    <w:rsid w:val="00AE0D57"/>
    <w:rsid w:val="00AE0D9C"/>
    <w:rsid w:val="00AE0EA1"/>
    <w:rsid w:val="00AE17D6"/>
    <w:rsid w:val="00AE2CC8"/>
    <w:rsid w:val="00AE32EC"/>
    <w:rsid w:val="00AE4857"/>
    <w:rsid w:val="00AE5700"/>
    <w:rsid w:val="00AE5C3B"/>
    <w:rsid w:val="00AE6175"/>
    <w:rsid w:val="00AE6824"/>
    <w:rsid w:val="00AE6D6C"/>
    <w:rsid w:val="00AE73BE"/>
    <w:rsid w:val="00AE76F9"/>
    <w:rsid w:val="00AE78D7"/>
    <w:rsid w:val="00AE7AAC"/>
    <w:rsid w:val="00AF0760"/>
    <w:rsid w:val="00AF128A"/>
    <w:rsid w:val="00AF18A2"/>
    <w:rsid w:val="00AF1AE7"/>
    <w:rsid w:val="00AF2379"/>
    <w:rsid w:val="00AF23A1"/>
    <w:rsid w:val="00AF284B"/>
    <w:rsid w:val="00AF29D1"/>
    <w:rsid w:val="00AF404B"/>
    <w:rsid w:val="00AF42B7"/>
    <w:rsid w:val="00AF447E"/>
    <w:rsid w:val="00AF501D"/>
    <w:rsid w:val="00AF577F"/>
    <w:rsid w:val="00AF59F2"/>
    <w:rsid w:val="00AF5D76"/>
    <w:rsid w:val="00AF5FCB"/>
    <w:rsid w:val="00AF651F"/>
    <w:rsid w:val="00AF7084"/>
    <w:rsid w:val="00AF7B6B"/>
    <w:rsid w:val="00B01BE1"/>
    <w:rsid w:val="00B020AD"/>
    <w:rsid w:val="00B02776"/>
    <w:rsid w:val="00B03ED8"/>
    <w:rsid w:val="00B03F93"/>
    <w:rsid w:val="00B0546A"/>
    <w:rsid w:val="00B0649E"/>
    <w:rsid w:val="00B07936"/>
    <w:rsid w:val="00B105A6"/>
    <w:rsid w:val="00B10BAA"/>
    <w:rsid w:val="00B1125E"/>
    <w:rsid w:val="00B11CDC"/>
    <w:rsid w:val="00B11DBB"/>
    <w:rsid w:val="00B124A9"/>
    <w:rsid w:val="00B12C7B"/>
    <w:rsid w:val="00B12E1F"/>
    <w:rsid w:val="00B133CA"/>
    <w:rsid w:val="00B134CF"/>
    <w:rsid w:val="00B13911"/>
    <w:rsid w:val="00B14392"/>
    <w:rsid w:val="00B1623D"/>
    <w:rsid w:val="00B16874"/>
    <w:rsid w:val="00B16914"/>
    <w:rsid w:val="00B169CC"/>
    <w:rsid w:val="00B169F3"/>
    <w:rsid w:val="00B17ABB"/>
    <w:rsid w:val="00B17AE9"/>
    <w:rsid w:val="00B20B94"/>
    <w:rsid w:val="00B20BB5"/>
    <w:rsid w:val="00B210EF"/>
    <w:rsid w:val="00B22E46"/>
    <w:rsid w:val="00B2315A"/>
    <w:rsid w:val="00B23D29"/>
    <w:rsid w:val="00B246F6"/>
    <w:rsid w:val="00B247F9"/>
    <w:rsid w:val="00B24D18"/>
    <w:rsid w:val="00B25BEA"/>
    <w:rsid w:val="00B260A1"/>
    <w:rsid w:val="00B270C0"/>
    <w:rsid w:val="00B276BD"/>
    <w:rsid w:val="00B27E9C"/>
    <w:rsid w:val="00B30133"/>
    <w:rsid w:val="00B30C8C"/>
    <w:rsid w:val="00B313EC"/>
    <w:rsid w:val="00B31DA0"/>
    <w:rsid w:val="00B322D8"/>
    <w:rsid w:val="00B32769"/>
    <w:rsid w:val="00B3285C"/>
    <w:rsid w:val="00B32A79"/>
    <w:rsid w:val="00B33D07"/>
    <w:rsid w:val="00B34267"/>
    <w:rsid w:val="00B36501"/>
    <w:rsid w:val="00B379F9"/>
    <w:rsid w:val="00B40210"/>
    <w:rsid w:val="00B40325"/>
    <w:rsid w:val="00B4062C"/>
    <w:rsid w:val="00B40B9F"/>
    <w:rsid w:val="00B4157C"/>
    <w:rsid w:val="00B424F0"/>
    <w:rsid w:val="00B42DC0"/>
    <w:rsid w:val="00B4346D"/>
    <w:rsid w:val="00B43E76"/>
    <w:rsid w:val="00B43EC1"/>
    <w:rsid w:val="00B459E4"/>
    <w:rsid w:val="00B46232"/>
    <w:rsid w:val="00B472A3"/>
    <w:rsid w:val="00B479D1"/>
    <w:rsid w:val="00B47C13"/>
    <w:rsid w:val="00B47DD1"/>
    <w:rsid w:val="00B5008D"/>
    <w:rsid w:val="00B50198"/>
    <w:rsid w:val="00B50E24"/>
    <w:rsid w:val="00B514BB"/>
    <w:rsid w:val="00B52F4C"/>
    <w:rsid w:val="00B53D6D"/>
    <w:rsid w:val="00B53F33"/>
    <w:rsid w:val="00B547B3"/>
    <w:rsid w:val="00B554E3"/>
    <w:rsid w:val="00B55AB7"/>
    <w:rsid w:val="00B55BBC"/>
    <w:rsid w:val="00B55E65"/>
    <w:rsid w:val="00B57DFF"/>
    <w:rsid w:val="00B57FE7"/>
    <w:rsid w:val="00B60426"/>
    <w:rsid w:val="00B6070E"/>
    <w:rsid w:val="00B60731"/>
    <w:rsid w:val="00B607CF"/>
    <w:rsid w:val="00B6174E"/>
    <w:rsid w:val="00B61E57"/>
    <w:rsid w:val="00B621B7"/>
    <w:rsid w:val="00B62B86"/>
    <w:rsid w:val="00B64733"/>
    <w:rsid w:val="00B649AB"/>
    <w:rsid w:val="00B64C45"/>
    <w:rsid w:val="00B64E05"/>
    <w:rsid w:val="00B65FAF"/>
    <w:rsid w:val="00B66DA8"/>
    <w:rsid w:val="00B67DF9"/>
    <w:rsid w:val="00B70A3E"/>
    <w:rsid w:val="00B70AD7"/>
    <w:rsid w:val="00B70B0C"/>
    <w:rsid w:val="00B71137"/>
    <w:rsid w:val="00B71B1C"/>
    <w:rsid w:val="00B71DB0"/>
    <w:rsid w:val="00B71DF1"/>
    <w:rsid w:val="00B7257F"/>
    <w:rsid w:val="00B727D6"/>
    <w:rsid w:val="00B72B1D"/>
    <w:rsid w:val="00B72DF9"/>
    <w:rsid w:val="00B7309B"/>
    <w:rsid w:val="00B73294"/>
    <w:rsid w:val="00B74137"/>
    <w:rsid w:val="00B74219"/>
    <w:rsid w:val="00B759BA"/>
    <w:rsid w:val="00B76AE7"/>
    <w:rsid w:val="00B77588"/>
    <w:rsid w:val="00B77BA1"/>
    <w:rsid w:val="00B800CC"/>
    <w:rsid w:val="00B8138D"/>
    <w:rsid w:val="00B8180C"/>
    <w:rsid w:val="00B818AA"/>
    <w:rsid w:val="00B81EBA"/>
    <w:rsid w:val="00B82EB4"/>
    <w:rsid w:val="00B82F8B"/>
    <w:rsid w:val="00B8300E"/>
    <w:rsid w:val="00B830EA"/>
    <w:rsid w:val="00B835F5"/>
    <w:rsid w:val="00B83B3F"/>
    <w:rsid w:val="00B8462A"/>
    <w:rsid w:val="00B849AD"/>
    <w:rsid w:val="00B84B8E"/>
    <w:rsid w:val="00B8596D"/>
    <w:rsid w:val="00B85B87"/>
    <w:rsid w:val="00B8724B"/>
    <w:rsid w:val="00B875AE"/>
    <w:rsid w:val="00B90583"/>
    <w:rsid w:val="00B90648"/>
    <w:rsid w:val="00B90A3F"/>
    <w:rsid w:val="00B91361"/>
    <w:rsid w:val="00B9218A"/>
    <w:rsid w:val="00B921D9"/>
    <w:rsid w:val="00B9283F"/>
    <w:rsid w:val="00B93077"/>
    <w:rsid w:val="00B93870"/>
    <w:rsid w:val="00B949B9"/>
    <w:rsid w:val="00B94DEB"/>
    <w:rsid w:val="00B94E76"/>
    <w:rsid w:val="00B95477"/>
    <w:rsid w:val="00B95892"/>
    <w:rsid w:val="00B9754E"/>
    <w:rsid w:val="00BA0A5E"/>
    <w:rsid w:val="00BA0F59"/>
    <w:rsid w:val="00BA175E"/>
    <w:rsid w:val="00BA17E1"/>
    <w:rsid w:val="00BA2025"/>
    <w:rsid w:val="00BA2796"/>
    <w:rsid w:val="00BA28DB"/>
    <w:rsid w:val="00BA3343"/>
    <w:rsid w:val="00BA3B55"/>
    <w:rsid w:val="00BA50B0"/>
    <w:rsid w:val="00BA54A1"/>
    <w:rsid w:val="00BA5F7E"/>
    <w:rsid w:val="00BA78F9"/>
    <w:rsid w:val="00BA7A44"/>
    <w:rsid w:val="00BA7D32"/>
    <w:rsid w:val="00BA7EDE"/>
    <w:rsid w:val="00BB0CAF"/>
    <w:rsid w:val="00BB0F32"/>
    <w:rsid w:val="00BB116A"/>
    <w:rsid w:val="00BB1F94"/>
    <w:rsid w:val="00BB221F"/>
    <w:rsid w:val="00BB2256"/>
    <w:rsid w:val="00BB25FF"/>
    <w:rsid w:val="00BB3671"/>
    <w:rsid w:val="00BB383E"/>
    <w:rsid w:val="00BC18DE"/>
    <w:rsid w:val="00BC2A22"/>
    <w:rsid w:val="00BC2E23"/>
    <w:rsid w:val="00BC3B5B"/>
    <w:rsid w:val="00BC419A"/>
    <w:rsid w:val="00BC4604"/>
    <w:rsid w:val="00BC506B"/>
    <w:rsid w:val="00BC5120"/>
    <w:rsid w:val="00BC59DD"/>
    <w:rsid w:val="00BC6C12"/>
    <w:rsid w:val="00BC6CAF"/>
    <w:rsid w:val="00BC6E3E"/>
    <w:rsid w:val="00BD058C"/>
    <w:rsid w:val="00BD118F"/>
    <w:rsid w:val="00BD1337"/>
    <w:rsid w:val="00BD1FC9"/>
    <w:rsid w:val="00BD2A7B"/>
    <w:rsid w:val="00BD2D6E"/>
    <w:rsid w:val="00BD3013"/>
    <w:rsid w:val="00BD3818"/>
    <w:rsid w:val="00BD50AF"/>
    <w:rsid w:val="00BD531A"/>
    <w:rsid w:val="00BD545E"/>
    <w:rsid w:val="00BD580A"/>
    <w:rsid w:val="00BD5D97"/>
    <w:rsid w:val="00BD5DCE"/>
    <w:rsid w:val="00BD6B41"/>
    <w:rsid w:val="00BD776A"/>
    <w:rsid w:val="00BD7E83"/>
    <w:rsid w:val="00BE065E"/>
    <w:rsid w:val="00BE099A"/>
    <w:rsid w:val="00BE0D11"/>
    <w:rsid w:val="00BE0D50"/>
    <w:rsid w:val="00BE1099"/>
    <w:rsid w:val="00BE112C"/>
    <w:rsid w:val="00BE1251"/>
    <w:rsid w:val="00BE15F9"/>
    <w:rsid w:val="00BE3EDE"/>
    <w:rsid w:val="00BE4DD2"/>
    <w:rsid w:val="00BE5CE8"/>
    <w:rsid w:val="00BE6B04"/>
    <w:rsid w:val="00BE6FC8"/>
    <w:rsid w:val="00BE6FE3"/>
    <w:rsid w:val="00BE7F48"/>
    <w:rsid w:val="00BE7F5B"/>
    <w:rsid w:val="00BF0B40"/>
    <w:rsid w:val="00BF1A3C"/>
    <w:rsid w:val="00BF2022"/>
    <w:rsid w:val="00BF2741"/>
    <w:rsid w:val="00BF2B93"/>
    <w:rsid w:val="00BF2DB3"/>
    <w:rsid w:val="00BF3084"/>
    <w:rsid w:val="00BF33BF"/>
    <w:rsid w:val="00BF3DD8"/>
    <w:rsid w:val="00BF3EA5"/>
    <w:rsid w:val="00BF41FB"/>
    <w:rsid w:val="00BF4849"/>
    <w:rsid w:val="00BF5F69"/>
    <w:rsid w:val="00C0068A"/>
    <w:rsid w:val="00C0106A"/>
    <w:rsid w:val="00C011A7"/>
    <w:rsid w:val="00C01AF5"/>
    <w:rsid w:val="00C01F8C"/>
    <w:rsid w:val="00C021A5"/>
    <w:rsid w:val="00C028F8"/>
    <w:rsid w:val="00C032F9"/>
    <w:rsid w:val="00C043FC"/>
    <w:rsid w:val="00C047BF"/>
    <w:rsid w:val="00C05114"/>
    <w:rsid w:val="00C05212"/>
    <w:rsid w:val="00C05A11"/>
    <w:rsid w:val="00C05F2C"/>
    <w:rsid w:val="00C067DF"/>
    <w:rsid w:val="00C0683E"/>
    <w:rsid w:val="00C07068"/>
    <w:rsid w:val="00C07961"/>
    <w:rsid w:val="00C12DD5"/>
    <w:rsid w:val="00C141D8"/>
    <w:rsid w:val="00C1427F"/>
    <w:rsid w:val="00C14516"/>
    <w:rsid w:val="00C14603"/>
    <w:rsid w:val="00C14864"/>
    <w:rsid w:val="00C14BD8"/>
    <w:rsid w:val="00C14E3F"/>
    <w:rsid w:val="00C14F8A"/>
    <w:rsid w:val="00C1716C"/>
    <w:rsid w:val="00C17225"/>
    <w:rsid w:val="00C17AA1"/>
    <w:rsid w:val="00C20157"/>
    <w:rsid w:val="00C212FA"/>
    <w:rsid w:val="00C21D51"/>
    <w:rsid w:val="00C22707"/>
    <w:rsid w:val="00C24713"/>
    <w:rsid w:val="00C24F09"/>
    <w:rsid w:val="00C268E2"/>
    <w:rsid w:val="00C26B8E"/>
    <w:rsid w:val="00C2755F"/>
    <w:rsid w:val="00C31483"/>
    <w:rsid w:val="00C31AD5"/>
    <w:rsid w:val="00C31CB6"/>
    <w:rsid w:val="00C3264B"/>
    <w:rsid w:val="00C32938"/>
    <w:rsid w:val="00C32BDF"/>
    <w:rsid w:val="00C33230"/>
    <w:rsid w:val="00C3447C"/>
    <w:rsid w:val="00C3451D"/>
    <w:rsid w:val="00C34D6B"/>
    <w:rsid w:val="00C34D74"/>
    <w:rsid w:val="00C36420"/>
    <w:rsid w:val="00C373BD"/>
    <w:rsid w:val="00C378D4"/>
    <w:rsid w:val="00C40107"/>
    <w:rsid w:val="00C420BC"/>
    <w:rsid w:val="00C43C3C"/>
    <w:rsid w:val="00C4405D"/>
    <w:rsid w:val="00C4514A"/>
    <w:rsid w:val="00C45597"/>
    <w:rsid w:val="00C456E1"/>
    <w:rsid w:val="00C45905"/>
    <w:rsid w:val="00C46BC7"/>
    <w:rsid w:val="00C46BDD"/>
    <w:rsid w:val="00C46C5D"/>
    <w:rsid w:val="00C47BF6"/>
    <w:rsid w:val="00C501C9"/>
    <w:rsid w:val="00C502C0"/>
    <w:rsid w:val="00C5050B"/>
    <w:rsid w:val="00C5088C"/>
    <w:rsid w:val="00C5146C"/>
    <w:rsid w:val="00C51EF7"/>
    <w:rsid w:val="00C51F76"/>
    <w:rsid w:val="00C5226B"/>
    <w:rsid w:val="00C52D91"/>
    <w:rsid w:val="00C5399D"/>
    <w:rsid w:val="00C559C6"/>
    <w:rsid w:val="00C56EC6"/>
    <w:rsid w:val="00C5725D"/>
    <w:rsid w:val="00C57306"/>
    <w:rsid w:val="00C57BE3"/>
    <w:rsid w:val="00C57D45"/>
    <w:rsid w:val="00C60390"/>
    <w:rsid w:val="00C613A2"/>
    <w:rsid w:val="00C626C2"/>
    <w:rsid w:val="00C62E23"/>
    <w:rsid w:val="00C632B8"/>
    <w:rsid w:val="00C63892"/>
    <w:rsid w:val="00C639B9"/>
    <w:rsid w:val="00C642F9"/>
    <w:rsid w:val="00C64BC6"/>
    <w:rsid w:val="00C65593"/>
    <w:rsid w:val="00C658A5"/>
    <w:rsid w:val="00C6660C"/>
    <w:rsid w:val="00C66BD7"/>
    <w:rsid w:val="00C67CBB"/>
    <w:rsid w:val="00C70B1F"/>
    <w:rsid w:val="00C71BE9"/>
    <w:rsid w:val="00C73961"/>
    <w:rsid w:val="00C73CBA"/>
    <w:rsid w:val="00C74009"/>
    <w:rsid w:val="00C7472B"/>
    <w:rsid w:val="00C75E5F"/>
    <w:rsid w:val="00C7673F"/>
    <w:rsid w:val="00C77341"/>
    <w:rsid w:val="00C77865"/>
    <w:rsid w:val="00C80B01"/>
    <w:rsid w:val="00C8137B"/>
    <w:rsid w:val="00C822EF"/>
    <w:rsid w:val="00C82623"/>
    <w:rsid w:val="00C82759"/>
    <w:rsid w:val="00C82EE3"/>
    <w:rsid w:val="00C831A9"/>
    <w:rsid w:val="00C837C8"/>
    <w:rsid w:val="00C83E05"/>
    <w:rsid w:val="00C84A45"/>
    <w:rsid w:val="00C85858"/>
    <w:rsid w:val="00C858E6"/>
    <w:rsid w:val="00C85DA8"/>
    <w:rsid w:val="00C863C5"/>
    <w:rsid w:val="00C86803"/>
    <w:rsid w:val="00C87FD5"/>
    <w:rsid w:val="00C91B57"/>
    <w:rsid w:val="00C9242A"/>
    <w:rsid w:val="00C925F1"/>
    <w:rsid w:val="00C930FB"/>
    <w:rsid w:val="00C94944"/>
    <w:rsid w:val="00C96037"/>
    <w:rsid w:val="00C96C41"/>
    <w:rsid w:val="00C96E33"/>
    <w:rsid w:val="00C975BB"/>
    <w:rsid w:val="00C97D23"/>
    <w:rsid w:val="00CA099F"/>
    <w:rsid w:val="00CA0BF7"/>
    <w:rsid w:val="00CA158D"/>
    <w:rsid w:val="00CA166C"/>
    <w:rsid w:val="00CA3076"/>
    <w:rsid w:val="00CA32BC"/>
    <w:rsid w:val="00CA3317"/>
    <w:rsid w:val="00CA3740"/>
    <w:rsid w:val="00CA3C3C"/>
    <w:rsid w:val="00CA4764"/>
    <w:rsid w:val="00CA49E2"/>
    <w:rsid w:val="00CA71A3"/>
    <w:rsid w:val="00CA7BBD"/>
    <w:rsid w:val="00CB115E"/>
    <w:rsid w:val="00CB2A4D"/>
    <w:rsid w:val="00CB36E1"/>
    <w:rsid w:val="00CB3CD7"/>
    <w:rsid w:val="00CB49C9"/>
    <w:rsid w:val="00CB4D18"/>
    <w:rsid w:val="00CB4EE7"/>
    <w:rsid w:val="00CB5D13"/>
    <w:rsid w:val="00CB7080"/>
    <w:rsid w:val="00CB72A8"/>
    <w:rsid w:val="00CB7B3B"/>
    <w:rsid w:val="00CB7C94"/>
    <w:rsid w:val="00CC01E2"/>
    <w:rsid w:val="00CC0320"/>
    <w:rsid w:val="00CC0BA7"/>
    <w:rsid w:val="00CC0DC8"/>
    <w:rsid w:val="00CC2C45"/>
    <w:rsid w:val="00CC2C67"/>
    <w:rsid w:val="00CC332F"/>
    <w:rsid w:val="00CC3573"/>
    <w:rsid w:val="00CC3E91"/>
    <w:rsid w:val="00CC44AB"/>
    <w:rsid w:val="00CC47F2"/>
    <w:rsid w:val="00CC51A0"/>
    <w:rsid w:val="00CC54BD"/>
    <w:rsid w:val="00CC5F23"/>
    <w:rsid w:val="00CC60B4"/>
    <w:rsid w:val="00CC689B"/>
    <w:rsid w:val="00CC6A79"/>
    <w:rsid w:val="00CD007C"/>
    <w:rsid w:val="00CD0B93"/>
    <w:rsid w:val="00CD1644"/>
    <w:rsid w:val="00CD1A36"/>
    <w:rsid w:val="00CD3E5B"/>
    <w:rsid w:val="00CD49CC"/>
    <w:rsid w:val="00CD5060"/>
    <w:rsid w:val="00CD6233"/>
    <w:rsid w:val="00CD62EB"/>
    <w:rsid w:val="00CD71CC"/>
    <w:rsid w:val="00CD7690"/>
    <w:rsid w:val="00CE02B3"/>
    <w:rsid w:val="00CE064E"/>
    <w:rsid w:val="00CE0A2D"/>
    <w:rsid w:val="00CE1171"/>
    <w:rsid w:val="00CE134E"/>
    <w:rsid w:val="00CE13DB"/>
    <w:rsid w:val="00CE1EEE"/>
    <w:rsid w:val="00CE2016"/>
    <w:rsid w:val="00CE2583"/>
    <w:rsid w:val="00CE2C96"/>
    <w:rsid w:val="00CE313B"/>
    <w:rsid w:val="00CE32CB"/>
    <w:rsid w:val="00CE3943"/>
    <w:rsid w:val="00CE3DF8"/>
    <w:rsid w:val="00CE5458"/>
    <w:rsid w:val="00CE606A"/>
    <w:rsid w:val="00CE65DE"/>
    <w:rsid w:val="00CE6B31"/>
    <w:rsid w:val="00CE70FC"/>
    <w:rsid w:val="00CE78B5"/>
    <w:rsid w:val="00CE7AF0"/>
    <w:rsid w:val="00CF0191"/>
    <w:rsid w:val="00CF03FD"/>
    <w:rsid w:val="00CF0D55"/>
    <w:rsid w:val="00CF1201"/>
    <w:rsid w:val="00CF1825"/>
    <w:rsid w:val="00CF1FEF"/>
    <w:rsid w:val="00CF238A"/>
    <w:rsid w:val="00CF343C"/>
    <w:rsid w:val="00CF391E"/>
    <w:rsid w:val="00CF3FE3"/>
    <w:rsid w:val="00CF409B"/>
    <w:rsid w:val="00CF4EF3"/>
    <w:rsid w:val="00CF5BED"/>
    <w:rsid w:val="00CF6B53"/>
    <w:rsid w:val="00D012C5"/>
    <w:rsid w:val="00D01B50"/>
    <w:rsid w:val="00D01C85"/>
    <w:rsid w:val="00D02030"/>
    <w:rsid w:val="00D02533"/>
    <w:rsid w:val="00D0278B"/>
    <w:rsid w:val="00D04060"/>
    <w:rsid w:val="00D0458A"/>
    <w:rsid w:val="00D04B1C"/>
    <w:rsid w:val="00D06502"/>
    <w:rsid w:val="00D07C85"/>
    <w:rsid w:val="00D10636"/>
    <w:rsid w:val="00D11773"/>
    <w:rsid w:val="00D12A28"/>
    <w:rsid w:val="00D12DB0"/>
    <w:rsid w:val="00D14CE2"/>
    <w:rsid w:val="00D1622E"/>
    <w:rsid w:val="00D16AF6"/>
    <w:rsid w:val="00D16C88"/>
    <w:rsid w:val="00D175DD"/>
    <w:rsid w:val="00D17695"/>
    <w:rsid w:val="00D2136A"/>
    <w:rsid w:val="00D21C9F"/>
    <w:rsid w:val="00D22020"/>
    <w:rsid w:val="00D224FE"/>
    <w:rsid w:val="00D22D51"/>
    <w:rsid w:val="00D23508"/>
    <w:rsid w:val="00D235C2"/>
    <w:rsid w:val="00D24054"/>
    <w:rsid w:val="00D2419D"/>
    <w:rsid w:val="00D241BC"/>
    <w:rsid w:val="00D25231"/>
    <w:rsid w:val="00D27453"/>
    <w:rsid w:val="00D27583"/>
    <w:rsid w:val="00D3033C"/>
    <w:rsid w:val="00D304EF"/>
    <w:rsid w:val="00D3084E"/>
    <w:rsid w:val="00D31096"/>
    <w:rsid w:val="00D31617"/>
    <w:rsid w:val="00D32553"/>
    <w:rsid w:val="00D330E3"/>
    <w:rsid w:val="00D33282"/>
    <w:rsid w:val="00D34214"/>
    <w:rsid w:val="00D35155"/>
    <w:rsid w:val="00D35858"/>
    <w:rsid w:val="00D35C3D"/>
    <w:rsid w:val="00D3617B"/>
    <w:rsid w:val="00D368A9"/>
    <w:rsid w:val="00D36CDB"/>
    <w:rsid w:val="00D36E1D"/>
    <w:rsid w:val="00D370D7"/>
    <w:rsid w:val="00D3734D"/>
    <w:rsid w:val="00D37425"/>
    <w:rsid w:val="00D40388"/>
    <w:rsid w:val="00D41334"/>
    <w:rsid w:val="00D4144E"/>
    <w:rsid w:val="00D43663"/>
    <w:rsid w:val="00D43DAC"/>
    <w:rsid w:val="00D442D8"/>
    <w:rsid w:val="00D44D42"/>
    <w:rsid w:val="00D46B83"/>
    <w:rsid w:val="00D4701A"/>
    <w:rsid w:val="00D4707A"/>
    <w:rsid w:val="00D478C0"/>
    <w:rsid w:val="00D5006A"/>
    <w:rsid w:val="00D508EB"/>
    <w:rsid w:val="00D51080"/>
    <w:rsid w:val="00D510D5"/>
    <w:rsid w:val="00D51ACF"/>
    <w:rsid w:val="00D5262A"/>
    <w:rsid w:val="00D52EE8"/>
    <w:rsid w:val="00D538A4"/>
    <w:rsid w:val="00D56649"/>
    <w:rsid w:val="00D56928"/>
    <w:rsid w:val="00D56D22"/>
    <w:rsid w:val="00D579D9"/>
    <w:rsid w:val="00D6002A"/>
    <w:rsid w:val="00D60355"/>
    <w:rsid w:val="00D60639"/>
    <w:rsid w:val="00D606AB"/>
    <w:rsid w:val="00D608B2"/>
    <w:rsid w:val="00D6339F"/>
    <w:rsid w:val="00D639AD"/>
    <w:rsid w:val="00D64079"/>
    <w:rsid w:val="00D648BF"/>
    <w:rsid w:val="00D649E9"/>
    <w:rsid w:val="00D64D72"/>
    <w:rsid w:val="00D65133"/>
    <w:rsid w:val="00D6522C"/>
    <w:rsid w:val="00D65283"/>
    <w:rsid w:val="00D657BA"/>
    <w:rsid w:val="00D65CC0"/>
    <w:rsid w:val="00D65F3C"/>
    <w:rsid w:val="00D668EE"/>
    <w:rsid w:val="00D67B7F"/>
    <w:rsid w:val="00D703E4"/>
    <w:rsid w:val="00D713DB"/>
    <w:rsid w:val="00D7141D"/>
    <w:rsid w:val="00D71AB1"/>
    <w:rsid w:val="00D71CE6"/>
    <w:rsid w:val="00D729CA"/>
    <w:rsid w:val="00D72F42"/>
    <w:rsid w:val="00D73936"/>
    <w:rsid w:val="00D744F3"/>
    <w:rsid w:val="00D7452B"/>
    <w:rsid w:val="00D748FB"/>
    <w:rsid w:val="00D74FBD"/>
    <w:rsid w:val="00D75532"/>
    <w:rsid w:val="00D75F4D"/>
    <w:rsid w:val="00D76305"/>
    <w:rsid w:val="00D76CFC"/>
    <w:rsid w:val="00D76EB4"/>
    <w:rsid w:val="00D80FEB"/>
    <w:rsid w:val="00D814D5"/>
    <w:rsid w:val="00D817B5"/>
    <w:rsid w:val="00D82038"/>
    <w:rsid w:val="00D826E6"/>
    <w:rsid w:val="00D82A88"/>
    <w:rsid w:val="00D83278"/>
    <w:rsid w:val="00D83D1A"/>
    <w:rsid w:val="00D85BE7"/>
    <w:rsid w:val="00D86447"/>
    <w:rsid w:val="00D86498"/>
    <w:rsid w:val="00D86C4F"/>
    <w:rsid w:val="00D87106"/>
    <w:rsid w:val="00D879BD"/>
    <w:rsid w:val="00D87C58"/>
    <w:rsid w:val="00D91448"/>
    <w:rsid w:val="00D91511"/>
    <w:rsid w:val="00D918E0"/>
    <w:rsid w:val="00D91A22"/>
    <w:rsid w:val="00D9321C"/>
    <w:rsid w:val="00D93A02"/>
    <w:rsid w:val="00D946F3"/>
    <w:rsid w:val="00D95306"/>
    <w:rsid w:val="00D955EE"/>
    <w:rsid w:val="00D95C99"/>
    <w:rsid w:val="00D95DAE"/>
    <w:rsid w:val="00D96CEB"/>
    <w:rsid w:val="00D97401"/>
    <w:rsid w:val="00D97B5B"/>
    <w:rsid w:val="00DA09C0"/>
    <w:rsid w:val="00DA104A"/>
    <w:rsid w:val="00DA119E"/>
    <w:rsid w:val="00DA26C8"/>
    <w:rsid w:val="00DA2C7D"/>
    <w:rsid w:val="00DA2D18"/>
    <w:rsid w:val="00DA31F4"/>
    <w:rsid w:val="00DA33D6"/>
    <w:rsid w:val="00DA3463"/>
    <w:rsid w:val="00DA3693"/>
    <w:rsid w:val="00DA41E0"/>
    <w:rsid w:val="00DA484E"/>
    <w:rsid w:val="00DA4D80"/>
    <w:rsid w:val="00DA555C"/>
    <w:rsid w:val="00DA5D70"/>
    <w:rsid w:val="00DA69B7"/>
    <w:rsid w:val="00DA6B1A"/>
    <w:rsid w:val="00DA6BCB"/>
    <w:rsid w:val="00DA7D61"/>
    <w:rsid w:val="00DB043C"/>
    <w:rsid w:val="00DB10C0"/>
    <w:rsid w:val="00DB13BE"/>
    <w:rsid w:val="00DB1F59"/>
    <w:rsid w:val="00DB20A3"/>
    <w:rsid w:val="00DB23B7"/>
    <w:rsid w:val="00DB29CE"/>
    <w:rsid w:val="00DB2AC9"/>
    <w:rsid w:val="00DB35B1"/>
    <w:rsid w:val="00DB37EB"/>
    <w:rsid w:val="00DB3A03"/>
    <w:rsid w:val="00DB401C"/>
    <w:rsid w:val="00DB4B82"/>
    <w:rsid w:val="00DB56A0"/>
    <w:rsid w:val="00DB7EA2"/>
    <w:rsid w:val="00DC0BC2"/>
    <w:rsid w:val="00DC1585"/>
    <w:rsid w:val="00DC1A6E"/>
    <w:rsid w:val="00DC1E9F"/>
    <w:rsid w:val="00DC3B6F"/>
    <w:rsid w:val="00DC4469"/>
    <w:rsid w:val="00DC476B"/>
    <w:rsid w:val="00DC4A32"/>
    <w:rsid w:val="00DC4AF7"/>
    <w:rsid w:val="00DC4CAF"/>
    <w:rsid w:val="00DC4D22"/>
    <w:rsid w:val="00DC58CB"/>
    <w:rsid w:val="00DC5D90"/>
    <w:rsid w:val="00DC62FF"/>
    <w:rsid w:val="00DC6D64"/>
    <w:rsid w:val="00DC7274"/>
    <w:rsid w:val="00DC7535"/>
    <w:rsid w:val="00DD155A"/>
    <w:rsid w:val="00DD1ABF"/>
    <w:rsid w:val="00DD2617"/>
    <w:rsid w:val="00DD26E2"/>
    <w:rsid w:val="00DD2C89"/>
    <w:rsid w:val="00DD2DDB"/>
    <w:rsid w:val="00DD387B"/>
    <w:rsid w:val="00DD399A"/>
    <w:rsid w:val="00DD3B94"/>
    <w:rsid w:val="00DD3CE5"/>
    <w:rsid w:val="00DD5482"/>
    <w:rsid w:val="00DD5EED"/>
    <w:rsid w:val="00DD72DB"/>
    <w:rsid w:val="00DD7F7B"/>
    <w:rsid w:val="00DE016A"/>
    <w:rsid w:val="00DE0344"/>
    <w:rsid w:val="00DE0502"/>
    <w:rsid w:val="00DE0B83"/>
    <w:rsid w:val="00DE330E"/>
    <w:rsid w:val="00DE3E8B"/>
    <w:rsid w:val="00DE3E94"/>
    <w:rsid w:val="00DE3F73"/>
    <w:rsid w:val="00DE4363"/>
    <w:rsid w:val="00DE509F"/>
    <w:rsid w:val="00DE5203"/>
    <w:rsid w:val="00DE5615"/>
    <w:rsid w:val="00DE5BF1"/>
    <w:rsid w:val="00DE69C7"/>
    <w:rsid w:val="00DE7685"/>
    <w:rsid w:val="00DE7863"/>
    <w:rsid w:val="00DE7AB2"/>
    <w:rsid w:val="00DE7DBD"/>
    <w:rsid w:val="00DF0324"/>
    <w:rsid w:val="00DF1D1C"/>
    <w:rsid w:val="00DF271B"/>
    <w:rsid w:val="00DF31F4"/>
    <w:rsid w:val="00DF58DD"/>
    <w:rsid w:val="00DF6A79"/>
    <w:rsid w:val="00DF73CF"/>
    <w:rsid w:val="00DF770D"/>
    <w:rsid w:val="00E000AF"/>
    <w:rsid w:val="00E0073C"/>
    <w:rsid w:val="00E008DF"/>
    <w:rsid w:val="00E0093F"/>
    <w:rsid w:val="00E018A7"/>
    <w:rsid w:val="00E03090"/>
    <w:rsid w:val="00E044C4"/>
    <w:rsid w:val="00E044F8"/>
    <w:rsid w:val="00E0596F"/>
    <w:rsid w:val="00E05ED4"/>
    <w:rsid w:val="00E0699D"/>
    <w:rsid w:val="00E06A88"/>
    <w:rsid w:val="00E073FB"/>
    <w:rsid w:val="00E100C9"/>
    <w:rsid w:val="00E1017C"/>
    <w:rsid w:val="00E10D1E"/>
    <w:rsid w:val="00E117A0"/>
    <w:rsid w:val="00E12C54"/>
    <w:rsid w:val="00E13175"/>
    <w:rsid w:val="00E13971"/>
    <w:rsid w:val="00E147F4"/>
    <w:rsid w:val="00E1511C"/>
    <w:rsid w:val="00E15B91"/>
    <w:rsid w:val="00E15C5A"/>
    <w:rsid w:val="00E162B3"/>
    <w:rsid w:val="00E16C4B"/>
    <w:rsid w:val="00E17C60"/>
    <w:rsid w:val="00E204CA"/>
    <w:rsid w:val="00E21004"/>
    <w:rsid w:val="00E2244D"/>
    <w:rsid w:val="00E22649"/>
    <w:rsid w:val="00E2359A"/>
    <w:rsid w:val="00E23BB4"/>
    <w:rsid w:val="00E24610"/>
    <w:rsid w:val="00E2498B"/>
    <w:rsid w:val="00E25101"/>
    <w:rsid w:val="00E252C0"/>
    <w:rsid w:val="00E25ACD"/>
    <w:rsid w:val="00E2602F"/>
    <w:rsid w:val="00E261DB"/>
    <w:rsid w:val="00E313CF"/>
    <w:rsid w:val="00E319E4"/>
    <w:rsid w:val="00E3259C"/>
    <w:rsid w:val="00E3291B"/>
    <w:rsid w:val="00E33187"/>
    <w:rsid w:val="00E33CC7"/>
    <w:rsid w:val="00E341BE"/>
    <w:rsid w:val="00E356A5"/>
    <w:rsid w:val="00E36294"/>
    <w:rsid w:val="00E36B27"/>
    <w:rsid w:val="00E37476"/>
    <w:rsid w:val="00E37F32"/>
    <w:rsid w:val="00E37FE2"/>
    <w:rsid w:val="00E40549"/>
    <w:rsid w:val="00E4121A"/>
    <w:rsid w:val="00E412B0"/>
    <w:rsid w:val="00E42A7F"/>
    <w:rsid w:val="00E43837"/>
    <w:rsid w:val="00E45508"/>
    <w:rsid w:val="00E50F5E"/>
    <w:rsid w:val="00E5182A"/>
    <w:rsid w:val="00E51A80"/>
    <w:rsid w:val="00E5298C"/>
    <w:rsid w:val="00E54130"/>
    <w:rsid w:val="00E548A5"/>
    <w:rsid w:val="00E54ADF"/>
    <w:rsid w:val="00E55120"/>
    <w:rsid w:val="00E558E0"/>
    <w:rsid w:val="00E5624B"/>
    <w:rsid w:val="00E56423"/>
    <w:rsid w:val="00E5682E"/>
    <w:rsid w:val="00E57379"/>
    <w:rsid w:val="00E60461"/>
    <w:rsid w:val="00E60732"/>
    <w:rsid w:val="00E610CD"/>
    <w:rsid w:val="00E61B7E"/>
    <w:rsid w:val="00E61F43"/>
    <w:rsid w:val="00E62978"/>
    <w:rsid w:val="00E63020"/>
    <w:rsid w:val="00E64439"/>
    <w:rsid w:val="00E64E51"/>
    <w:rsid w:val="00E65AB9"/>
    <w:rsid w:val="00E6639B"/>
    <w:rsid w:val="00E663AD"/>
    <w:rsid w:val="00E665FF"/>
    <w:rsid w:val="00E666DF"/>
    <w:rsid w:val="00E66D3E"/>
    <w:rsid w:val="00E702F6"/>
    <w:rsid w:val="00E70533"/>
    <w:rsid w:val="00E7088B"/>
    <w:rsid w:val="00E714A2"/>
    <w:rsid w:val="00E72F52"/>
    <w:rsid w:val="00E73753"/>
    <w:rsid w:val="00E749F7"/>
    <w:rsid w:val="00E7508F"/>
    <w:rsid w:val="00E752CF"/>
    <w:rsid w:val="00E75A51"/>
    <w:rsid w:val="00E770B7"/>
    <w:rsid w:val="00E77B4A"/>
    <w:rsid w:val="00E77B83"/>
    <w:rsid w:val="00E8014A"/>
    <w:rsid w:val="00E80EA9"/>
    <w:rsid w:val="00E81E1A"/>
    <w:rsid w:val="00E82073"/>
    <w:rsid w:val="00E823D0"/>
    <w:rsid w:val="00E824DC"/>
    <w:rsid w:val="00E83070"/>
    <w:rsid w:val="00E83089"/>
    <w:rsid w:val="00E83AF9"/>
    <w:rsid w:val="00E84CB8"/>
    <w:rsid w:val="00E84D01"/>
    <w:rsid w:val="00E85DE5"/>
    <w:rsid w:val="00E85F12"/>
    <w:rsid w:val="00E8678E"/>
    <w:rsid w:val="00E86AD7"/>
    <w:rsid w:val="00E86FB1"/>
    <w:rsid w:val="00E87BDC"/>
    <w:rsid w:val="00E9020F"/>
    <w:rsid w:val="00E909C4"/>
    <w:rsid w:val="00E91F9C"/>
    <w:rsid w:val="00E92FCA"/>
    <w:rsid w:val="00E930DD"/>
    <w:rsid w:val="00E93868"/>
    <w:rsid w:val="00E945A0"/>
    <w:rsid w:val="00E94FAC"/>
    <w:rsid w:val="00E97C76"/>
    <w:rsid w:val="00E97F7F"/>
    <w:rsid w:val="00EA0336"/>
    <w:rsid w:val="00EA03A8"/>
    <w:rsid w:val="00EA0580"/>
    <w:rsid w:val="00EA0C2A"/>
    <w:rsid w:val="00EA1431"/>
    <w:rsid w:val="00EA24C5"/>
    <w:rsid w:val="00EA2D49"/>
    <w:rsid w:val="00EA3148"/>
    <w:rsid w:val="00EA3CC2"/>
    <w:rsid w:val="00EA46E3"/>
    <w:rsid w:val="00EA4893"/>
    <w:rsid w:val="00EA4C7A"/>
    <w:rsid w:val="00EA4D94"/>
    <w:rsid w:val="00EA507C"/>
    <w:rsid w:val="00EA5478"/>
    <w:rsid w:val="00EA5571"/>
    <w:rsid w:val="00EA5705"/>
    <w:rsid w:val="00EA5A8E"/>
    <w:rsid w:val="00EA6336"/>
    <w:rsid w:val="00EB09A8"/>
    <w:rsid w:val="00EB0A9A"/>
    <w:rsid w:val="00EB0C50"/>
    <w:rsid w:val="00EB0DD5"/>
    <w:rsid w:val="00EB1B57"/>
    <w:rsid w:val="00EB27D7"/>
    <w:rsid w:val="00EB29C6"/>
    <w:rsid w:val="00EB2C5E"/>
    <w:rsid w:val="00EB319F"/>
    <w:rsid w:val="00EB36E3"/>
    <w:rsid w:val="00EB4A0E"/>
    <w:rsid w:val="00EB5CD6"/>
    <w:rsid w:val="00EB776D"/>
    <w:rsid w:val="00EC0B6D"/>
    <w:rsid w:val="00EC129B"/>
    <w:rsid w:val="00EC1BA2"/>
    <w:rsid w:val="00EC1BAE"/>
    <w:rsid w:val="00EC1DD4"/>
    <w:rsid w:val="00EC1EE8"/>
    <w:rsid w:val="00EC25ED"/>
    <w:rsid w:val="00EC3461"/>
    <w:rsid w:val="00EC3637"/>
    <w:rsid w:val="00EC46F8"/>
    <w:rsid w:val="00EC6074"/>
    <w:rsid w:val="00EC6FD9"/>
    <w:rsid w:val="00ED0BCB"/>
    <w:rsid w:val="00ED1203"/>
    <w:rsid w:val="00ED138D"/>
    <w:rsid w:val="00ED1680"/>
    <w:rsid w:val="00ED1914"/>
    <w:rsid w:val="00ED218C"/>
    <w:rsid w:val="00ED2A2B"/>
    <w:rsid w:val="00ED2B0A"/>
    <w:rsid w:val="00ED329B"/>
    <w:rsid w:val="00ED466F"/>
    <w:rsid w:val="00ED599D"/>
    <w:rsid w:val="00ED7297"/>
    <w:rsid w:val="00ED785A"/>
    <w:rsid w:val="00EE0387"/>
    <w:rsid w:val="00EE1353"/>
    <w:rsid w:val="00EE15BF"/>
    <w:rsid w:val="00EE1778"/>
    <w:rsid w:val="00EE2471"/>
    <w:rsid w:val="00EE30B6"/>
    <w:rsid w:val="00EE328A"/>
    <w:rsid w:val="00EE3DDB"/>
    <w:rsid w:val="00EE472B"/>
    <w:rsid w:val="00EE55E0"/>
    <w:rsid w:val="00EE595F"/>
    <w:rsid w:val="00EE6640"/>
    <w:rsid w:val="00EE69E6"/>
    <w:rsid w:val="00EE6B0C"/>
    <w:rsid w:val="00EE6C22"/>
    <w:rsid w:val="00EE7C97"/>
    <w:rsid w:val="00EF148C"/>
    <w:rsid w:val="00EF159F"/>
    <w:rsid w:val="00EF1F02"/>
    <w:rsid w:val="00EF20B6"/>
    <w:rsid w:val="00EF2F54"/>
    <w:rsid w:val="00EF4ACB"/>
    <w:rsid w:val="00EF5BB3"/>
    <w:rsid w:val="00EF6281"/>
    <w:rsid w:val="00EF72AC"/>
    <w:rsid w:val="00EF733E"/>
    <w:rsid w:val="00F000F1"/>
    <w:rsid w:val="00F004D5"/>
    <w:rsid w:val="00F007CE"/>
    <w:rsid w:val="00F014DA"/>
    <w:rsid w:val="00F0215D"/>
    <w:rsid w:val="00F025B1"/>
    <w:rsid w:val="00F0399D"/>
    <w:rsid w:val="00F048F9"/>
    <w:rsid w:val="00F049E8"/>
    <w:rsid w:val="00F04D77"/>
    <w:rsid w:val="00F063CD"/>
    <w:rsid w:val="00F06481"/>
    <w:rsid w:val="00F071A2"/>
    <w:rsid w:val="00F07248"/>
    <w:rsid w:val="00F0780D"/>
    <w:rsid w:val="00F1009A"/>
    <w:rsid w:val="00F10E91"/>
    <w:rsid w:val="00F10ED4"/>
    <w:rsid w:val="00F12017"/>
    <w:rsid w:val="00F127D3"/>
    <w:rsid w:val="00F12F8A"/>
    <w:rsid w:val="00F13765"/>
    <w:rsid w:val="00F141D3"/>
    <w:rsid w:val="00F15388"/>
    <w:rsid w:val="00F16390"/>
    <w:rsid w:val="00F16DAF"/>
    <w:rsid w:val="00F17794"/>
    <w:rsid w:val="00F17BD0"/>
    <w:rsid w:val="00F2167A"/>
    <w:rsid w:val="00F218FA"/>
    <w:rsid w:val="00F2283E"/>
    <w:rsid w:val="00F23887"/>
    <w:rsid w:val="00F23B02"/>
    <w:rsid w:val="00F23B2B"/>
    <w:rsid w:val="00F251B6"/>
    <w:rsid w:val="00F25591"/>
    <w:rsid w:val="00F257CF"/>
    <w:rsid w:val="00F25D54"/>
    <w:rsid w:val="00F2617A"/>
    <w:rsid w:val="00F26481"/>
    <w:rsid w:val="00F26EC2"/>
    <w:rsid w:val="00F30E98"/>
    <w:rsid w:val="00F30EAC"/>
    <w:rsid w:val="00F31181"/>
    <w:rsid w:val="00F31C73"/>
    <w:rsid w:val="00F32D8B"/>
    <w:rsid w:val="00F3383C"/>
    <w:rsid w:val="00F33C2B"/>
    <w:rsid w:val="00F34695"/>
    <w:rsid w:val="00F34C12"/>
    <w:rsid w:val="00F35289"/>
    <w:rsid w:val="00F362E9"/>
    <w:rsid w:val="00F36977"/>
    <w:rsid w:val="00F37257"/>
    <w:rsid w:val="00F3743B"/>
    <w:rsid w:val="00F3750E"/>
    <w:rsid w:val="00F379A1"/>
    <w:rsid w:val="00F4069E"/>
    <w:rsid w:val="00F40A72"/>
    <w:rsid w:val="00F42770"/>
    <w:rsid w:val="00F42FD5"/>
    <w:rsid w:val="00F43075"/>
    <w:rsid w:val="00F43169"/>
    <w:rsid w:val="00F43BE9"/>
    <w:rsid w:val="00F44F38"/>
    <w:rsid w:val="00F4578A"/>
    <w:rsid w:val="00F46A3C"/>
    <w:rsid w:val="00F46BEE"/>
    <w:rsid w:val="00F471E4"/>
    <w:rsid w:val="00F47308"/>
    <w:rsid w:val="00F5030E"/>
    <w:rsid w:val="00F5038D"/>
    <w:rsid w:val="00F50868"/>
    <w:rsid w:val="00F5172B"/>
    <w:rsid w:val="00F518BC"/>
    <w:rsid w:val="00F520CA"/>
    <w:rsid w:val="00F52E31"/>
    <w:rsid w:val="00F5307E"/>
    <w:rsid w:val="00F533D3"/>
    <w:rsid w:val="00F537DA"/>
    <w:rsid w:val="00F53B70"/>
    <w:rsid w:val="00F544FF"/>
    <w:rsid w:val="00F54605"/>
    <w:rsid w:val="00F54C84"/>
    <w:rsid w:val="00F55D1B"/>
    <w:rsid w:val="00F55E09"/>
    <w:rsid w:val="00F566B8"/>
    <w:rsid w:val="00F56860"/>
    <w:rsid w:val="00F56B36"/>
    <w:rsid w:val="00F56DDD"/>
    <w:rsid w:val="00F57271"/>
    <w:rsid w:val="00F6064C"/>
    <w:rsid w:val="00F60BAF"/>
    <w:rsid w:val="00F61515"/>
    <w:rsid w:val="00F61F43"/>
    <w:rsid w:val="00F62D4E"/>
    <w:rsid w:val="00F62F64"/>
    <w:rsid w:val="00F64E86"/>
    <w:rsid w:val="00F64FBD"/>
    <w:rsid w:val="00F660E6"/>
    <w:rsid w:val="00F66685"/>
    <w:rsid w:val="00F66FBE"/>
    <w:rsid w:val="00F67425"/>
    <w:rsid w:val="00F674F8"/>
    <w:rsid w:val="00F677BA"/>
    <w:rsid w:val="00F70155"/>
    <w:rsid w:val="00F70647"/>
    <w:rsid w:val="00F71725"/>
    <w:rsid w:val="00F72207"/>
    <w:rsid w:val="00F72C11"/>
    <w:rsid w:val="00F72C47"/>
    <w:rsid w:val="00F7468C"/>
    <w:rsid w:val="00F74A3C"/>
    <w:rsid w:val="00F74A60"/>
    <w:rsid w:val="00F74BE9"/>
    <w:rsid w:val="00F74C96"/>
    <w:rsid w:val="00F75BEA"/>
    <w:rsid w:val="00F75F02"/>
    <w:rsid w:val="00F76229"/>
    <w:rsid w:val="00F77312"/>
    <w:rsid w:val="00F77570"/>
    <w:rsid w:val="00F81860"/>
    <w:rsid w:val="00F81B6E"/>
    <w:rsid w:val="00F8278A"/>
    <w:rsid w:val="00F83141"/>
    <w:rsid w:val="00F83FEA"/>
    <w:rsid w:val="00F84483"/>
    <w:rsid w:val="00F84EED"/>
    <w:rsid w:val="00F8527C"/>
    <w:rsid w:val="00F85389"/>
    <w:rsid w:val="00F855A2"/>
    <w:rsid w:val="00F866CB"/>
    <w:rsid w:val="00F869D7"/>
    <w:rsid w:val="00F878B7"/>
    <w:rsid w:val="00F90333"/>
    <w:rsid w:val="00F904A0"/>
    <w:rsid w:val="00F90A13"/>
    <w:rsid w:val="00F90F23"/>
    <w:rsid w:val="00F9133F"/>
    <w:rsid w:val="00F91642"/>
    <w:rsid w:val="00F916C3"/>
    <w:rsid w:val="00F921DE"/>
    <w:rsid w:val="00F92258"/>
    <w:rsid w:val="00F92BC5"/>
    <w:rsid w:val="00F9407F"/>
    <w:rsid w:val="00F946F3"/>
    <w:rsid w:val="00F950B8"/>
    <w:rsid w:val="00F9538F"/>
    <w:rsid w:val="00F954D7"/>
    <w:rsid w:val="00F9577B"/>
    <w:rsid w:val="00F957C9"/>
    <w:rsid w:val="00F95B69"/>
    <w:rsid w:val="00F95E43"/>
    <w:rsid w:val="00F961B6"/>
    <w:rsid w:val="00F96B29"/>
    <w:rsid w:val="00F97FF7"/>
    <w:rsid w:val="00FA0421"/>
    <w:rsid w:val="00FA0D58"/>
    <w:rsid w:val="00FA1237"/>
    <w:rsid w:val="00FA12C0"/>
    <w:rsid w:val="00FA1542"/>
    <w:rsid w:val="00FA18CD"/>
    <w:rsid w:val="00FA3065"/>
    <w:rsid w:val="00FA3D17"/>
    <w:rsid w:val="00FA477D"/>
    <w:rsid w:val="00FA4D0B"/>
    <w:rsid w:val="00FA4E92"/>
    <w:rsid w:val="00FA6A41"/>
    <w:rsid w:val="00FB07BE"/>
    <w:rsid w:val="00FB1028"/>
    <w:rsid w:val="00FB11BA"/>
    <w:rsid w:val="00FB1526"/>
    <w:rsid w:val="00FB1D85"/>
    <w:rsid w:val="00FB56AF"/>
    <w:rsid w:val="00FB5CD9"/>
    <w:rsid w:val="00FB6485"/>
    <w:rsid w:val="00FB695B"/>
    <w:rsid w:val="00FB6B69"/>
    <w:rsid w:val="00FC10A4"/>
    <w:rsid w:val="00FC167B"/>
    <w:rsid w:val="00FC3083"/>
    <w:rsid w:val="00FC3F39"/>
    <w:rsid w:val="00FC50E6"/>
    <w:rsid w:val="00FC582F"/>
    <w:rsid w:val="00FC6B2C"/>
    <w:rsid w:val="00FC7AB6"/>
    <w:rsid w:val="00FD0E9F"/>
    <w:rsid w:val="00FD12E9"/>
    <w:rsid w:val="00FD1895"/>
    <w:rsid w:val="00FD303F"/>
    <w:rsid w:val="00FD35FA"/>
    <w:rsid w:val="00FD40B2"/>
    <w:rsid w:val="00FD4B3A"/>
    <w:rsid w:val="00FD540D"/>
    <w:rsid w:val="00FD5941"/>
    <w:rsid w:val="00FD7181"/>
    <w:rsid w:val="00FD725B"/>
    <w:rsid w:val="00FD74E6"/>
    <w:rsid w:val="00FD753E"/>
    <w:rsid w:val="00FD7F47"/>
    <w:rsid w:val="00FE05D7"/>
    <w:rsid w:val="00FE0894"/>
    <w:rsid w:val="00FE0AB7"/>
    <w:rsid w:val="00FE1100"/>
    <w:rsid w:val="00FE1418"/>
    <w:rsid w:val="00FE3705"/>
    <w:rsid w:val="00FE487D"/>
    <w:rsid w:val="00FE4DFC"/>
    <w:rsid w:val="00FE550D"/>
    <w:rsid w:val="00FE6257"/>
    <w:rsid w:val="00FE6AC4"/>
    <w:rsid w:val="00FE6C22"/>
    <w:rsid w:val="00FE6D7F"/>
    <w:rsid w:val="00FE6F61"/>
    <w:rsid w:val="00FE7001"/>
    <w:rsid w:val="00FE7225"/>
    <w:rsid w:val="00FE79DE"/>
    <w:rsid w:val="00FE7D08"/>
    <w:rsid w:val="00FF03D4"/>
    <w:rsid w:val="00FF0428"/>
    <w:rsid w:val="00FF0844"/>
    <w:rsid w:val="00FF214B"/>
    <w:rsid w:val="00FF239A"/>
    <w:rsid w:val="00FF521F"/>
    <w:rsid w:val="00FF5981"/>
    <w:rsid w:val="00FF67B8"/>
    <w:rsid w:val="00FF7290"/>
    <w:rsid w:val="00FF7618"/>
    <w:rsid w:val="00FF7ED3"/>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E0AD716"/>
  <w15:chartTrackingRefBased/>
  <w15:docId w15:val="{14855EC8-8B5F-4C00-85A4-8B2DD4EE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9A3"/>
    <w:pPr>
      <w:ind w:firstLine="709"/>
      <w:jc w:val="both"/>
    </w:pPr>
    <w:rPr>
      <w:rFonts w:eastAsia="Adobe Heiti Std R" w:cstheme="minorHAnsi"/>
    </w:rPr>
  </w:style>
  <w:style w:type="paragraph" w:styleId="Heading1">
    <w:name w:val="heading 1"/>
    <w:basedOn w:val="Normal"/>
    <w:next w:val="Normal"/>
    <w:link w:val="Heading1Char"/>
    <w:uiPriority w:val="9"/>
    <w:qFormat/>
    <w:rsid w:val="000B733E"/>
    <w:pPr>
      <w:numPr>
        <w:numId w:val="2"/>
      </w:numPr>
      <w:jc w:val="left"/>
      <w:outlineLvl w:val="0"/>
    </w:pPr>
    <w:rPr>
      <w:sz w:val="36"/>
      <w:szCs w:val="36"/>
    </w:rPr>
  </w:style>
  <w:style w:type="paragraph" w:styleId="Heading2">
    <w:name w:val="heading 2"/>
    <w:basedOn w:val="Heading3"/>
    <w:next w:val="Normal"/>
    <w:link w:val="Heading2Char"/>
    <w:uiPriority w:val="9"/>
    <w:unhideWhenUsed/>
    <w:qFormat/>
    <w:rsid w:val="000B733E"/>
    <w:pPr>
      <w:numPr>
        <w:ilvl w:val="1"/>
      </w:numPr>
      <w:outlineLvl w:val="1"/>
    </w:pPr>
    <w:rPr>
      <w:sz w:val="32"/>
    </w:rPr>
  </w:style>
  <w:style w:type="paragraph" w:styleId="Heading3">
    <w:name w:val="heading 3"/>
    <w:basedOn w:val="Normal"/>
    <w:next w:val="Normal"/>
    <w:link w:val="Heading3Char"/>
    <w:uiPriority w:val="9"/>
    <w:unhideWhenUsed/>
    <w:qFormat/>
    <w:rsid w:val="002650EA"/>
    <w:pPr>
      <w:numPr>
        <w:ilvl w:val="2"/>
        <w:numId w:val="2"/>
      </w:numPr>
      <w:outlineLvl w:val="2"/>
    </w:pPr>
    <w:rPr>
      <w:sz w:val="28"/>
      <w:szCs w:val="28"/>
    </w:rPr>
  </w:style>
  <w:style w:type="paragraph" w:styleId="Heading4">
    <w:name w:val="heading 4"/>
    <w:basedOn w:val="Heading3"/>
    <w:next w:val="Normal"/>
    <w:link w:val="Heading4Char"/>
    <w:uiPriority w:val="9"/>
    <w:unhideWhenUsed/>
    <w:qFormat/>
    <w:rsid w:val="00990148"/>
    <w:pPr>
      <w:numPr>
        <w:ilvl w:val="3"/>
      </w:numPr>
      <w:outlineLvl w:val="3"/>
    </w:pPr>
    <w:rPr>
      <w:sz w:val="24"/>
    </w:rPr>
  </w:style>
  <w:style w:type="paragraph" w:styleId="Heading5">
    <w:name w:val="heading 5"/>
    <w:basedOn w:val="ListParagraph"/>
    <w:next w:val="Normal"/>
    <w:link w:val="Heading5Char"/>
    <w:uiPriority w:val="9"/>
    <w:semiHidden/>
    <w:unhideWhenUsed/>
    <w:qFormat/>
    <w:rsid w:val="008943B1"/>
    <w:pPr>
      <w:numPr>
        <w:ilvl w:val="4"/>
        <w:numId w:val="2"/>
      </w:numPr>
      <w:outlineLvl w:val="4"/>
    </w:pPr>
    <w:rPr>
      <w:rFonts w:ascii="Biome" w:eastAsia="HGMaruGothicMPRO" w:hAnsi="Biome"/>
      <w:lang w:val="en-US"/>
    </w:rPr>
  </w:style>
  <w:style w:type="paragraph" w:styleId="Heading6">
    <w:name w:val="heading 6"/>
    <w:basedOn w:val="Normal"/>
    <w:next w:val="Normal"/>
    <w:link w:val="Heading6Char"/>
    <w:uiPriority w:val="9"/>
    <w:semiHidden/>
    <w:unhideWhenUsed/>
    <w:qFormat/>
    <w:rsid w:val="008943B1"/>
    <w:pPr>
      <w:keepNext/>
      <w:keepLines/>
      <w:numPr>
        <w:ilvl w:val="5"/>
        <w:numId w:val="2"/>
      </w:numPr>
      <w:spacing w:before="40" w:after="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8943B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8943B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8943B1"/>
    <w:pPr>
      <w:keepNext/>
      <w:keepLines/>
      <w:spacing w:before="40" w:after="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675"/>
  </w:style>
  <w:style w:type="paragraph" w:styleId="Footer">
    <w:name w:val="footer"/>
    <w:basedOn w:val="Normal"/>
    <w:link w:val="FooterChar"/>
    <w:uiPriority w:val="99"/>
    <w:unhideWhenUsed/>
    <w:rsid w:val="004A3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675"/>
  </w:style>
  <w:style w:type="character" w:styleId="PlaceholderText">
    <w:name w:val="Placeholder Text"/>
    <w:basedOn w:val="DefaultParagraphFont"/>
    <w:uiPriority w:val="99"/>
    <w:semiHidden/>
    <w:rsid w:val="00F53B70"/>
    <w:rPr>
      <w:color w:val="808080"/>
    </w:rPr>
  </w:style>
  <w:style w:type="character" w:customStyle="1" w:styleId="markedcontent">
    <w:name w:val="markedcontent"/>
    <w:basedOn w:val="DefaultParagraphFont"/>
    <w:rsid w:val="00F544FF"/>
  </w:style>
  <w:style w:type="character" w:customStyle="1" w:styleId="Heading1Char">
    <w:name w:val="Heading 1 Char"/>
    <w:basedOn w:val="DefaultParagraphFont"/>
    <w:link w:val="Heading1"/>
    <w:uiPriority w:val="9"/>
    <w:rsid w:val="000B733E"/>
    <w:rPr>
      <w:rFonts w:eastAsia="Adobe Heiti Std R" w:cstheme="minorHAnsi"/>
      <w:sz w:val="36"/>
      <w:szCs w:val="36"/>
    </w:rPr>
  </w:style>
  <w:style w:type="paragraph" w:styleId="Title">
    <w:name w:val="Title"/>
    <w:basedOn w:val="Heading1"/>
    <w:next w:val="Normal"/>
    <w:link w:val="TitleChar"/>
    <w:uiPriority w:val="10"/>
    <w:qFormat/>
    <w:rsid w:val="00B20BB5"/>
    <w:pPr>
      <w:numPr>
        <w:numId w:val="0"/>
      </w:numPr>
      <w:ind w:left="432" w:hanging="432"/>
    </w:pPr>
    <w:rPr>
      <w:b/>
      <w:bCs/>
      <w:sz w:val="40"/>
    </w:rPr>
  </w:style>
  <w:style w:type="character" w:customStyle="1" w:styleId="TitleChar">
    <w:name w:val="Title Char"/>
    <w:basedOn w:val="DefaultParagraphFont"/>
    <w:link w:val="Title"/>
    <w:uiPriority w:val="10"/>
    <w:rsid w:val="00B20BB5"/>
    <w:rPr>
      <w:rFonts w:ascii="Adobe Heiti Std R" w:eastAsia="Adobe Heiti Std R" w:hAnsi="Adobe Heiti Std R" w:cs="Biome"/>
      <w:b/>
      <w:bCs/>
      <w:sz w:val="40"/>
      <w:szCs w:val="36"/>
    </w:rPr>
  </w:style>
  <w:style w:type="paragraph" w:styleId="ListParagraph">
    <w:name w:val="List Paragraph"/>
    <w:basedOn w:val="Normal"/>
    <w:uiPriority w:val="34"/>
    <w:qFormat/>
    <w:rsid w:val="008943B1"/>
    <w:pPr>
      <w:ind w:left="720"/>
      <w:contextualSpacing/>
    </w:pPr>
  </w:style>
  <w:style w:type="character" w:customStyle="1" w:styleId="Heading2Char">
    <w:name w:val="Heading 2 Char"/>
    <w:basedOn w:val="DefaultParagraphFont"/>
    <w:link w:val="Heading2"/>
    <w:uiPriority w:val="9"/>
    <w:rsid w:val="000B733E"/>
    <w:rPr>
      <w:rFonts w:eastAsia="Adobe Heiti Std R" w:cstheme="minorHAnsi"/>
      <w:sz w:val="32"/>
      <w:szCs w:val="28"/>
    </w:rPr>
  </w:style>
  <w:style w:type="character" w:customStyle="1" w:styleId="Heading3Char">
    <w:name w:val="Heading 3 Char"/>
    <w:basedOn w:val="DefaultParagraphFont"/>
    <w:link w:val="Heading3"/>
    <w:uiPriority w:val="9"/>
    <w:rsid w:val="002650EA"/>
    <w:rPr>
      <w:rFonts w:eastAsia="Adobe Heiti Std R" w:cstheme="minorHAnsi"/>
      <w:sz w:val="28"/>
      <w:szCs w:val="28"/>
    </w:rPr>
  </w:style>
  <w:style w:type="paragraph" w:styleId="TOCHeading">
    <w:name w:val="TOC Heading"/>
    <w:basedOn w:val="Heading1"/>
    <w:next w:val="Normal"/>
    <w:uiPriority w:val="39"/>
    <w:unhideWhenUsed/>
    <w:qFormat/>
    <w:rsid w:val="008B167E"/>
    <w:pPr>
      <w:keepNext/>
      <w:keepLines/>
      <w:numPr>
        <w:numId w:val="0"/>
      </w:numPr>
      <w:spacing w:before="240" w:after="0"/>
      <w:ind w:left="432" w:hanging="432"/>
      <w:outlineLvl w:val="9"/>
    </w:pPr>
    <w:rPr>
      <w:lang w:val="fr-FR"/>
    </w:rPr>
  </w:style>
  <w:style w:type="paragraph" w:styleId="TOC1">
    <w:name w:val="toc 1"/>
    <w:basedOn w:val="Normal"/>
    <w:next w:val="Normal"/>
    <w:autoRedefine/>
    <w:uiPriority w:val="39"/>
    <w:unhideWhenUsed/>
    <w:rsid w:val="003104FA"/>
    <w:pPr>
      <w:spacing w:after="100"/>
    </w:pPr>
  </w:style>
  <w:style w:type="character" w:styleId="Hyperlink">
    <w:name w:val="Hyperlink"/>
    <w:basedOn w:val="DefaultParagraphFont"/>
    <w:uiPriority w:val="99"/>
    <w:unhideWhenUsed/>
    <w:rsid w:val="003104FA"/>
    <w:rPr>
      <w:color w:val="0563C1" w:themeColor="hyperlink"/>
      <w:u w:val="single"/>
    </w:rPr>
  </w:style>
  <w:style w:type="paragraph" w:customStyle="1" w:styleId="Titre11">
    <w:name w:val="Titre 11"/>
    <w:basedOn w:val="Normal"/>
    <w:rsid w:val="00DC1585"/>
  </w:style>
  <w:style w:type="paragraph" w:customStyle="1" w:styleId="Titre21">
    <w:name w:val="Titre 21"/>
    <w:basedOn w:val="Normal"/>
    <w:rsid w:val="00DC1585"/>
  </w:style>
  <w:style w:type="paragraph" w:customStyle="1" w:styleId="Titre31">
    <w:name w:val="Titre 31"/>
    <w:basedOn w:val="Normal"/>
    <w:rsid w:val="00DC1585"/>
  </w:style>
  <w:style w:type="paragraph" w:customStyle="1" w:styleId="Titre41">
    <w:name w:val="Titre 41"/>
    <w:basedOn w:val="Normal"/>
    <w:rsid w:val="00DC1585"/>
  </w:style>
  <w:style w:type="paragraph" w:customStyle="1" w:styleId="Titre51">
    <w:name w:val="Titre 51"/>
    <w:basedOn w:val="Normal"/>
    <w:rsid w:val="00DC1585"/>
  </w:style>
  <w:style w:type="paragraph" w:customStyle="1" w:styleId="Titre61">
    <w:name w:val="Titre 61"/>
    <w:basedOn w:val="Normal"/>
    <w:rsid w:val="00DC1585"/>
  </w:style>
  <w:style w:type="paragraph" w:customStyle="1" w:styleId="Titre71">
    <w:name w:val="Titre 71"/>
    <w:basedOn w:val="Normal"/>
    <w:rsid w:val="00DC1585"/>
  </w:style>
  <w:style w:type="paragraph" w:customStyle="1" w:styleId="Titre81">
    <w:name w:val="Titre 81"/>
    <w:basedOn w:val="Normal"/>
    <w:rsid w:val="00DC1585"/>
  </w:style>
  <w:style w:type="paragraph" w:customStyle="1" w:styleId="Titre91">
    <w:name w:val="Titre 91"/>
    <w:basedOn w:val="Normal"/>
    <w:rsid w:val="00DC1585"/>
  </w:style>
  <w:style w:type="character" w:customStyle="1" w:styleId="Heading4Char">
    <w:name w:val="Heading 4 Char"/>
    <w:basedOn w:val="DefaultParagraphFont"/>
    <w:link w:val="Heading4"/>
    <w:uiPriority w:val="9"/>
    <w:rsid w:val="00990148"/>
    <w:rPr>
      <w:rFonts w:eastAsia="Adobe Heiti Std R" w:cstheme="minorHAnsi"/>
      <w:sz w:val="24"/>
      <w:szCs w:val="28"/>
      <w:lang w:val="en-US"/>
    </w:rPr>
  </w:style>
  <w:style w:type="character" w:customStyle="1" w:styleId="Heading5Char">
    <w:name w:val="Heading 5 Char"/>
    <w:basedOn w:val="DefaultParagraphFont"/>
    <w:link w:val="Heading5"/>
    <w:uiPriority w:val="9"/>
    <w:semiHidden/>
    <w:rsid w:val="008943B1"/>
    <w:rPr>
      <w:rFonts w:ascii="Biome" w:eastAsia="HGMaruGothicMPRO" w:hAnsi="Biome" w:cstheme="minorHAnsi"/>
      <w:lang w:val="en-US"/>
    </w:rPr>
  </w:style>
  <w:style w:type="paragraph" w:styleId="TOC2">
    <w:name w:val="toc 2"/>
    <w:basedOn w:val="Normal"/>
    <w:next w:val="Normal"/>
    <w:autoRedefine/>
    <w:uiPriority w:val="39"/>
    <w:unhideWhenUsed/>
    <w:rsid w:val="00351751"/>
    <w:pPr>
      <w:spacing w:after="100"/>
      <w:ind w:left="220"/>
    </w:pPr>
  </w:style>
  <w:style w:type="paragraph" w:styleId="TOC3">
    <w:name w:val="toc 3"/>
    <w:basedOn w:val="Normal"/>
    <w:next w:val="Normal"/>
    <w:autoRedefine/>
    <w:uiPriority w:val="39"/>
    <w:unhideWhenUsed/>
    <w:rsid w:val="00351751"/>
    <w:pPr>
      <w:spacing w:after="100"/>
      <w:ind w:left="440"/>
    </w:pPr>
  </w:style>
  <w:style w:type="paragraph" w:styleId="Caption">
    <w:name w:val="caption"/>
    <w:basedOn w:val="Normal"/>
    <w:next w:val="Normal"/>
    <w:uiPriority w:val="35"/>
    <w:unhideWhenUsed/>
    <w:qFormat/>
    <w:rsid w:val="008943B1"/>
    <w:pPr>
      <w:spacing w:after="200" w:line="240" w:lineRule="auto"/>
    </w:pPr>
    <w:rPr>
      <w:i/>
      <w:iCs/>
      <w:color w:val="44546A" w:themeColor="text2"/>
      <w:sz w:val="18"/>
      <w:szCs w:val="18"/>
    </w:rPr>
  </w:style>
  <w:style w:type="paragraph" w:styleId="Revision">
    <w:name w:val="Revision"/>
    <w:hidden/>
    <w:uiPriority w:val="99"/>
    <w:semiHidden/>
    <w:rsid w:val="00C87FD5"/>
    <w:pPr>
      <w:spacing w:after="0" w:line="240" w:lineRule="auto"/>
    </w:pPr>
    <w:rPr>
      <w:rFonts w:ascii="Biome" w:eastAsia="HGMaruGothicMPRO" w:hAnsi="Biome" w:cs="Biome"/>
      <w:lang w:val="en-US"/>
    </w:rPr>
  </w:style>
  <w:style w:type="numbering" w:customStyle="1" w:styleId="CurrentList1">
    <w:name w:val="Current List1"/>
    <w:uiPriority w:val="99"/>
    <w:rsid w:val="00C46BC7"/>
    <w:pPr>
      <w:numPr>
        <w:numId w:val="1"/>
      </w:numPr>
    </w:pPr>
  </w:style>
  <w:style w:type="paragraph" w:customStyle="1" w:styleId="Style1">
    <w:name w:val="Style1"/>
    <w:basedOn w:val="Heading1"/>
    <w:link w:val="Style1Char"/>
    <w:rsid w:val="005026E4"/>
    <w:pPr>
      <w:numPr>
        <w:numId w:val="0"/>
      </w:numPr>
      <w:ind w:left="432" w:hanging="432"/>
    </w:pPr>
  </w:style>
  <w:style w:type="character" w:customStyle="1" w:styleId="Heading6Char">
    <w:name w:val="Heading 6 Char"/>
    <w:basedOn w:val="DefaultParagraphFont"/>
    <w:link w:val="Heading6"/>
    <w:uiPriority w:val="9"/>
    <w:semiHidden/>
    <w:rsid w:val="008943B1"/>
    <w:rPr>
      <w:rFonts w:asciiTheme="majorHAnsi" w:eastAsiaTheme="majorEastAsia" w:hAnsiTheme="majorHAnsi" w:cstheme="majorBidi"/>
      <w:color w:val="1F3763" w:themeColor="accent1" w:themeShade="7F"/>
      <w:lang w:val="en-US"/>
    </w:rPr>
  </w:style>
  <w:style w:type="character" w:customStyle="1" w:styleId="Style1Char">
    <w:name w:val="Style1 Char"/>
    <w:basedOn w:val="Heading1Char"/>
    <w:link w:val="Style1"/>
    <w:rsid w:val="005026E4"/>
    <w:rPr>
      <w:rFonts w:ascii="Biome" w:eastAsia="HGMaruGothicMPRO" w:hAnsi="Biome" w:cs="Biome"/>
      <w:sz w:val="36"/>
      <w:szCs w:val="36"/>
    </w:rPr>
  </w:style>
  <w:style w:type="character" w:customStyle="1" w:styleId="Heading7Char">
    <w:name w:val="Heading 7 Char"/>
    <w:basedOn w:val="DefaultParagraphFont"/>
    <w:link w:val="Heading7"/>
    <w:uiPriority w:val="9"/>
    <w:semiHidden/>
    <w:rsid w:val="008943B1"/>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943B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943B1"/>
    <w:rPr>
      <w:rFonts w:asciiTheme="majorHAnsi" w:eastAsiaTheme="majorEastAsia" w:hAnsiTheme="majorHAnsi" w:cstheme="majorBidi"/>
      <w:i/>
      <w:iCs/>
      <w:color w:val="272727" w:themeColor="text1" w:themeTint="D8"/>
      <w:sz w:val="21"/>
      <w:szCs w:val="21"/>
      <w:lang w:val="en-US"/>
    </w:rPr>
  </w:style>
  <w:style w:type="character" w:styleId="SubtleEmphasis">
    <w:name w:val="Subtle Emphasis"/>
    <w:basedOn w:val="DefaultParagraphFont"/>
    <w:uiPriority w:val="19"/>
    <w:qFormat/>
    <w:rsid w:val="008943B1"/>
    <w:rPr>
      <w:i/>
      <w:iCs/>
      <w:color w:val="404040" w:themeColor="text1" w:themeTint="BF"/>
    </w:rPr>
  </w:style>
  <w:style w:type="paragraph" w:styleId="NoSpacing">
    <w:name w:val="No Spacing"/>
    <w:link w:val="NoSpacingChar"/>
    <w:uiPriority w:val="1"/>
    <w:qFormat/>
    <w:rsid w:val="008943B1"/>
    <w:pPr>
      <w:spacing w:after="0" w:line="240" w:lineRule="auto"/>
      <w:jc w:val="both"/>
    </w:pPr>
    <w:rPr>
      <w:rFonts w:ascii="Biome" w:eastAsia="HGMaruGothicMPRO" w:hAnsi="Biome" w:cs="Biome"/>
      <w:lang w:val="en-US"/>
    </w:rPr>
  </w:style>
  <w:style w:type="character" w:customStyle="1" w:styleId="hgkelc">
    <w:name w:val="hgkelc"/>
    <w:basedOn w:val="DefaultParagraphFont"/>
    <w:rsid w:val="009A6BCC"/>
  </w:style>
  <w:style w:type="character" w:customStyle="1" w:styleId="UnresolvedMention1">
    <w:name w:val="Unresolved Mention1"/>
    <w:basedOn w:val="DefaultParagraphFont"/>
    <w:uiPriority w:val="99"/>
    <w:semiHidden/>
    <w:unhideWhenUsed/>
    <w:rsid w:val="00023432"/>
    <w:rPr>
      <w:color w:val="605E5C"/>
      <w:shd w:val="clear" w:color="auto" w:fill="E1DFDD"/>
    </w:rPr>
  </w:style>
  <w:style w:type="paragraph" w:styleId="BalloonText">
    <w:name w:val="Balloon Text"/>
    <w:basedOn w:val="Normal"/>
    <w:link w:val="BalloonTextChar"/>
    <w:uiPriority w:val="99"/>
    <w:semiHidden/>
    <w:unhideWhenUsed/>
    <w:rsid w:val="00C87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FD5"/>
    <w:rPr>
      <w:rFonts w:ascii="Segoe UI" w:eastAsia="HGMaruGothicMPRO" w:hAnsi="Segoe UI" w:cs="Segoe UI"/>
      <w:sz w:val="18"/>
      <w:szCs w:val="18"/>
      <w:lang w:val="en-US"/>
    </w:rPr>
  </w:style>
  <w:style w:type="character" w:customStyle="1" w:styleId="NoSpacingChar">
    <w:name w:val="No Spacing Char"/>
    <w:basedOn w:val="DefaultParagraphFont"/>
    <w:link w:val="NoSpacing"/>
    <w:uiPriority w:val="1"/>
    <w:rsid w:val="001D48DB"/>
    <w:rPr>
      <w:rFonts w:ascii="Biome" w:eastAsia="HGMaruGothicMPRO" w:hAnsi="Biome" w:cs="Biome"/>
      <w:lang w:val="en-US"/>
    </w:rPr>
  </w:style>
  <w:style w:type="table" w:styleId="TableGrid">
    <w:name w:val="Table Grid"/>
    <w:basedOn w:val="TableNormal"/>
    <w:uiPriority w:val="39"/>
    <w:rsid w:val="00AA5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
    <w:name w:val="q-text"/>
    <w:basedOn w:val="Normal"/>
    <w:rsid w:val="008752A2"/>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A2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533910">
      <w:bodyDiv w:val="1"/>
      <w:marLeft w:val="0"/>
      <w:marRight w:val="0"/>
      <w:marTop w:val="0"/>
      <w:marBottom w:val="0"/>
      <w:divBdr>
        <w:top w:val="none" w:sz="0" w:space="0" w:color="auto"/>
        <w:left w:val="none" w:sz="0" w:space="0" w:color="auto"/>
        <w:bottom w:val="none" w:sz="0" w:space="0" w:color="auto"/>
        <w:right w:val="none" w:sz="0" w:space="0" w:color="auto"/>
      </w:divBdr>
    </w:div>
    <w:div w:id="724762827">
      <w:bodyDiv w:val="1"/>
      <w:marLeft w:val="0"/>
      <w:marRight w:val="0"/>
      <w:marTop w:val="0"/>
      <w:marBottom w:val="0"/>
      <w:divBdr>
        <w:top w:val="none" w:sz="0" w:space="0" w:color="auto"/>
        <w:left w:val="none" w:sz="0" w:space="0" w:color="auto"/>
        <w:bottom w:val="none" w:sz="0" w:space="0" w:color="auto"/>
        <w:right w:val="none" w:sz="0" w:space="0" w:color="auto"/>
      </w:divBdr>
    </w:div>
    <w:div w:id="1190335093">
      <w:bodyDiv w:val="1"/>
      <w:marLeft w:val="0"/>
      <w:marRight w:val="0"/>
      <w:marTop w:val="0"/>
      <w:marBottom w:val="0"/>
      <w:divBdr>
        <w:top w:val="none" w:sz="0" w:space="0" w:color="auto"/>
        <w:left w:val="none" w:sz="0" w:space="0" w:color="auto"/>
        <w:bottom w:val="none" w:sz="0" w:space="0" w:color="auto"/>
        <w:right w:val="none" w:sz="0" w:space="0" w:color="auto"/>
      </w:divBdr>
      <w:divsChild>
        <w:div w:id="1064991811">
          <w:marLeft w:val="0"/>
          <w:marRight w:val="0"/>
          <w:marTop w:val="0"/>
          <w:marBottom w:val="0"/>
          <w:divBdr>
            <w:top w:val="none" w:sz="0" w:space="0" w:color="auto"/>
            <w:left w:val="none" w:sz="0" w:space="0" w:color="auto"/>
            <w:bottom w:val="none" w:sz="0" w:space="0" w:color="auto"/>
            <w:right w:val="none" w:sz="0" w:space="0" w:color="auto"/>
          </w:divBdr>
          <w:divsChild>
            <w:div w:id="905799849">
              <w:marLeft w:val="0"/>
              <w:marRight w:val="0"/>
              <w:marTop w:val="0"/>
              <w:marBottom w:val="0"/>
              <w:divBdr>
                <w:top w:val="none" w:sz="0" w:space="0" w:color="auto"/>
                <w:left w:val="none" w:sz="0" w:space="0" w:color="auto"/>
                <w:bottom w:val="none" w:sz="0" w:space="0" w:color="auto"/>
                <w:right w:val="none" w:sz="0" w:space="0" w:color="auto"/>
              </w:divBdr>
              <w:divsChild>
                <w:div w:id="7982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41171">
      <w:bodyDiv w:val="1"/>
      <w:marLeft w:val="0"/>
      <w:marRight w:val="0"/>
      <w:marTop w:val="0"/>
      <w:marBottom w:val="0"/>
      <w:divBdr>
        <w:top w:val="none" w:sz="0" w:space="0" w:color="auto"/>
        <w:left w:val="none" w:sz="0" w:space="0" w:color="auto"/>
        <w:bottom w:val="none" w:sz="0" w:space="0" w:color="auto"/>
        <w:right w:val="none" w:sz="0" w:space="0" w:color="auto"/>
      </w:divBdr>
      <w:divsChild>
        <w:div w:id="1540782337">
          <w:marLeft w:val="0"/>
          <w:marRight w:val="0"/>
          <w:marTop w:val="0"/>
          <w:marBottom w:val="0"/>
          <w:divBdr>
            <w:top w:val="none" w:sz="0" w:space="0" w:color="auto"/>
            <w:left w:val="none" w:sz="0" w:space="0" w:color="auto"/>
            <w:bottom w:val="none" w:sz="0" w:space="0" w:color="auto"/>
            <w:right w:val="none" w:sz="0" w:space="0" w:color="auto"/>
          </w:divBdr>
          <w:divsChild>
            <w:div w:id="1988781522">
              <w:marLeft w:val="0"/>
              <w:marRight w:val="0"/>
              <w:marTop w:val="0"/>
              <w:marBottom w:val="0"/>
              <w:divBdr>
                <w:top w:val="none" w:sz="0" w:space="0" w:color="auto"/>
                <w:left w:val="none" w:sz="0" w:space="0" w:color="auto"/>
                <w:bottom w:val="none" w:sz="0" w:space="0" w:color="auto"/>
                <w:right w:val="none" w:sz="0" w:space="0" w:color="auto"/>
              </w:divBdr>
              <w:divsChild>
                <w:div w:id="12103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64446">
      <w:bodyDiv w:val="1"/>
      <w:marLeft w:val="0"/>
      <w:marRight w:val="0"/>
      <w:marTop w:val="0"/>
      <w:marBottom w:val="0"/>
      <w:divBdr>
        <w:top w:val="none" w:sz="0" w:space="0" w:color="auto"/>
        <w:left w:val="none" w:sz="0" w:space="0" w:color="auto"/>
        <w:bottom w:val="none" w:sz="0" w:space="0" w:color="auto"/>
        <w:right w:val="none" w:sz="0" w:space="0" w:color="auto"/>
      </w:divBdr>
    </w:div>
    <w:div w:id="1392655162">
      <w:bodyDiv w:val="1"/>
      <w:marLeft w:val="0"/>
      <w:marRight w:val="0"/>
      <w:marTop w:val="0"/>
      <w:marBottom w:val="0"/>
      <w:divBdr>
        <w:top w:val="none" w:sz="0" w:space="0" w:color="auto"/>
        <w:left w:val="none" w:sz="0" w:space="0" w:color="auto"/>
        <w:bottom w:val="none" w:sz="0" w:space="0" w:color="auto"/>
        <w:right w:val="none" w:sz="0" w:space="0" w:color="auto"/>
      </w:divBdr>
    </w:div>
    <w:div w:id="1482573682">
      <w:bodyDiv w:val="1"/>
      <w:marLeft w:val="0"/>
      <w:marRight w:val="0"/>
      <w:marTop w:val="0"/>
      <w:marBottom w:val="0"/>
      <w:divBdr>
        <w:top w:val="none" w:sz="0" w:space="0" w:color="auto"/>
        <w:left w:val="none" w:sz="0" w:space="0" w:color="auto"/>
        <w:bottom w:val="none" w:sz="0" w:space="0" w:color="auto"/>
        <w:right w:val="none" w:sz="0" w:space="0" w:color="auto"/>
      </w:divBdr>
      <w:divsChild>
        <w:div w:id="715278173">
          <w:marLeft w:val="0"/>
          <w:marRight w:val="0"/>
          <w:marTop w:val="0"/>
          <w:marBottom w:val="0"/>
          <w:divBdr>
            <w:top w:val="none" w:sz="0" w:space="0" w:color="auto"/>
            <w:left w:val="none" w:sz="0" w:space="0" w:color="auto"/>
            <w:bottom w:val="none" w:sz="0" w:space="0" w:color="auto"/>
            <w:right w:val="none" w:sz="0" w:space="0" w:color="auto"/>
          </w:divBdr>
          <w:divsChild>
            <w:div w:id="148374609">
              <w:marLeft w:val="0"/>
              <w:marRight w:val="0"/>
              <w:marTop w:val="0"/>
              <w:marBottom w:val="0"/>
              <w:divBdr>
                <w:top w:val="none" w:sz="0" w:space="0" w:color="auto"/>
                <w:left w:val="none" w:sz="0" w:space="0" w:color="auto"/>
                <w:bottom w:val="none" w:sz="0" w:space="0" w:color="auto"/>
                <w:right w:val="none" w:sz="0" w:space="0" w:color="auto"/>
              </w:divBdr>
              <w:divsChild>
                <w:div w:id="1955555592">
                  <w:marLeft w:val="0"/>
                  <w:marRight w:val="0"/>
                  <w:marTop w:val="0"/>
                  <w:marBottom w:val="0"/>
                  <w:divBdr>
                    <w:top w:val="none" w:sz="0" w:space="0" w:color="auto"/>
                    <w:left w:val="none" w:sz="0" w:space="0" w:color="auto"/>
                    <w:bottom w:val="none" w:sz="0" w:space="0" w:color="auto"/>
                    <w:right w:val="none" w:sz="0" w:space="0" w:color="auto"/>
                  </w:divBdr>
                  <w:divsChild>
                    <w:div w:id="11233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microchipdeveloper.com/ipe:sqtp-hex-file-format" TargetMode="Externa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1.microchip.com/downloads/en/Appnotes/01388B.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ww1.microchip.com/downloads/en/DeviceDoc/40001779B.pdf"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vricchier\OneDrive%20-%20Education%20Vaud\2ndYear\CanasM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CB22F1547D7D4F82919EC743CAACBC" ma:contentTypeVersion="13" ma:contentTypeDescription="Crée un document." ma:contentTypeScope="" ma:versionID="a426ed1055ad7df676652599fd4d27a4">
  <xsd:schema xmlns:xsd="http://www.w3.org/2001/XMLSchema" xmlns:xs="http://www.w3.org/2001/XMLSchema" xmlns:p="http://schemas.microsoft.com/office/2006/metadata/properties" xmlns:ns3="83f9d718-8695-44fe-93c7-a4e5ea258f1b" xmlns:ns4="aaa9772f-a032-4180-ab8e-8699b78d9e7a" targetNamespace="http://schemas.microsoft.com/office/2006/metadata/properties" ma:root="true" ma:fieldsID="5316af49d157eaddfa867d409452dcdc" ns3:_="" ns4:_="">
    <xsd:import namespace="83f9d718-8695-44fe-93c7-a4e5ea258f1b"/>
    <xsd:import namespace="aaa9772f-a032-4180-ab8e-8699b78d9e7a"/>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9d718-8695-44fe-93c7-a4e5ea258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a9772f-a032-4180-ab8e-8699b78d9e7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3f9d718-8695-44fe-93c7-a4e5ea258f1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457616-37EB-47A0-AF85-76AD690D1660}">
  <ds:schemaRefs>
    <ds:schemaRef ds:uri="http://schemas.openxmlformats.org/officeDocument/2006/bibliography"/>
  </ds:schemaRefs>
</ds:datastoreItem>
</file>

<file path=customXml/itemProps2.xml><?xml version="1.0" encoding="utf-8"?>
<ds:datastoreItem xmlns:ds="http://schemas.openxmlformats.org/officeDocument/2006/customXml" ds:itemID="{9C63D373-7413-4145-B7FF-6EE4361CF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9d718-8695-44fe-93c7-a4e5ea258f1b"/>
    <ds:schemaRef ds:uri="aaa9772f-a032-4180-ab8e-8699b78d9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5E4CDB-725B-4798-A778-0A21EFF26398}">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aaa9772f-a032-4180-ab8e-8699b78d9e7a"/>
    <ds:schemaRef ds:uri="http://purl.org/dc/dcmitype/"/>
    <ds:schemaRef ds:uri="http://schemas.microsoft.com/office/infopath/2007/PartnerControls"/>
    <ds:schemaRef ds:uri="83f9d718-8695-44fe-93c7-a4e5ea258f1b"/>
    <ds:schemaRef ds:uri="http://www.w3.org/XML/1998/namespace"/>
  </ds:schemaRefs>
</ds:datastoreItem>
</file>

<file path=customXml/itemProps4.xml><?xml version="1.0" encoding="utf-8"?>
<ds:datastoreItem xmlns:ds="http://schemas.openxmlformats.org/officeDocument/2006/customXml" ds:itemID="{26AA1A2D-38CC-48AE-A53B-41C51CDC0C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CanasMR.dotx</Template>
  <TotalTime>1047</TotalTime>
  <Pages>12</Pages>
  <Words>1400</Words>
  <Characters>7672</Characters>
  <Application>Microsoft Office Word</Application>
  <DocSecurity>0</DocSecurity>
  <Lines>383</Lines>
  <Paragraphs>312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Meven Ricchieri</dc:creator>
  <cp:keywords/>
  <dc:description/>
  <cp:lastModifiedBy>Meven Ricchieri</cp:lastModifiedBy>
  <cp:revision>496</cp:revision>
  <cp:lastPrinted>2023-03-09T12:39:00Z</cp:lastPrinted>
  <dcterms:created xsi:type="dcterms:W3CDTF">2023-03-23T11:48:00Z</dcterms:created>
  <dcterms:modified xsi:type="dcterms:W3CDTF">2023-06-02T19:42:00Z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0x0101008FCB22F1547D7D4F82919EC743CAACBC</vt:lpwstr>
  </property>
</Properties>
</file>